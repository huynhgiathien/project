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218FF" w:rsidRPr="00B10E7E" w:rsidRDefault="00916C8C" w:rsidP="003218FF">
      <w:pPr>
        <w:suppressAutoHyphens/>
        <w:autoSpaceDE w:val="0"/>
        <w:autoSpaceDN w:val="0"/>
        <w:adjustRightInd w:val="0"/>
        <w:jc w:val="center"/>
        <w:rPr>
          <w:sz w:val="28"/>
          <w:szCs w:val="28"/>
          <w:lang w:val="en"/>
        </w:rPr>
      </w:pPr>
      <w:r>
        <w:rPr>
          <w:bCs/>
          <w:noProof/>
          <w:sz w:val="28"/>
          <w:szCs w:val="28"/>
          <w:lang w:eastAsia="zh-CN"/>
        </w:rPr>
        <mc:AlternateContent>
          <mc:Choice Requires="wps">
            <w:drawing>
              <wp:anchor distT="0" distB="0" distL="114300" distR="114300" simplePos="0" relativeHeight="251632128" behindDoc="0" locked="0" layoutInCell="1" allowOverlap="1" wp14:anchorId="1D60A10E" wp14:editId="1F0F5075">
                <wp:simplePos x="0" y="0"/>
                <wp:positionH relativeFrom="column">
                  <wp:posOffset>-879293</wp:posOffset>
                </wp:positionH>
                <wp:positionV relativeFrom="paragraph">
                  <wp:posOffset>-618308</wp:posOffset>
                </wp:positionV>
                <wp:extent cx="1262742" cy="1295400"/>
                <wp:effectExtent l="0" t="0" r="13970" b="19050"/>
                <wp:wrapNone/>
                <wp:docPr id="16" name="Octagon 16"/>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60A10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6" o:spid="_x0000_s1026" type="#_x0000_t10" style="position:absolute;left:0;text-align:left;margin-left:-69.25pt;margin-top:-48.7pt;width:99.45pt;height:102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Pr>
          <w:bCs/>
          <w:noProof/>
          <w:sz w:val="28"/>
          <w:szCs w:val="28"/>
          <w:lang w:eastAsia="zh-CN"/>
        </w:rPr>
        <mc:AlternateContent>
          <mc:Choice Requires="wps">
            <w:drawing>
              <wp:anchor distT="0" distB="0" distL="114300" distR="114300" simplePos="0" relativeHeight="251556352" behindDoc="0" locked="0" layoutInCell="1" allowOverlap="1" wp14:anchorId="298E5F17" wp14:editId="55E2ACE0">
                <wp:simplePos x="0" y="0"/>
                <wp:positionH relativeFrom="column">
                  <wp:posOffset>-1560239</wp:posOffset>
                </wp:positionH>
                <wp:positionV relativeFrom="paragraph">
                  <wp:posOffset>99696</wp:posOffset>
                </wp:positionV>
                <wp:extent cx="1338943" cy="3657600"/>
                <wp:effectExtent l="21590" t="1026160" r="0" b="511810"/>
                <wp:wrapNone/>
                <wp:docPr id="12" name="Isosceles Triangle 12"/>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F54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22.85pt;margin-top:7.85pt;width:105.45pt;height:4in;rotation:8484507fd;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rZqw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" fillcolor="#ffc" stroked="f" strokeweight="2pt"/>
            </w:pict>
          </mc:Fallback>
        </mc:AlternateContent>
      </w:r>
      <w:r w:rsidR="003077DE">
        <w:rPr>
          <w:bCs/>
          <w:noProof/>
          <w:sz w:val="28"/>
          <w:szCs w:val="28"/>
          <w:lang w:eastAsia="zh-CN"/>
        </w:rPr>
        <mc:AlternateContent>
          <mc:Choice Requires="wps">
            <w:drawing>
              <wp:anchor distT="0" distB="0" distL="114300" distR="114300" simplePos="0" relativeHeight="251505152" behindDoc="1" locked="0" layoutInCell="1" allowOverlap="1" wp14:anchorId="740EFE10" wp14:editId="7E35B334">
                <wp:simplePos x="0" y="0"/>
                <wp:positionH relativeFrom="column">
                  <wp:posOffset>-1367155</wp:posOffset>
                </wp:positionH>
                <wp:positionV relativeFrom="paragraph">
                  <wp:posOffset>-1610995</wp:posOffset>
                </wp:positionV>
                <wp:extent cx="8001000" cy="10485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762" w:rsidRDefault="00B52762" w:rsidP="00307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FE10" id="Rectangle 4" o:spid="_x0000_s1027" style="position:absolute;left:0;text-align:left;margin-left:-107.65pt;margin-top:-126.85pt;width:630pt;height:825.6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" fillcolor="#fc0" strokecolor="#243f60 [1604]" strokeweight="2pt">
                <v:textbox>
                  <w:txbxContent>
                    <w:p w:rsidR="00B52762" w:rsidRDefault="00B52762" w:rsidP="003077DE">
                      <w:pPr>
                        <w:jc w:val="center"/>
                      </w:pPr>
                    </w:p>
                  </w:txbxContent>
                </v:textbox>
              </v:rect>
            </w:pict>
          </mc:Fallback>
        </mc:AlternateContent>
      </w:r>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2B1583" w:rsidP="003218FF">
      <w:pPr>
        <w:suppressAutoHyphens/>
        <w:autoSpaceDE w:val="0"/>
        <w:autoSpaceDN w:val="0"/>
        <w:adjustRightInd w:val="0"/>
        <w:jc w:val="center"/>
        <w:rPr>
          <w:sz w:val="28"/>
          <w:szCs w:val="28"/>
          <w:lang w:val="en"/>
        </w:rPr>
      </w:pPr>
      <w:r>
        <w:rPr>
          <w:noProof/>
          <w:lang w:eastAsia="zh-CN"/>
        </w:rPr>
        <mc:AlternateContent>
          <mc:Choice Requires="wps">
            <w:drawing>
              <wp:anchor distT="0" distB="0" distL="114300" distR="114300" simplePos="0" relativeHeight="251752960" behindDoc="1" locked="0" layoutInCell="1" allowOverlap="1" wp14:anchorId="1BABCAC1" wp14:editId="288E008B">
                <wp:simplePos x="0" y="0"/>
                <wp:positionH relativeFrom="column">
                  <wp:posOffset>1503952</wp:posOffset>
                </wp:positionH>
                <wp:positionV relativeFrom="paragraph">
                  <wp:posOffset>7076</wp:posOffset>
                </wp:positionV>
                <wp:extent cx="5529580" cy="6944995"/>
                <wp:effectExtent l="0" t="0" r="0" b="8255"/>
                <wp:wrapNone/>
                <wp:docPr id="19" name="Diagonal Stripe 19"/>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6B871" id="Diagonal Stripe 19" o:spid="_x0000_s1026" style="position:absolute;margin-left:118.4pt;margin-top:.55pt;width:435.4pt;height:546.85pt;z-index:-251563520;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2E30C00D" wp14:editId="1F44787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E766EA" w:rsidP="0086315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w:t>
      </w:r>
      <w:r w:rsidR="00DB7595">
        <w:rPr>
          <w:b/>
          <w:bCs/>
          <w:sz w:val="32"/>
          <w:szCs w:val="32"/>
          <w:lang w:val="en"/>
        </w:rPr>
        <w:t>ĐỒ ÁN</w:t>
      </w:r>
      <w:r>
        <w:rPr>
          <w:b/>
          <w:bCs/>
          <w:sz w:val="32"/>
          <w:szCs w:val="32"/>
          <w:lang w:val="en"/>
        </w:rPr>
        <w:t xml:space="preserve"> CUỐI KÌ</w:t>
      </w:r>
      <w:r w:rsidR="00DB7595">
        <w:rPr>
          <w:b/>
          <w:bCs/>
          <w:sz w:val="32"/>
          <w:szCs w:val="32"/>
          <w:lang w:val="en"/>
        </w:rPr>
        <w:t xml:space="preserve"> MÔN </w:t>
      </w:r>
      <w:r w:rsidR="00863154">
        <w:rPr>
          <w:b/>
          <w:bCs/>
          <w:sz w:val="32"/>
          <w:szCs w:val="32"/>
          <w:lang w:val="en"/>
        </w:rPr>
        <w:t>TOÁN TỔ HỢP VÀ ĐỒ THỊ</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863154" w:rsidP="003218FF">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A0499" w:rsidP="003218FF">
      <w:pPr>
        <w:suppressAutoHyphens/>
        <w:autoSpaceDE w:val="0"/>
        <w:autoSpaceDN w:val="0"/>
        <w:adjustRightInd w:val="0"/>
        <w:spacing w:line="360" w:lineRule="auto"/>
        <w:jc w:val="both"/>
        <w:rPr>
          <w:b/>
          <w:bCs/>
          <w:lang w:val="en"/>
        </w:rPr>
      </w:pPr>
      <w:r>
        <w:rPr>
          <w:b/>
          <w:bCs/>
          <w:noProof/>
          <w:sz w:val="32"/>
          <w:szCs w:val="32"/>
          <w:lang w:eastAsia="zh-CN"/>
        </w:rPr>
        <w:drawing>
          <wp:anchor distT="0" distB="0" distL="114300" distR="114300" simplePos="0" relativeHeight="251539968" behindDoc="1" locked="0" layoutInCell="1" allowOverlap="1" wp14:anchorId="166EFFBE" wp14:editId="3B55D0B3">
            <wp:simplePos x="0" y="0"/>
            <wp:positionH relativeFrom="column">
              <wp:posOffset>-1031875</wp:posOffset>
            </wp:positionH>
            <wp:positionV relativeFrom="paragraph">
              <wp:posOffset>280035</wp:posOffset>
            </wp:positionV>
            <wp:extent cx="1983217" cy="1981091"/>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435" cy="1985304"/>
                    </a:xfrm>
                    <a:prstGeom prst="rect">
                      <a:avLst/>
                    </a:prstGeom>
                  </pic:spPr>
                </pic:pic>
              </a:graphicData>
            </a:graphic>
            <wp14:sizeRelH relativeFrom="page">
              <wp14:pctWidth>0</wp14:pctWidth>
            </wp14:sizeRelH>
            <wp14:sizeRelV relativeFrom="page">
              <wp14:pctHeight>0</wp14:pctHeight>
            </wp14:sizeRelV>
          </wp:anchor>
        </w:drawing>
      </w: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2B1583" w:rsidP="003218FF">
      <w:pPr>
        <w:suppressAutoHyphens/>
        <w:autoSpaceDE w:val="0"/>
        <w:autoSpaceDN w:val="0"/>
        <w:adjustRightInd w:val="0"/>
        <w:spacing w:line="360" w:lineRule="auto"/>
        <w:jc w:val="both"/>
        <w:rPr>
          <w:b/>
          <w:bCs/>
          <w:lang w:val="en"/>
        </w:rPr>
      </w:pPr>
      <w:r>
        <w:rPr>
          <w:bCs/>
          <w:noProof/>
          <w:sz w:val="28"/>
          <w:szCs w:val="28"/>
          <w:lang w:eastAsia="zh-CN"/>
        </w:rPr>
        <mc:AlternateContent>
          <mc:Choice Requires="wps">
            <w:drawing>
              <wp:anchor distT="0" distB="0" distL="114300" distR="114300" simplePos="0" relativeHeight="251593216" behindDoc="1" locked="0" layoutInCell="1" allowOverlap="1" wp14:anchorId="537B5BA5" wp14:editId="3E779A04">
                <wp:simplePos x="0" y="0"/>
                <wp:positionH relativeFrom="column">
                  <wp:posOffset>3719649</wp:posOffset>
                </wp:positionH>
                <wp:positionV relativeFrom="paragraph">
                  <wp:posOffset>45901</wp:posOffset>
                </wp:positionV>
                <wp:extent cx="4691743" cy="6411686"/>
                <wp:effectExtent l="0" t="0" r="1385570" b="770255"/>
                <wp:wrapNone/>
                <wp:docPr id="14" name="Isosceles Triangle 14"/>
                <wp:cNvGraphicFramePr/>
                <a:graphic xmlns:a="http://schemas.openxmlformats.org/drawingml/2006/main">
                  <a:graphicData uri="http://schemas.microsoft.com/office/word/2010/wordprocessingShape">
                    <wps:wsp>
                      <wps:cNvSpPr/>
                      <wps:spPr>
                        <a:xfrm rot="19613896">
                          <a:off x="0" y="0"/>
                          <a:ext cx="4691743" cy="6411686"/>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AAB0C" id="Isosceles Triangle 14" o:spid="_x0000_s1026" type="#_x0000_t5" style="position:absolute;margin-left:292.9pt;margin-top:3.6pt;width:369.45pt;height:504.85pt;rotation:-2169355fd;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291721" w:rsidRDefault="003077DE" w:rsidP="003077DE">
      <w:pPr>
        <w:tabs>
          <w:tab w:val="left" w:pos="792"/>
          <w:tab w:val="right" w:pos="9121"/>
        </w:tabs>
        <w:suppressAutoHyphens/>
        <w:autoSpaceDE w:val="0"/>
        <w:autoSpaceDN w:val="0"/>
        <w:adjustRightInd w:val="0"/>
        <w:spacing w:line="360" w:lineRule="auto"/>
        <w:rPr>
          <w:b/>
          <w:bCs/>
          <w:sz w:val="28"/>
          <w:szCs w:val="28"/>
        </w:rPr>
      </w:pPr>
      <w:r>
        <w:rPr>
          <w:i/>
          <w:sz w:val="28"/>
          <w:szCs w:val="28"/>
          <w:lang w:val="vi-VN"/>
        </w:rPr>
        <w:tab/>
      </w:r>
      <w:r>
        <w:rPr>
          <w:i/>
          <w:sz w:val="28"/>
          <w:szCs w:val="28"/>
          <w:lang w:val="vi-VN"/>
        </w:rPr>
        <w:tab/>
      </w:r>
      <w:r w:rsidR="003218FF" w:rsidRPr="003218FF">
        <w:rPr>
          <w:i/>
          <w:sz w:val="28"/>
          <w:szCs w:val="28"/>
          <w:lang w:val="vi-VN"/>
        </w:rPr>
        <w:t>Người thực hiện</w:t>
      </w:r>
      <w:r w:rsidR="003218FF" w:rsidRPr="003218FF">
        <w:rPr>
          <w:sz w:val="28"/>
          <w:szCs w:val="28"/>
          <w:lang w:val="vi-VN"/>
        </w:rPr>
        <w:t>:</w:t>
      </w:r>
      <w:r w:rsidR="003218FF" w:rsidRPr="003218FF">
        <w:rPr>
          <w:b/>
          <w:bCs/>
          <w:sz w:val="28"/>
          <w:szCs w:val="28"/>
          <w:lang w:val="vi-VN"/>
        </w:rPr>
        <w:t xml:space="preserve">   </w:t>
      </w:r>
      <w:r w:rsidR="00863154">
        <w:rPr>
          <w:b/>
          <w:bCs/>
          <w:sz w:val="28"/>
          <w:szCs w:val="28"/>
        </w:rPr>
        <w:t>HUỲNH GIA THIỆN – 51702186</w:t>
      </w:r>
    </w:p>
    <w:p w:rsidR="00863154" w:rsidRPr="00863154" w:rsidRDefault="00863154" w:rsidP="00863154">
      <w:pPr>
        <w:suppressAutoHyphens/>
        <w:autoSpaceDE w:val="0"/>
        <w:autoSpaceDN w:val="0"/>
        <w:adjustRightInd w:val="0"/>
        <w:spacing w:line="360" w:lineRule="auto"/>
        <w:jc w:val="right"/>
        <w:rPr>
          <w:b/>
          <w:sz w:val="28"/>
          <w:szCs w:val="28"/>
        </w:rPr>
      </w:pPr>
      <w:r>
        <w:rPr>
          <w:b/>
          <w:bCs/>
          <w:sz w:val="28"/>
          <w:szCs w:val="28"/>
        </w:rPr>
        <w:t>LÊ HOÀNG PHÚC - 51702161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863154">
        <w:rPr>
          <w:b/>
          <w:bCs/>
          <w:sz w:val="28"/>
          <w:szCs w:val="28"/>
          <w:lang w:val="vi-VN"/>
        </w:rPr>
        <w:t>:    17050201</w:t>
      </w:r>
    </w:p>
    <w:p w:rsidR="003218FF" w:rsidRPr="00CA1C39" w:rsidRDefault="003077DE" w:rsidP="003218FF">
      <w:pPr>
        <w:suppressAutoHyphens/>
        <w:autoSpaceDE w:val="0"/>
        <w:autoSpaceDN w:val="0"/>
        <w:adjustRightInd w:val="0"/>
        <w:spacing w:line="360" w:lineRule="auto"/>
        <w:jc w:val="right"/>
        <w:rPr>
          <w:sz w:val="28"/>
          <w:szCs w:val="28"/>
          <w:lang w:val="vi-VN"/>
        </w:rPr>
      </w:pPr>
      <w:r>
        <w:rPr>
          <w:noProof/>
          <w:lang w:eastAsia="zh-CN"/>
        </w:rPr>
        <w:drawing>
          <wp:anchor distT="0" distB="0" distL="114300" distR="114300" simplePos="0" relativeHeight="251660800" behindDoc="1" locked="0" layoutInCell="1" allowOverlap="1" wp14:anchorId="5BD82743" wp14:editId="0E671002">
            <wp:simplePos x="0" y="0"/>
            <wp:positionH relativeFrom="column">
              <wp:posOffset>-1260475</wp:posOffset>
            </wp:positionH>
            <wp:positionV relativeFrom="paragraph">
              <wp:posOffset>438785</wp:posOffset>
            </wp:positionV>
            <wp:extent cx="2270760" cy="2270760"/>
            <wp:effectExtent l="0" t="0" r="0" b="0"/>
            <wp:wrapNone/>
            <wp:docPr id="7" name="Picture 7"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8FF" w:rsidRPr="00CA1C39">
        <w:rPr>
          <w:sz w:val="28"/>
          <w:szCs w:val="28"/>
          <w:lang w:val="vi-VN"/>
        </w:rPr>
        <w:t xml:space="preserve">Khoá    </w:t>
      </w:r>
      <w:r w:rsidR="00863154">
        <w:rPr>
          <w:b/>
          <w:bCs/>
          <w:sz w:val="28"/>
          <w:szCs w:val="28"/>
          <w:lang w:val="vi-VN"/>
        </w:rPr>
        <w:t xml:space="preserve"> :    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916C8C" w:rsidP="003218FF">
      <w:pPr>
        <w:suppressAutoHyphens/>
        <w:autoSpaceDE w:val="0"/>
        <w:autoSpaceDN w:val="0"/>
        <w:adjustRightInd w:val="0"/>
        <w:jc w:val="center"/>
        <w:rPr>
          <w:b/>
          <w:bCs/>
          <w:lang w:val="vi-VN"/>
        </w:rPr>
      </w:pPr>
      <w:r>
        <w:rPr>
          <w:noProof/>
          <w:sz w:val="22"/>
          <w:szCs w:val="22"/>
          <w:lang w:eastAsia="zh-CN"/>
        </w:rPr>
        <mc:AlternateContent>
          <mc:Choice Requires="wps">
            <w:drawing>
              <wp:anchor distT="0" distB="0" distL="114300" distR="114300" simplePos="0" relativeHeight="251625984" behindDoc="1" locked="0" layoutInCell="1" allowOverlap="1" wp14:anchorId="14C291D3" wp14:editId="0760FB03">
                <wp:simplePos x="0" y="0"/>
                <wp:positionH relativeFrom="column">
                  <wp:posOffset>-2958646</wp:posOffset>
                </wp:positionH>
                <wp:positionV relativeFrom="paragraph">
                  <wp:posOffset>282303</wp:posOffset>
                </wp:positionV>
                <wp:extent cx="3537857" cy="13596257"/>
                <wp:effectExtent l="1733550" t="0" r="1701165" b="5715"/>
                <wp:wrapNone/>
                <wp:docPr id="17" name="Parallelogram 17"/>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66A9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232.95pt;margin-top:22.25pt;width:278.55pt;height:1070.55pt;rotation:993934fd;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" fillcolor="#f6f8fb [180]" stroked="f" strokeweight="2pt">
                <v:fill color2="#ffc" colors="0 #f6f9fc;.25 #ffc000;59638f #ffc" focus="100%" type="gradient"/>
              </v:shape>
            </w:pict>
          </mc:Fallback>
        </mc:AlternateContent>
      </w:r>
    </w:p>
    <w:p w:rsidR="002D4629" w:rsidRDefault="002D4629" w:rsidP="003218FF">
      <w:pPr>
        <w:suppressAutoHyphens/>
        <w:autoSpaceDE w:val="0"/>
        <w:autoSpaceDN w:val="0"/>
        <w:adjustRightInd w:val="0"/>
        <w:jc w:val="center"/>
        <w:rPr>
          <w:b/>
          <w:bCs/>
          <w:lang w:val="vi-VN"/>
        </w:rPr>
      </w:pPr>
    </w:p>
    <w:p w:rsidR="00B118C8" w:rsidRPr="00863154" w:rsidRDefault="003218FF" w:rsidP="00291721">
      <w:pPr>
        <w:suppressAutoHyphens/>
        <w:autoSpaceDE w:val="0"/>
        <w:autoSpaceDN w:val="0"/>
        <w:adjustRightInd w:val="0"/>
        <w:jc w:val="center"/>
        <w:rPr>
          <w:b/>
          <w:bCs/>
          <w:iCs/>
          <w:sz w:val="28"/>
          <w:szCs w:val="28"/>
          <w:lang w:val="vi-VN"/>
        </w:rPr>
        <w:sectPr w:rsidR="00B118C8" w:rsidRPr="00863154"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63154" w:rsidRPr="00863154">
        <w:rPr>
          <w:b/>
          <w:bCs/>
          <w:iCs/>
          <w:sz w:val="28"/>
          <w:szCs w:val="28"/>
          <w:lang w:val="vi-VN"/>
        </w:rPr>
        <w:t>9</w:t>
      </w:r>
    </w:p>
    <w:p w:rsidR="003218FF" w:rsidRPr="00DB7595" w:rsidRDefault="007240E5" w:rsidP="003218FF">
      <w:pPr>
        <w:suppressAutoHyphens/>
        <w:autoSpaceDE w:val="0"/>
        <w:autoSpaceDN w:val="0"/>
        <w:adjustRightInd w:val="0"/>
        <w:jc w:val="center"/>
        <w:rPr>
          <w:sz w:val="28"/>
          <w:szCs w:val="28"/>
          <w:lang w:val="vi-VN"/>
        </w:rPr>
      </w:pPr>
      <w:r>
        <w:rPr>
          <w:bCs/>
          <w:noProof/>
          <w:sz w:val="28"/>
          <w:szCs w:val="28"/>
          <w:lang w:eastAsia="zh-CN"/>
        </w:rPr>
        <w:lastRenderedPageBreak/>
        <mc:AlternateContent>
          <mc:Choice Requires="wps">
            <w:drawing>
              <wp:anchor distT="0" distB="0" distL="114300" distR="114300" simplePos="0" relativeHeight="251520512" behindDoc="1" locked="0" layoutInCell="1" allowOverlap="1" wp14:anchorId="43605324" wp14:editId="616274D3">
                <wp:simplePos x="0" y="0"/>
                <wp:positionH relativeFrom="column">
                  <wp:posOffset>-1380218</wp:posOffset>
                </wp:positionH>
                <wp:positionV relativeFrom="paragraph">
                  <wp:posOffset>-1483632</wp:posOffset>
                </wp:positionV>
                <wp:extent cx="8001000" cy="104851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8001000" cy="10485120"/>
                        </a:xfrm>
                        <a:prstGeom prst="rect">
                          <a:avLst/>
                        </a:prstGeom>
                        <a:solidFill>
                          <a:srgbClr val="FFCC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AD56" id="Rectangle 5" o:spid="_x0000_s1026" style="position:absolute;margin-left:-108.7pt;margin-top:-116.8pt;width:630pt;height:825.6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" fillcolor="#fc0" strokecolor="#243f60 [1604]" strokeweight="2pt"/>
            </w:pict>
          </mc:Fallback>
        </mc:AlternateContent>
      </w:r>
      <w:r w:rsidR="002B1583">
        <w:rPr>
          <w:bCs/>
          <w:noProof/>
          <w:sz w:val="28"/>
          <w:szCs w:val="28"/>
          <w:lang w:eastAsia="zh-CN"/>
        </w:rPr>
        <mc:AlternateContent>
          <mc:Choice Requires="wps">
            <w:drawing>
              <wp:anchor distT="0" distB="0" distL="114300" distR="114300" simplePos="0" relativeHeight="251818496" behindDoc="0" locked="0" layoutInCell="1" allowOverlap="1" wp14:anchorId="13BCC368" wp14:editId="4BA1347D">
                <wp:simplePos x="0" y="0"/>
                <wp:positionH relativeFrom="column">
                  <wp:posOffset>-769620</wp:posOffset>
                </wp:positionH>
                <wp:positionV relativeFrom="paragraph">
                  <wp:posOffset>-495300</wp:posOffset>
                </wp:positionV>
                <wp:extent cx="1262742" cy="1295400"/>
                <wp:effectExtent l="0" t="0" r="13970" b="19050"/>
                <wp:wrapNone/>
                <wp:docPr id="21" name="Octagon 21"/>
                <wp:cNvGraphicFramePr/>
                <a:graphic xmlns:a="http://schemas.openxmlformats.org/drawingml/2006/main">
                  <a:graphicData uri="http://schemas.microsoft.com/office/word/2010/wordprocessingShape">
                    <wps:wsp>
                      <wps:cNvSpPr/>
                      <wps:spPr>
                        <a:xfrm>
                          <a:off x="0" y="0"/>
                          <a:ext cx="1262742" cy="1295400"/>
                        </a:xfrm>
                        <a:prstGeom prst="octagon">
                          <a:avLst/>
                        </a:prstGeom>
                        <a:solidFill>
                          <a:srgbClr val="DEA9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C368" id="Octagon 21" o:spid="_x0000_s1028" type="#_x0000_t10" style="position:absolute;left:0;text-align:left;margin-left:-60.6pt;margin-top:-39pt;width:99.45pt;height:102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" fillcolor="#dea900" strokecolor="white [3212]" strokeweight="2pt">
                <v:textbox>
                  <w:txbxContent>
                    <w:p w:rsidR="00B52762" w:rsidRPr="00916C8C" w:rsidRDefault="00B52762" w:rsidP="00916C8C">
                      <w:pPr>
                        <w:jc w:val="center"/>
                        <w:rPr>
                          <w:rFonts w:ascii="Arial" w:hAnsi="Arial" w:cs="Arial"/>
                          <w:b/>
                          <w:color w:val="FFFFFF" w:themeColor="background1"/>
                          <w:sz w:val="40"/>
                        </w:rPr>
                      </w:pPr>
                      <w:r w:rsidRPr="00916C8C">
                        <w:rPr>
                          <w:rFonts w:ascii="Arial" w:hAnsi="Arial" w:cs="Arial"/>
                          <w:b/>
                          <w:color w:val="FFFFFF" w:themeColor="background1"/>
                          <w:sz w:val="40"/>
                        </w:rPr>
                        <w:t>JAVA</w:t>
                      </w:r>
                    </w:p>
                  </w:txbxContent>
                </v:textbox>
              </v:shape>
            </w:pict>
          </mc:Fallback>
        </mc:AlternateContent>
      </w:r>
      <w:r w:rsidR="003218FF" w:rsidRPr="00DB7595">
        <w:rPr>
          <w:bCs/>
          <w:sz w:val="28"/>
          <w:szCs w:val="28"/>
          <w:lang w:val="vi-VN"/>
        </w:rPr>
        <w:t>TỔNG LIÊN ĐOÀN LAO ĐỘNG VIỆT NAM</w:t>
      </w:r>
    </w:p>
    <w:p w:rsidR="003218FF" w:rsidRPr="00B10E7E" w:rsidRDefault="002B1583" w:rsidP="003218FF">
      <w:pPr>
        <w:suppressAutoHyphens/>
        <w:autoSpaceDE w:val="0"/>
        <w:autoSpaceDN w:val="0"/>
        <w:adjustRightInd w:val="0"/>
        <w:jc w:val="center"/>
        <w:rPr>
          <w:sz w:val="28"/>
          <w:szCs w:val="28"/>
          <w:lang w:val="vi-VN"/>
        </w:rPr>
      </w:pPr>
      <w:r>
        <w:rPr>
          <w:noProof/>
          <w:lang w:eastAsia="zh-CN"/>
        </w:rPr>
        <mc:AlternateContent>
          <mc:Choice Requires="wps">
            <w:drawing>
              <wp:anchor distT="0" distB="0" distL="114300" distR="114300" simplePos="0" relativeHeight="251779584" behindDoc="1" locked="0" layoutInCell="1" allowOverlap="1" wp14:anchorId="7D1BE0AB" wp14:editId="3186F8FB">
                <wp:simplePos x="0" y="0"/>
                <wp:positionH relativeFrom="column">
                  <wp:posOffset>1535249</wp:posOffset>
                </wp:positionH>
                <wp:positionV relativeFrom="paragraph">
                  <wp:posOffset>168366</wp:posOffset>
                </wp:positionV>
                <wp:extent cx="5529580" cy="6944995"/>
                <wp:effectExtent l="0" t="0" r="0" b="8255"/>
                <wp:wrapNone/>
                <wp:docPr id="20" name="Diagonal Stripe 20"/>
                <wp:cNvGraphicFramePr/>
                <a:graphic xmlns:a="http://schemas.openxmlformats.org/drawingml/2006/main">
                  <a:graphicData uri="http://schemas.microsoft.com/office/word/2010/wordprocessingShape">
                    <wps:wsp>
                      <wps:cNvSpPr/>
                      <wps:spPr>
                        <a:xfrm>
                          <a:off x="0" y="0"/>
                          <a:ext cx="5529580" cy="6944995"/>
                        </a:xfrm>
                        <a:prstGeom prst="diagStripe">
                          <a:avLst/>
                        </a:prstGeom>
                        <a:gradFill flip="none" rotWithShape="1">
                          <a:gsLst>
                            <a:gs pos="0">
                              <a:schemeClr val="accent1">
                                <a:lumMod val="5000"/>
                                <a:lumOff val="95000"/>
                              </a:schemeClr>
                            </a:gs>
                            <a:gs pos="61000">
                              <a:srgbClr val="FFC000"/>
                            </a:gs>
                            <a:gs pos="97000">
                              <a:srgbClr val="FFFF00"/>
                            </a:gs>
                            <a:gs pos="27000">
                              <a:srgbClr val="FFFFCC"/>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52EE3" id="Diagonal Stripe 20" o:spid="_x0000_s1026" style="position:absolute;margin-left:120.9pt;margin-top:13.25pt;width:435.4pt;height:546.85pt;z-index:-251536896;visibility:visible;mso-wrap-style:square;mso-wrap-distance-left:9pt;mso-wrap-distance-top:0;mso-wrap-distance-right:9pt;mso-wrap-distance-bottom:0;mso-position-horizontal:absolute;mso-position-horizontal-relative:text;mso-position-vertical:absolute;mso-position-vertical-relative:text;v-text-anchor:middle" coordsize="5529580,694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" path="m,3472498l2764790,,5529580,,,6944995,,3472498xe" fillcolor="#f6f8fb [180]" stroked="f" strokeweight="2pt">
                <v:fill color2="yellow" rotate="t" angle="45" colors="0 #f6f9fc;17695f #ffc;39977f #ffc000;63570f yellow" focus="100%" type="gradient"/>
                <v:path arrowok="t" o:connecttype="custom" o:connectlocs="0,3472498;2764790,0;5529580,0;0,6944995;0,3472498" o:connectangles="0,0,0,0,0"/>
              </v:shape>
            </w:pict>
          </mc:Fallback>
        </mc:AlternateContent>
      </w:r>
      <w:r w:rsidR="00916C8C">
        <w:rPr>
          <w:bCs/>
          <w:noProof/>
          <w:sz w:val="28"/>
          <w:szCs w:val="28"/>
          <w:lang w:eastAsia="zh-CN"/>
        </w:rPr>
        <mc:AlternateContent>
          <mc:Choice Requires="wps">
            <w:drawing>
              <wp:anchor distT="0" distB="0" distL="114300" distR="114300" simplePos="0" relativeHeight="251573760" behindDoc="0" locked="0" layoutInCell="1" allowOverlap="1" wp14:anchorId="220A8E93" wp14:editId="0A0C6BA2">
                <wp:simplePos x="0" y="0"/>
                <wp:positionH relativeFrom="column">
                  <wp:posOffset>-1636938</wp:posOffset>
                </wp:positionH>
                <wp:positionV relativeFrom="paragraph">
                  <wp:posOffset>242297</wp:posOffset>
                </wp:positionV>
                <wp:extent cx="1338943" cy="3657600"/>
                <wp:effectExtent l="21590" t="1026160" r="0" b="511810"/>
                <wp:wrapNone/>
                <wp:docPr id="13" name="Isosceles Triangle 13"/>
                <wp:cNvGraphicFramePr/>
                <a:graphic xmlns:a="http://schemas.openxmlformats.org/drawingml/2006/main">
                  <a:graphicData uri="http://schemas.microsoft.com/office/word/2010/wordprocessingShape">
                    <wps:wsp>
                      <wps:cNvSpPr/>
                      <wps:spPr>
                        <a:xfrm rot="7767798">
                          <a:off x="0" y="0"/>
                          <a:ext cx="1338943" cy="3657600"/>
                        </a:xfrm>
                        <a:prstGeom prst="triangl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2890" id="Isosceles Triangle 13" o:spid="_x0000_s1026" type="#_x0000_t5" style="position:absolute;margin-left:-128.9pt;margin-top:19.1pt;width:105.45pt;height:4in;rotation:8484507fd;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" fillcolor="#ffc" stroked="f" strokeweight="2pt"/>
            </w:pict>
          </mc:Fallback>
        </mc:AlternateContent>
      </w:r>
      <w:r w:rsidR="003218FF" w:rsidRPr="00DC2276">
        <w:rPr>
          <w:b/>
          <w:bCs/>
          <w:sz w:val="28"/>
          <w:szCs w:val="28"/>
          <w:lang w:val="vi-VN"/>
        </w:rPr>
        <w:t>TR</w:t>
      </w:r>
      <w:r w:rsidR="003218FF"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A0499" w:rsidP="003218FF">
      <w:pPr>
        <w:suppressAutoHyphens/>
        <w:autoSpaceDE w:val="0"/>
        <w:autoSpaceDN w:val="0"/>
        <w:adjustRightInd w:val="0"/>
        <w:ind w:firstLine="720"/>
        <w:jc w:val="center"/>
        <w:rPr>
          <w:b/>
          <w:bCs/>
          <w:sz w:val="28"/>
          <w:szCs w:val="28"/>
          <w:lang w:val="en"/>
        </w:rPr>
      </w:pPr>
      <w:r>
        <w:rPr>
          <w:noProof/>
          <w:sz w:val="22"/>
          <w:szCs w:val="22"/>
          <w:lang w:eastAsia="zh-CN"/>
        </w:rPr>
        <w:drawing>
          <wp:inline distT="0" distB="0" distL="0" distR="0" wp14:anchorId="1C1365A0" wp14:editId="2F2E7CA6">
            <wp:extent cx="7905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3A0499">
      <w:pPr>
        <w:suppressAutoHyphens/>
        <w:autoSpaceDE w:val="0"/>
        <w:autoSpaceDN w:val="0"/>
        <w:adjustRightInd w:val="0"/>
        <w:spacing w:line="360" w:lineRule="auto"/>
        <w:jc w:val="center"/>
        <w:rPr>
          <w:b/>
          <w:bCs/>
          <w:sz w:val="32"/>
          <w:szCs w:val="32"/>
          <w:lang w:val="en"/>
        </w:rPr>
      </w:pPr>
      <w:r w:rsidRPr="00E766EA">
        <w:rPr>
          <w:b/>
          <w:bCs/>
          <w:sz w:val="32"/>
          <w:szCs w:val="32"/>
          <w:lang w:val="en"/>
        </w:rPr>
        <w:t xml:space="preserve">BÀI TẬP LỚN/ĐỒ ÁN CUỐI KÌ MÔN </w:t>
      </w:r>
      <w:r w:rsidR="00863154">
        <w:rPr>
          <w:b/>
          <w:bCs/>
          <w:sz w:val="32"/>
          <w:szCs w:val="32"/>
          <w:lang w:val="en"/>
        </w:rPr>
        <w:t>TOÁN TỔ HỢP VÀ ĐỒ THỊ</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3218FF" w:rsidRPr="00B10E7E" w:rsidRDefault="003A0499" w:rsidP="003218FF">
      <w:pPr>
        <w:suppressAutoHyphens/>
        <w:autoSpaceDE w:val="0"/>
        <w:autoSpaceDN w:val="0"/>
        <w:adjustRightInd w:val="0"/>
        <w:spacing w:line="360" w:lineRule="auto"/>
        <w:jc w:val="center"/>
        <w:rPr>
          <w:sz w:val="48"/>
          <w:szCs w:val="48"/>
          <w:lang w:val="en"/>
        </w:rPr>
      </w:pPr>
      <w:r>
        <w:rPr>
          <w:b/>
          <w:bCs/>
          <w:noProof/>
          <w:sz w:val="32"/>
          <w:szCs w:val="32"/>
          <w:lang w:eastAsia="zh-CN"/>
        </w:rPr>
        <w:drawing>
          <wp:anchor distT="0" distB="0" distL="114300" distR="114300" simplePos="0" relativeHeight="251548160" behindDoc="1" locked="0" layoutInCell="1" allowOverlap="1" wp14:anchorId="1489EA5E" wp14:editId="09F0C63C">
            <wp:simplePos x="0" y="0"/>
            <wp:positionH relativeFrom="column">
              <wp:posOffset>-1002665</wp:posOffset>
            </wp:positionH>
            <wp:positionV relativeFrom="paragraph">
              <wp:posOffset>525145</wp:posOffset>
            </wp:positionV>
            <wp:extent cx="1983217" cy="1981091"/>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3217" cy="1981091"/>
                    </a:xfrm>
                    <a:prstGeom prst="rect">
                      <a:avLst/>
                    </a:prstGeom>
                  </pic:spPr>
                </pic:pic>
              </a:graphicData>
            </a:graphic>
            <wp14:sizeRelH relativeFrom="page">
              <wp14:pctWidth>0</wp14:pctWidth>
            </wp14:sizeRelH>
            <wp14:sizeRelV relativeFrom="page">
              <wp14:pctHeight>0</wp14:pctHeight>
            </wp14:sizeRelV>
          </wp:anchor>
        </w:drawing>
      </w:r>
      <w:r w:rsidR="00863154">
        <w:rPr>
          <w:rFonts w:ascii="Arial" w:hAnsi="Arial" w:cs="Arial"/>
          <w:b/>
          <w:bCs/>
          <w:color w:val="000000"/>
          <w:sz w:val="48"/>
          <w:szCs w:val="48"/>
        </w:rPr>
        <w:t>Combinatorial Optimization</w:t>
      </w:r>
      <w:r w:rsidR="00DB7595">
        <w:rPr>
          <w:sz w:val="48"/>
          <w:szCs w:val="48"/>
          <w:lang w:val="en"/>
        </w:rPr>
        <w:t xml:space="preserve"> </w:t>
      </w:r>
    </w:p>
    <w:p w:rsidR="003218FF" w:rsidRPr="00B10E7E" w:rsidRDefault="00C43C65" w:rsidP="003218FF">
      <w:pPr>
        <w:suppressAutoHyphens/>
        <w:autoSpaceDE w:val="0"/>
        <w:autoSpaceDN w:val="0"/>
        <w:adjustRightInd w:val="0"/>
        <w:jc w:val="both"/>
        <w:rPr>
          <w:b/>
          <w:bCs/>
          <w:lang w:val="en"/>
        </w:rPr>
      </w:pPr>
      <w:r>
        <w:rPr>
          <w:bCs/>
          <w:noProof/>
          <w:sz w:val="28"/>
          <w:szCs w:val="28"/>
          <w:lang w:eastAsia="zh-CN"/>
        </w:rPr>
        <mc:AlternateContent>
          <mc:Choice Requires="wps">
            <w:drawing>
              <wp:anchor distT="0" distB="0" distL="114300" distR="114300" simplePos="0" relativeHeight="251602432" behindDoc="1" locked="0" layoutInCell="1" allowOverlap="1" wp14:anchorId="1B21E678" wp14:editId="7E935B56">
                <wp:simplePos x="0" y="0"/>
                <wp:positionH relativeFrom="column">
                  <wp:posOffset>4001996</wp:posOffset>
                </wp:positionH>
                <wp:positionV relativeFrom="paragraph">
                  <wp:posOffset>156211</wp:posOffset>
                </wp:positionV>
                <wp:extent cx="4691380" cy="6411595"/>
                <wp:effectExtent l="0" t="0" r="1385570" b="770255"/>
                <wp:wrapNone/>
                <wp:docPr id="15" name="Isosceles Triangle 15"/>
                <wp:cNvGraphicFramePr/>
                <a:graphic xmlns:a="http://schemas.openxmlformats.org/drawingml/2006/main">
                  <a:graphicData uri="http://schemas.microsoft.com/office/word/2010/wordprocessingShape">
                    <wps:wsp>
                      <wps:cNvSpPr/>
                      <wps:spPr>
                        <a:xfrm rot="19613896">
                          <a:off x="0" y="0"/>
                          <a:ext cx="4691380" cy="6411595"/>
                        </a:xfrm>
                        <a:prstGeom prst="triangle">
                          <a:avLst/>
                        </a:prstGeom>
                        <a:gradFill>
                          <a:gsLst>
                            <a:gs pos="0">
                              <a:schemeClr val="accent1">
                                <a:lumMod val="5000"/>
                                <a:lumOff val="95000"/>
                              </a:schemeClr>
                            </a:gs>
                            <a:gs pos="63000">
                              <a:srgbClr val="FFC000"/>
                            </a:gs>
                            <a:gs pos="30000">
                              <a:srgbClr val="FFFFCC"/>
                            </a:gs>
                            <a:gs pos="94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D5A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margin-left:315.1pt;margin-top:12.3pt;width:369.4pt;height:504.85pt;rotation:-2169355fd;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" fillcolor="#f6f8fb [180]" stroked="f" strokeweight="2pt">
                <v:fill color2="#ffc" colors="0 #f6f9fc;19661f #ffc;41288f #ffc000;61604f #ffc" focus="100%" type="gradient"/>
              </v:shape>
            </w:pict>
          </mc:Fallback>
        </mc:AlternateConten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86315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63154">
        <w:rPr>
          <w:b/>
          <w:bCs/>
          <w:sz w:val="28"/>
          <w:szCs w:val="28"/>
        </w:rPr>
        <w:t>HUỲNH GIA THIỆN - 51702186</w:t>
      </w:r>
    </w:p>
    <w:p w:rsidR="00CA1C39" w:rsidRPr="00CA1C39" w:rsidRDefault="00863154" w:rsidP="003218FF">
      <w:pPr>
        <w:suppressAutoHyphens/>
        <w:autoSpaceDE w:val="0"/>
        <w:autoSpaceDN w:val="0"/>
        <w:adjustRightInd w:val="0"/>
        <w:jc w:val="right"/>
        <w:rPr>
          <w:sz w:val="28"/>
          <w:szCs w:val="28"/>
          <w:lang w:val="vi-VN"/>
        </w:rPr>
      </w:pPr>
      <w:r>
        <w:rPr>
          <w:b/>
          <w:bCs/>
          <w:sz w:val="28"/>
          <w:szCs w:val="28"/>
          <w:lang w:val="vi-VN"/>
        </w:rPr>
        <w:t>LÊ HOÀNG PHÚC 51702161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63154">
        <w:rPr>
          <w:b/>
          <w:bCs/>
          <w:sz w:val="28"/>
          <w:szCs w:val="28"/>
          <w:lang w:val="vi-VN"/>
        </w:rPr>
        <w:t>17050201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863154">
        <w:rPr>
          <w:b/>
          <w:bCs/>
          <w:sz w:val="28"/>
          <w:szCs w:val="28"/>
          <w:lang w:val="vi-VN"/>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3077DE" w:rsidP="003218FF">
      <w:pPr>
        <w:suppressAutoHyphens/>
        <w:autoSpaceDE w:val="0"/>
        <w:autoSpaceDN w:val="0"/>
        <w:adjustRightInd w:val="0"/>
        <w:rPr>
          <w:b/>
          <w:bCs/>
          <w:sz w:val="28"/>
          <w:szCs w:val="28"/>
          <w:lang w:val="vi-VN"/>
        </w:rPr>
      </w:pPr>
      <w:r>
        <w:rPr>
          <w:noProof/>
          <w:lang w:eastAsia="zh-CN"/>
        </w:rPr>
        <w:drawing>
          <wp:anchor distT="0" distB="0" distL="114300" distR="114300" simplePos="0" relativeHeight="251731456" behindDoc="1" locked="0" layoutInCell="1" allowOverlap="1" wp14:anchorId="56EE6F03" wp14:editId="1425B403">
            <wp:simplePos x="0" y="0"/>
            <wp:positionH relativeFrom="column">
              <wp:posOffset>-1260475</wp:posOffset>
            </wp:positionH>
            <wp:positionV relativeFrom="paragraph">
              <wp:posOffset>320040</wp:posOffset>
            </wp:positionV>
            <wp:extent cx="2270760" cy="2270760"/>
            <wp:effectExtent l="0" t="0" r="0" b="0"/>
            <wp:wrapNone/>
            <wp:docPr id="8" name="Picture 8"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d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7B09F7" w:rsidRDefault="002B1583" w:rsidP="003218FF">
      <w:pPr>
        <w:suppressAutoHyphens/>
        <w:autoSpaceDE w:val="0"/>
        <w:autoSpaceDN w:val="0"/>
        <w:adjustRightInd w:val="0"/>
        <w:jc w:val="center"/>
        <w:rPr>
          <w:b/>
          <w:bCs/>
          <w:iCs/>
          <w:sz w:val="28"/>
          <w:szCs w:val="28"/>
          <w:lang w:val="vi-VN"/>
        </w:rPr>
        <w:sectPr w:rsidR="00B118C8" w:rsidRPr="007B09F7" w:rsidSect="005D5C20">
          <w:pgSz w:w="12240" w:h="15840"/>
          <w:pgMar w:top="1985" w:right="1134" w:bottom="1701" w:left="1985" w:header="720" w:footer="720" w:gutter="0"/>
          <w:cols w:space="720"/>
          <w:docGrid w:linePitch="360"/>
        </w:sectPr>
      </w:pPr>
      <w:r>
        <w:rPr>
          <w:noProof/>
          <w:sz w:val="22"/>
          <w:szCs w:val="22"/>
          <w:lang w:eastAsia="zh-CN"/>
        </w:rPr>
        <mc:AlternateContent>
          <mc:Choice Requires="wps">
            <w:drawing>
              <wp:anchor distT="0" distB="0" distL="114300" distR="114300" simplePos="0" relativeHeight="251714048" behindDoc="1" locked="0" layoutInCell="1" allowOverlap="1" wp14:anchorId="5124EDC0" wp14:editId="10C1B033">
                <wp:simplePos x="0" y="0"/>
                <wp:positionH relativeFrom="column">
                  <wp:posOffset>-2631440</wp:posOffset>
                </wp:positionH>
                <wp:positionV relativeFrom="paragraph">
                  <wp:posOffset>433886</wp:posOffset>
                </wp:positionV>
                <wp:extent cx="3537857" cy="13596257"/>
                <wp:effectExtent l="1733550" t="0" r="1701165" b="5715"/>
                <wp:wrapNone/>
                <wp:docPr id="18" name="Parallelogram 18"/>
                <wp:cNvGraphicFramePr/>
                <a:graphic xmlns:a="http://schemas.openxmlformats.org/drawingml/2006/main">
                  <a:graphicData uri="http://schemas.microsoft.com/office/word/2010/wordprocessingShape">
                    <wps:wsp>
                      <wps:cNvSpPr/>
                      <wps:spPr>
                        <a:xfrm rot="909974">
                          <a:off x="0" y="0"/>
                          <a:ext cx="3537857" cy="13596257"/>
                        </a:xfrm>
                        <a:prstGeom prst="parallelogram">
                          <a:avLst/>
                        </a:prstGeom>
                        <a:gradFill>
                          <a:gsLst>
                            <a:gs pos="0">
                              <a:schemeClr val="accent1">
                                <a:lumMod val="5000"/>
                                <a:lumOff val="95000"/>
                              </a:schemeClr>
                            </a:gs>
                            <a:gs pos="25000">
                              <a:srgbClr val="FFC000"/>
                            </a:gs>
                            <a:gs pos="91000">
                              <a:srgbClr val="FFFFC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D0FA3" id="Parallelogram 18" o:spid="_x0000_s1026" type="#_x0000_t7" style="position:absolute;margin-left:-207.2pt;margin-top:34.15pt;width:278.55pt;height:1070.55pt;rotation:993934fd;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" fillcolor="#f6f8fb [180]" stroked="f" strokeweight="2pt">
                <v:fill color2="#ffc" colors="0 #f6f9fc;.25 #ffc000;59638f #ffc" focus="100%" type="gradient"/>
              </v:shape>
            </w:pict>
          </mc:Fallback>
        </mc:AlternateContent>
      </w:r>
      <w:r w:rsidR="00863154">
        <w:rPr>
          <w:b/>
          <w:bCs/>
          <w:iCs/>
          <w:sz w:val="28"/>
          <w:szCs w:val="28"/>
          <w:lang w:val="vi-VN"/>
        </w:rPr>
        <w:t>THÀNH PHỐ HỒ CHÍ MINH,  NĂM 201</w:t>
      </w:r>
      <w:r w:rsidR="00863154" w:rsidRPr="00863154">
        <w:rPr>
          <w:b/>
          <w:bCs/>
          <w:iCs/>
          <w:sz w:val="28"/>
          <w:szCs w:val="28"/>
          <w:lang w:val="vi-VN"/>
        </w:rPr>
        <w:t>9</w:t>
      </w:r>
    </w:p>
    <w:p w:rsidR="007E6AB9" w:rsidRPr="00394F2B" w:rsidRDefault="007E6AB9" w:rsidP="00B52762">
      <w:pPr>
        <w:pStyle w:val="Chng"/>
        <w:jc w:val="center"/>
        <w:outlineLvl w:val="0"/>
        <w:rPr>
          <w:lang w:val="vi-VN"/>
        </w:rPr>
      </w:pPr>
      <w:bookmarkStart w:id="0" w:name="_Toc6787253"/>
      <w:r w:rsidRPr="00394F2B">
        <w:rPr>
          <w:lang w:val="vi-VN"/>
        </w:rPr>
        <w:lastRenderedPageBreak/>
        <w:t>MỤC LỤC</w:t>
      </w:r>
      <w:bookmarkEnd w:id="0"/>
    </w:p>
    <w:p w:rsidR="00394F2B" w:rsidRDefault="00C75086">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787253" w:history="1">
        <w:r w:rsidR="00394F2B" w:rsidRPr="008316A1">
          <w:rPr>
            <w:rStyle w:val="Hyperlink"/>
            <w:noProof/>
          </w:rPr>
          <w:t>MỤC LỤC</w:t>
        </w:r>
        <w:r w:rsidR="00394F2B">
          <w:rPr>
            <w:noProof/>
            <w:webHidden/>
          </w:rPr>
          <w:tab/>
        </w:r>
        <w:r w:rsidR="00394F2B">
          <w:rPr>
            <w:noProof/>
            <w:webHidden/>
          </w:rPr>
          <w:fldChar w:fldCharType="begin"/>
        </w:r>
        <w:r w:rsidR="00394F2B">
          <w:rPr>
            <w:noProof/>
            <w:webHidden/>
          </w:rPr>
          <w:instrText xml:space="preserve"> PAGEREF _Toc6787253 \h </w:instrText>
        </w:r>
        <w:r w:rsidR="00394F2B">
          <w:rPr>
            <w:noProof/>
            <w:webHidden/>
          </w:rPr>
        </w:r>
        <w:r w:rsidR="00394F2B">
          <w:rPr>
            <w:noProof/>
            <w:webHidden/>
          </w:rPr>
          <w:fldChar w:fldCharType="separate"/>
        </w:r>
        <w:r w:rsidR="00394F2B">
          <w:rPr>
            <w:noProof/>
            <w:webHidden/>
          </w:rPr>
          <w:t>1</w:t>
        </w:r>
        <w:r w:rsidR="00394F2B">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4" w:history="1">
        <w:r w:rsidRPr="008316A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_Toc6787254 \h </w:instrText>
        </w:r>
        <w:r>
          <w:rPr>
            <w:noProof/>
            <w:webHidden/>
          </w:rPr>
        </w:r>
        <w:r>
          <w:rPr>
            <w:noProof/>
            <w:webHidden/>
          </w:rPr>
          <w:fldChar w:fldCharType="separate"/>
        </w:r>
        <w:r>
          <w:rPr>
            <w:noProof/>
            <w:webHidden/>
          </w:rPr>
          <w:t>9</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55" w:history="1">
        <w:r w:rsidRPr="008316A1">
          <w:rPr>
            <w:rStyle w:val="Hyperlink"/>
            <w:noProof/>
          </w:rPr>
          <w:t>I.INTRODUCTION</w:t>
        </w:r>
        <w:r>
          <w:rPr>
            <w:noProof/>
            <w:webHidden/>
          </w:rPr>
          <w:tab/>
        </w:r>
        <w:r>
          <w:rPr>
            <w:noProof/>
            <w:webHidden/>
          </w:rPr>
          <w:fldChar w:fldCharType="begin"/>
        </w:r>
        <w:r>
          <w:rPr>
            <w:noProof/>
            <w:webHidden/>
          </w:rPr>
          <w:instrText xml:space="preserve"> PAGEREF _Toc6787255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56" w:history="1">
        <w:r w:rsidRPr="008316A1">
          <w:rPr>
            <w:rStyle w:val="Hyperlink"/>
            <w:noProof/>
          </w:rPr>
          <w:t>1.1 Concept</w:t>
        </w:r>
        <w:r>
          <w:rPr>
            <w:noProof/>
            <w:webHidden/>
          </w:rPr>
          <w:tab/>
        </w:r>
        <w:r>
          <w:rPr>
            <w:noProof/>
            <w:webHidden/>
          </w:rPr>
          <w:fldChar w:fldCharType="begin"/>
        </w:r>
        <w:r>
          <w:rPr>
            <w:noProof/>
            <w:webHidden/>
          </w:rPr>
          <w:instrText xml:space="preserve"> PAGEREF _Toc6787256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7" w:history="1">
        <w:r w:rsidRPr="008316A1">
          <w:rPr>
            <w:rStyle w:val="Hyperlink"/>
            <w:noProof/>
          </w:rPr>
          <w:t>1.1.1 Maximum Network Flow</w:t>
        </w:r>
        <w:r>
          <w:rPr>
            <w:noProof/>
            <w:webHidden/>
          </w:rPr>
          <w:tab/>
        </w:r>
        <w:r>
          <w:rPr>
            <w:noProof/>
            <w:webHidden/>
          </w:rPr>
          <w:fldChar w:fldCharType="begin"/>
        </w:r>
        <w:r>
          <w:rPr>
            <w:noProof/>
            <w:webHidden/>
          </w:rPr>
          <w:instrText xml:space="preserve"> PAGEREF _Toc6787257 \h </w:instrText>
        </w:r>
        <w:r>
          <w:rPr>
            <w:noProof/>
            <w:webHidden/>
          </w:rPr>
        </w:r>
        <w:r>
          <w:rPr>
            <w:noProof/>
            <w:webHidden/>
          </w:rPr>
          <w:fldChar w:fldCharType="separate"/>
        </w:r>
        <w:r>
          <w:rPr>
            <w:noProof/>
            <w:webHidden/>
          </w:rPr>
          <w:t>10</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8" w:history="1">
        <w:r w:rsidRPr="008316A1">
          <w:rPr>
            <w:rStyle w:val="Hyperlink"/>
            <w:noProof/>
          </w:rPr>
          <w:t>1.1.2 Shortest Path</w:t>
        </w:r>
        <w:r>
          <w:rPr>
            <w:noProof/>
            <w:webHidden/>
          </w:rPr>
          <w:tab/>
        </w:r>
        <w:r>
          <w:rPr>
            <w:noProof/>
            <w:webHidden/>
          </w:rPr>
          <w:fldChar w:fldCharType="begin"/>
        </w:r>
        <w:r>
          <w:rPr>
            <w:noProof/>
            <w:webHidden/>
          </w:rPr>
          <w:instrText xml:space="preserve"> PAGEREF _Toc6787258 \h </w:instrText>
        </w:r>
        <w:r>
          <w:rPr>
            <w:noProof/>
            <w:webHidden/>
          </w:rPr>
        </w:r>
        <w:r>
          <w:rPr>
            <w:noProof/>
            <w:webHidden/>
          </w:rPr>
          <w:fldChar w:fldCharType="separate"/>
        </w:r>
        <w:r>
          <w:rPr>
            <w:noProof/>
            <w:webHidden/>
          </w:rPr>
          <w:t>11</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59" w:history="1">
        <w:r w:rsidRPr="008316A1">
          <w:rPr>
            <w:rStyle w:val="Hyperlink"/>
            <w:noProof/>
          </w:rPr>
          <w:t>1.1.3 Minimum Spanning Tree</w:t>
        </w:r>
        <w:r>
          <w:rPr>
            <w:noProof/>
            <w:webHidden/>
          </w:rPr>
          <w:tab/>
        </w:r>
        <w:r>
          <w:rPr>
            <w:noProof/>
            <w:webHidden/>
          </w:rPr>
          <w:fldChar w:fldCharType="begin"/>
        </w:r>
        <w:r>
          <w:rPr>
            <w:noProof/>
            <w:webHidden/>
          </w:rPr>
          <w:instrText xml:space="preserve"> PAGEREF _Toc6787259 \h </w:instrText>
        </w:r>
        <w:r>
          <w:rPr>
            <w:noProof/>
            <w:webHidden/>
          </w:rPr>
        </w:r>
        <w:r>
          <w:rPr>
            <w:noProof/>
            <w:webHidden/>
          </w:rPr>
          <w:fldChar w:fldCharType="separate"/>
        </w:r>
        <w:r>
          <w:rPr>
            <w:noProof/>
            <w:webHidden/>
          </w:rPr>
          <w:t>12</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60" w:history="1">
        <w:r w:rsidRPr="008316A1">
          <w:rPr>
            <w:rStyle w:val="Hyperlink"/>
            <w:noProof/>
          </w:rPr>
          <w:t>1.2 History</w:t>
        </w:r>
        <w:r>
          <w:rPr>
            <w:noProof/>
            <w:webHidden/>
          </w:rPr>
          <w:tab/>
        </w:r>
        <w:r>
          <w:rPr>
            <w:noProof/>
            <w:webHidden/>
          </w:rPr>
          <w:fldChar w:fldCharType="begin"/>
        </w:r>
        <w:r>
          <w:rPr>
            <w:noProof/>
            <w:webHidden/>
          </w:rPr>
          <w:instrText xml:space="preserve"> PAGEREF _Toc6787260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1" w:history="1">
        <w:r w:rsidRPr="008316A1">
          <w:rPr>
            <w:rStyle w:val="Hyperlink"/>
            <w:noProof/>
          </w:rPr>
          <w:t>1.2.1 Maximum Network Flow</w:t>
        </w:r>
        <w:r>
          <w:rPr>
            <w:noProof/>
            <w:webHidden/>
          </w:rPr>
          <w:tab/>
        </w:r>
        <w:r>
          <w:rPr>
            <w:noProof/>
            <w:webHidden/>
          </w:rPr>
          <w:fldChar w:fldCharType="begin"/>
        </w:r>
        <w:r>
          <w:rPr>
            <w:noProof/>
            <w:webHidden/>
          </w:rPr>
          <w:instrText xml:space="preserve"> PAGEREF _Toc6787261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2" w:history="1">
        <w:r w:rsidRPr="008316A1">
          <w:rPr>
            <w:rStyle w:val="Hyperlink"/>
            <w:noProof/>
          </w:rPr>
          <w:t>1.2.2 Shortest Path</w:t>
        </w:r>
        <w:r>
          <w:rPr>
            <w:noProof/>
            <w:webHidden/>
          </w:rPr>
          <w:tab/>
        </w:r>
        <w:r>
          <w:rPr>
            <w:noProof/>
            <w:webHidden/>
          </w:rPr>
          <w:fldChar w:fldCharType="begin"/>
        </w:r>
        <w:r>
          <w:rPr>
            <w:noProof/>
            <w:webHidden/>
          </w:rPr>
          <w:instrText xml:space="preserve"> PAGEREF _Toc6787262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3"/>
        <w:tabs>
          <w:tab w:val="right" w:leader="dot" w:pos="9111"/>
        </w:tabs>
        <w:rPr>
          <w:rFonts w:asciiTheme="minorHAnsi" w:eastAsiaTheme="minorEastAsia" w:hAnsiTheme="minorHAnsi" w:cstheme="minorBidi"/>
          <w:noProof/>
          <w:sz w:val="22"/>
          <w:szCs w:val="22"/>
          <w:lang w:eastAsia="zh-CN"/>
        </w:rPr>
      </w:pPr>
      <w:hyperlink w:anchor="_Toc6787263" w:history="1">
        <w:r w:rsidRPr="008316A1">
          <w:rPr>
            <w:rStyle w:val="Hyperlink"/>
            <w:noProof/>
          </w:rPr>
          <w:t>1.2.3 Minimum Spanning Tree</w:t>
        </w:r>
        <w:r>
          <w:rPr>
            <w:noProof/>
            <w:webHidden/>
          </w:rPr>
          <w:tab/>
        </w:r>
        <w:r>
          <w:rPr>
            <w:noProof/>
            <w:webHidden/>
          </w:rPr>
          <w:fldChar w:fldCharType="begin"/>
        </w:r>
        <w:r>
          <w:rPr>
            <w:noProof/>
            <w:webHidden/>
          </w:rPr>
          <w:instrText xml:space="preserve"> PAGEREF _Toc6787263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4" w:history="1">
        <w:r w:rsidRPr="008316A1">
          <w:rPr>
            <w:rStyle w:val="Hyperlink"/>
            <w:noProof/>
          </w:rPr>
          <w:t>II.STATE OF THE ART</w:t>
        </w:r>
        <w:r>
          <w:rPr>
            <w:noProof/>
            <w:webHidden/>
          </w:rPr>
          <w:tab/>
        </w:r>
        <w:r>
          <w:rPr>
            <w:noProof/>
            <w:webHidden/>
          </w:rPr>
          <w:fldChar w:fldCharType="begin"/>
        </w:r>
        <w:r>
          <w:rPr>
            <w:noProof/>
            <w:webHidden/>
          </w:rPr>
          <w:instrText xml:space="preserve"> PAGEREF _Toc6787264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5" w:history="1">
        <w:r w:rsidRPr="008316A1">
          <w:rPr>
            <w:rStyle w:val="Hyperlink"/>
            <w:noProof/>
          </w:rPr>
          <w:t>2.1 Maximum Network Flow</w:t>
        </w:r>
        <w:r>
          <w:rPr>
            <w:noProof/>
            <w:webHidden/>
          </w:rPr>
          <w:tab/>
        </w:r>
        <w:r>
          <w:rPr>
            <w:noProof/>
            <w:webHidden/>
          </w:rPr>
          <w:fldChar w:fldCharType="begin"/>
        </w:r>
        <w:r>
          <w:rPr>
            <w:noProof/>
            <w:webHidden/>
          </w:rPr>
          <w:instrText xml:space="preserve"> PAGEREF _Toc6787265 \h </w:instrText>
        </w:r>
        <w:r>
          <w:rPr>
            <w:noProof/>
            <w:webHidden/>
          </w:rPr>
        </w:r>
        <w:r>
          <w:rPr>
            <w:noProof/>
            <w:webHidden/>
          </w:rPr>
          <w:fldChar w:fldCharType="separate"/>
        </w:r>
        <w:r>
          <w:rPr>
            <w:noProof/>
            <w:webHidden/>
          </w:rPr>
          <w:t>13</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6" w:history="1">
        <w:r w:rsidRPr="008316A1">
          <w:rPr>
            <w:rStyle w:val="Hyperlink"/>
            <w:noProof/>
          </w:rPr>
          <w:t>2.2 Shortest Path</w:t>
        </w:r>
        <w:r>
          <w:rPr>
            <w:noProof/>
            <w:webHidden/>
          </w:rPr>
          <w:tab/>
        </w:r>
        <w:r>
          <w:rPr>
            <w:noProof/>
            <w:webHidden/>
          </w:rPr>
          <w:fldChar w:fldCharType="begin"/>
        </w:r>
        <w:r>
          <w:rPr>
            <w:noProof/>
            <w:webHidden/>
          </w:rPr>
          <w:instrText xml:space="preserve"> PAGEREF _Toc6787266 \h </w:instrText>
        </w:r>
        <w:r>
          <w:rPr>
            <w:noProof/>
            <w:webHidden/>
          </w:rPr>
        </w:r>
        <w:r>
          <w:rPr>
            <w:noProof/>
            <w:webHidden/>
          </w:rPr>
          <w:fldChar w:fldCharType="separate"/>
        </w:r>
        <w:r>
          <w:rPr>
            <w:noProof/>
            <w:webHidden/>
          </w:rPr>
          <w:t>14</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7" w:history="1">
        <w:r w:rsidRPr="008316A1">
          <w:rPr>
            <w:rStyle w:val="Hyperlink"/>
            <w:noProof/>
          </w:rPr>
          <w:t>2.3 Minimum Spanning Tree</w:t>
        </w:r>
        <w:r>
          <w:rPr>
            <w:noProof/>
            <w:webHidden/>
          </w:rPr>
          <w:tab/>
        </w:r>
        <w:r>
          <w:rPr>
            <w:noProof/>
            <w:webHidden/>
          </w:rPr>
          <w:fldChar w:fldCharType="begin"/>
        </w:r>
        <w:r>
          <w:rPr>
            <w:noProof/>
            <w:webHidden/>
          </w:rPr>
          <w:instrText xml:space="preserve"> PAGEREF _Toc6787267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8" w:history="1">
        <w:r w:rsidRPr="008316A1">
          <w:rPr>
            <w:rStyle w:val="Hyperlink"/>
            <w:noProof/>
          </w:rPr>
          <w:t>III.APPROACH</w:t>
        </w:r>
        <w:r>
          <w:rPr>
            <w:noProof/>
            <w:webHidden/>
          </w:rPr>
          <w:tab/>
        </w:r>
        <w:r>
          <w:rPr>
            <w:noProof/>
            <w:webHidden/>
          </w:rPr>
          <w:fldChar w:fldCharType="begin"/>
        </w:r>
        <w:r>
          <w:rPr>
            <w:noProof/>
            <w:webHidden/>
          </w:rPr>
          <w:instrText xml:space="preserve"> PAGEREF _Toc6787268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269" w:history="1">
        <w:r w:rsidRPr="008316A1">
          <w:rPr>
            <w:rStyle w:val="Hyperlink"/>
            <w:noProof/>
          </w:rPr>
          <w:t>IV.EXPEREMENTS AND RESULTS</w:t>
        </w:r>
        <w:r>
          <w:rPr>
            <w:noProof/>
            <w:webHidden/>
          </w:rPr>
          <w:tab/>
        </w:r>
        <w:r>
          <w:rPr>
            <w:noProof/>
            <w:webHidden/>
          </w:rPr>
          <w:fldChar w:fldCharType="begin"/>
        </w:r>
        <w:r>
          <w:rPr>
            <w:noProof/>
            <w:webHidden/>
          </w:rPr>
          <w:instrText xml:space="preserve"> PAGEREF _Toc6787269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0" w:history="1">
        <w:r w:rsidRPr="008316A1">
          <w:rPr>
            <w:rStyle w:val="Hyperlink"/>
            <w:noProof/>
          </w:rPr>
          <w:t>4.1 Maximum Network Flow</w:t>
        </w:r>
        <w:r>
          <w:rPr>
            <w:noProof/>
            <w:webHidden/>
          </w:rPr>
          <w:tab/>
        </w:r>
        <w:r>
          <w:rPr>
            <w:noProof/>
            <w:webHidden/>
          </w:rPr>
          <w:fldChar w:fldCharType="begin"/>
        </w:r>
        <w:r>
          <w:rPr>
            <w:noProof/>
            <w:webHidden/>
          </w:rPr>
          <w:instrText xml:space="preserve"> PAGEREF _Toc6787270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1" w:history="1">
        <w:r w:rsidRPr="008316A1">
          <w:rPr>
            <w:rStyle w:val="Hyperlink"/>
            <w:noProof/>
          </w:rPr>
          <w:t>4.1.1 Code</w:t>
        </w:r>
        <w:r>
          <w:rPr>
            <w:noProof/>
            <w:webHidden/>
          </w:rPr>
          <w:tab/>
        </w:r>
        <w:r>
          <w:rPr>
            <w:noProof/>
            <w:webHidden/>
          </w:rPr>
          <w:fldChar w:fldCharType="begin"/>
        </w:r>
        <w:r>
          <w:rPr>
            <w:noProof/>
            <w:webHidden/>
          </w:rPr>
          <w:instrText xml:space="preserve"> PAGEREF _Toc6787271 \h </w:instrText>
        </w:r>
        <w:r>
          <w:rPr>
            <w:noProof/>
            <w:webHidden/>
          </w:rPr>
        </w:r>
        <w:r>
          <w:rPr>
            <w:noProof/>
            <w:webHidden/>
          </w:rPr>
          <w:fldChar w:fldCharType="separate"/>
        </w:r>
        <w:r>
          <w:rPr>
            <w:noProof/>
            <w:webHidden/>
          </w:rPr>
          <w:t>15</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272" w:history="1">
        <w:r w:rsidRPr="008316A1">
          <w:rPr>
            <w:rStyle w:val="Hyperlink"/>
            <w:noProof/>
          </w:rPr>
          <w:t>4.1.2 Result</w:t>
        </w:r>
        <w:r>
          <w:rPr>
            <w:noProof/>
            <w:webHidden/>
          </w:rPr>
          <w:tab/>
        </w:r>
        <w:r>
          <w:rPr>
            <w:noProof/>
            <w:webHidden/>
          </w:rPr>
          <w:fldChar w:fldCharType="begin"/>
        </w:r>
        <w:r>
          <w:rPr>
            <w:noProof/>
            <w:webHidden/>
          </w:rPr>
          <w:instrText xml:space="preserve"> PAGEREF _Toc6787272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2"/>
        <w:tabs>
          <w:tab w:val="right" w:leader="dot" w:pos="9111"/>
        </w:tabs>
        <w:rPr>
          <w:rFonts w:asciiTheme="minorHAnsi" w:eastAsiaTheme="minorEastAsia" w:hAnsiTheme="minorHAnsi" w:cstheme="minorBidi"/>
          <w:noProof/>
          <w:sz w:val="22"/>
          <w:szCs w:val="22"/>
          <w:lang w:eastAsia="zh-CN"/>
        </w:rPr>
      </w:pPr>
      <w:hyperlink w:anchor="_Toc6787274" w:history="1">
        <w:r w:rsidRPr="008316A1">
          <w:rPr>
            <w:rStyle w:val="Hyperlink"/>
            <w:noProof/>
          </w:rPr>
          <w:t>4.2 Sh</w:t>
        </w:r>
        <w:r w:rsidRPr="008316A1">
          <w:rPr>
            <w:rStyle w:val="Hyperlink"/>
            <w:noProof/>
          </w:rPr>
          <w:t>o</w:t>
        </w:r>
        <w:r w:rsidRPr="008316A1">
          <w:rPr>
            <w:rStyle w:val="Hyperlink"/>
            <w:noProof/>
          </w:rPr>
          <w:t>rtest Path</w:t>
        </w:r>
        <w:r>
          <w:rPr>
            <w:noProof/>
            <w:webHidden/>
          </w:rPr>
          <w:tab/>
        </w:r>
        <w:r>
          <w:rPr>
            <w:noProof/>
            <w:webHidden/>
          </w:rPr>
          <w:fldChar w:fldCharType="begin"/>
        </w:r>
        <w:r>
          <w:rPr>
            <w:noProof/>
            <w:webHidden/>
          </w:rPr>
          <w:instrText xml:space="preserve"> PAGEREF _Toc6787274 \h </w:instrText>
        </w:r>
        <w:r>
          <w:rPr>
            <w:noProof/>
            <w:webHidden/>
          </w:rPr>
        </w:r>
        <w:r>
          <w:rPr>
            <w:noProof/>
            <w:webHidden/>
          </w:rPr>
          <w:fldChar w:fldCharType="separate"/>
        </w:r>
        <w:r>
          <w:rPr>
            <w:noProof/>
            <w:webHidden/>
          </w:rPr>
          <w:t>20</w:t>
        </w:r>
        <w:r>
          <w:rPr>
            <w:noProof/>
            <w:webHidden/>
          </w:rPr>
          <w:fldChar w:fldCharType="end"/>
        </w:r>
      </w:hyperlink>
    </w:p>
    <w:p w:rsidR="00394F2B" w:rsidRDefault="00394F2B" w:rsidP="00002A80">
      <w:pPr>
        <w:pStyle w:val="TOC4"/>
        <w:tabs>
          <w:tab w:val="right" w:leader="dot" w:pos="9111"/>
        </w:tabs>
        <w:rPr>
          <w:rFonts w:asciiTheme="minorHAnsi" w:eastAsiaTheme="minorEastAsia" w:hAnsiTheme="minorHAnsi" w:cstheme="minorBidi"/>
          <w:noProof/>
          <w:sz w:val="22"/>
          <w:szCs w:val="22"/>
          <w:lang w:eastAsia="zh-CN"/>
        </w:rPr>
      </w:pPr>
      <w:hyperlink w:anchor="_Toc6787275" w:history="1">
        <w:r w:rsidRPr="008316A1">
          <w:rPr>
            <w:rStyle w:val="Hyperlink"/>
            <w:noProof/>
          </w:rPr>
          <w:t>4.2.1 Code</w:t>
        </w:r>
        <w:r>
          <w:rPr>
            <w:noProof/>
            <w:webHidden/>
          </w:rPr>
          <w:tab/>
        </w:r>
        <w:r>
          <w:rPr>
            <w:noProof/>
            <w:webHidden/>
          </w:rPr>
          <w:fldChar w:fldCharType="begin"/>
        </w:r>
        <w:r>
          <w:rPr>
            <w:noProof/>
            <w:webHidden/>
          </w:rPr>
          <w:instrText xml:space="preserve"> PAGEREF _Toc6787275 \h </w:instrText>
        </w:r>
        <w:r>
          <w:rPr>
            <w:noProof/>
            <w:webHidden/>
          </w:rPr>
        </w:r>
        <w:r>
          <w:rPr>
            <w:noProof/>
            <w:webHidden/>
          </w:rPr>
          <w:fldChar w:fldCharType="separate"/>
        </w:r>
        <w:r>
          <w:rPr>
            <w:noProof/>
            <w:webHidden/>
          </w:rPr>
          <w:t>20</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0" w:history="1">
        <w:r w:rsidRPr="008316A1">
          <w:rPr>
            <w:rStyle w:val="Hyperlink"/>
            <w:noProof/>
          </w:rPr>
          <w:t>4.2.2 Result</w:t>
        </w:r>
        <w:r>
          <w:rPr>
            <w:noProof/>
            <w:webHidden/>
          </w:rPr>
          <w:tab/>
        </w:r>
        <w:r>
          <w:rPr>
            <w:noProof/>
            <w:webHidden/>
          </w:rPr>
          <w:fldChar w:fldCharType="begin"/>
        </w:r>
        <w:r>
          <w:rPr>
            <w:noProof/>
            <w:webHidden/>
          </w:rPr>
          <w:instrText xml:space="preserve"> PAGEREF _Toc6787370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371" w:history="1">
        <w:r w:rsidRPr="008316A1">
          <w:rPr>
            <w:rStyle w:val="Hyperlink"/>
            <w:noProof/>
          </w:rPr>
          <w:t>4.3 Minimum Spanning Tree</w:t>
        </w:r>
        <w:r>
          <w:rPr>
            <w:noProof/>
            <w:webHidden/>
          </w:rPr>
          <w:tab/>
        </w:r>
        <w:r>
          <w:rPr>
            <w:noProof/>
            <w:webHidden/>
          </w:rPr>
          <w:fldChar w:fldCharType="begin"/>
        </w:r>
        <w:r>
          <w:rPr>
            <w:noProof/>
            <w:webHidden/>
          </w:rPr>
          <w:instrText xml:space="preserve"> PAGEREF _Toc6787371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right" w:leader="dot" w:pos="9111"/>
        </w:tabs>
        <w:rPr>
          <w:rFonts w:asciiTheme="minorHAnsi" w:eastAsiaTheme="minorEastAsia" w:hAnsiTheme="minorHAnsi" w:cstheme="minorBidi"/>
          <w:noProof/>
          <w:sz w:val="22"/>
          <w:szCs w:val="22"/>
          <w:lang w:eastAsia="zh-CN"/>
        </w:rPr>
      </w:pPr>
      <w:hyperlink w:anchor="_Toc6787372" w:history="1">
        <w:r w:rsidRPr="008316A1">
          <w:rPr>
            <w:rStyle w:val="Hyperlink"/>
            <w:noProof/>
          </w:rPr>
          <w:t>4.3.1 Code</w:t>
        </w:r>
        <w:r>
          <w:rPr>
            <w:noProof/>
            <w:webHidden/>
          </w:rPr>
          <w:tab/>
        </w:r>
        <w:r>
          <w:rPr>
            <w:noProof/>
            <w:webHidden/>
          </w:rPr>
          <w:fldChar w:fldCharType="begin"/>
        </w:r>
        <w:r>
          <w:rPr>
            <w:noProof/>
            <w:webHidden/>
          </w:rPr>
          <w:instrText xml:space="preserve"> PAGEREF _Toc6787372 \h </w:instrText>
        </w:r>
        <w:r>
          <w:rPr>
            <w:noProof/>
            <w:webHidden/>
          </w:rPr>
        </w:r>
        <w:r>
          <w:rPr>
            <w:noProof/>
            <w:webHidden/>
          </w:rPr>
          <w:fldChar w:fldCharType="separate"/>
        </w:r>
        <w:r>
          <w:rPr>
            <w:noProof/>
            <w:webHidden/>
          </w:rPr>
          <w:t>26</w:t>
        </w:r>
        <w:r>
          <w:rPr>
            <w:noProof/>
            <w:webHidden/>
          </w:rPr>
          <w:fldChar w:fldCharType="end"/>
        </w:r>
      </w:hyperlink>
    </w:p>
    <w:p w:rsidR="00394F2B" w:rsidRDefault="00394F2B">
      <w:pPr>
        <w:pStyle w:val="TOC4"/>
        <w:tabs>
          <w:tab w:val="left" w:pos="2380"/>
          <w:tab w:val="right" w:leader="dot" w:pos="9111"/>
        </w:tabs>
        <w:rPr>
          <w:rFonts w:asciiTheme="minorHAnsi" w:eastAsiaTheme="minorEastAsia" w:hAnsiTheme="minorHAnsi" w:cstheme="minorBidi"/>
          <w:noProof/>
          <w:sz w:val="22"/>
          <w:szCs w:val="22"/>
          <w:lang w:eastAsia="zh-CN"/>
        </w:rPr>
      </w:pPr>
      <w:hyperlink w:anchor="_Toc6787478" w:history="1">
        <w:r>
          <w:rPr>
            <w:rFonts w:asciiTheme="minorHAnsi" w:eastAsiaTheme="minorEastAsia" w:hAnsiTheme="minorHAnsi" w:cstheme="minorBidi"/>
            <w:noProof/>
            <w:sz w:val="22"/>
            <w:szCs w:val="22"/>
            <w:lang w:eastAsia="zh-CN"/>
          </w:rPr>
          <w:tab/>
        </w:r>
        <w:r w:rsidRPr="008316A1">
          <w:rPr>
            <w:rStyle w:val="Hyperlink"/>
            <w:noProof/>
          </w:rPr>
          <w:t>4.3.2 Result</w:t>
        </w:r>
        <w:r>
          <w:rPr>
            <w:noProof/>
            <w:webHidden/>
          </w:rPr>
          <w:tab/>
        </w:r>
        <w:r>
          <w:rPr>
            <w:noProof/>
            <w:webHidden/>
          </w:rPr>
          <w:fldChar w:fldCharType="begin"/>
        </w:r>
        <w:r>
          <w:rPr>
            <w:noProof/>
            <w:webHidden/>
          </w:rPr>
          <w:instrText xml:space="preserve"> PAGEREF _Toc6787478 \h </w:instrText>
        </w:r>
        <w:r>
          <w:rPr>
            <w:noProof/>
            <w:webHidden/>
          </w:rPr>
        </w:r>
        <w:r>
          <w:rPr>
            <w:noProof/>
            <w:webHidden/>
          </w:rPr>
          <w:fldChar w:fldCharType="separate"/>
        </w:r>
        <w:r>
          <w:rPr>
            <w:noProof/>
            <w:webHidden/>
          </w:rPr>
          <w:t>32</w:t>
        </w:r>
        <w:r>
          <w:rPr>
            <w:noProof/>
            <w:webHidden/>
          </w:rPr>
          <w:fldChar w:fldCharType="end"/>
        </w:r>
      </w:hyperlink>
    </w:p>
    <w:p w:rsidR="00394F2B" w:rsidRDefault="00394F2B">
      <w:pPr>
        <w:pStyle w:val="TOC1"/>
        <w:tabs>
          <w:tab w:val="right" w:leader="dot" w:pos="9111"/>
        </w:tabs>
        <w:rPr>
          <w:rFonts w:asciiTheme="minorHAnsi" w:eastAsiaTheme="minorEastAsia" w:hAnsiTheme="minorHAnsi" w:cstheme="minorBidi"/>
          <w:noProof/>
          <w:sz w:val="22"/>
          <w:szCs w:val="22"/>
          <w:lang w:eastAsia="zh-CN"/>
        </w:rPr>
      </w:pPr>
      <w:hyperlink w:anchor="_Toc6787479" w:history="1">
        <w:r w:rsidRPr="008316A1">
          <w:rPr>
            <w:rStyle w:val="Hyperlink"/>
            <w:noProof/>
          </w:rPr>
          <w:t>V.CONCLUSION</w:t>
        </w:r>
        <w:r>
          <w:rPr>
            <w:noProof/>
            <w:webHidden/>
          </w:rPr>
          <w:tab/>
        </w:r>
        <w:r>
          <w:rPr>
            <w:noProof/>
            <w:webHidden/>
          </w:rPr>
          <w:fldChar w:fldCharType="begin"/>
        </w:r>
        <w:r>
          <w:rPr>
            <w:noProof/>
            <w:webHidden/>
          </w:rPr>
          <w:instrText xml:space="preserve"> PAGEREF _Toc6787479 \h </w:instrText>
        </w:r>
        <w:r>
          <w:rPr>
            <w:noProof/>
            <w:webHidden/>
          </w:rPr>
        </w:r>
        <w:r>
          <w:rPr>
            <w:noProof/>
            <w:webHidden/>
          </w:rPr>
          <w:fldChar w:fldCharType="separate"/>
        </w:r>
        <w:r>
          <w:rPr>
            <w:noProof/>
            <w:webHidden/>
          </w:rPr>
          <w:t>32</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7E6AB9" w:rsidRPr="007E6AB9" w:rsidRDefault="007B1A23" w:rsidP="00DC2276">
      <w:pPr>
        <w:pStyle w:val="Chng"/>
        <w:jc w:val="center"/>
      </w:pPr>
      <w:bookmarkStart w:id="1" w:name="_Toc6787254"/>
      <w:r>
        <w:t>DANH MỤC CÁC BẢNG BIỂU, HÌNH VẼ, ĐỒ THỊ</w:t>
      </w:r>
      <w:bookmarkEnd w:id="1"/>
    </w:p>
    <w:p w:rsidR="007E6AB9" w:rsidRPr="00791EED" w:rsidRDefault="00791EED" w:rsidP="00DC2276">
      <w:pPr>
        <w:rPr>
          <w:b/>
          <w:sz w:val="28"/>
        </w:rPr>
      </w:pPr>
      <w:r w:rsidRPr="00791EED">
        <w:rPr>
          <w:b/>
          <w:sz w:val="28"/>
        </w:rPr>
        <w:t>DANH MỤC HÌNH</w:t>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\h \z \c "Hình 1." </w:instrText>
      </w:r>
      <w:r>
        <w:rPr>
          <w:szCs w:val="26"/>
        </w:rPr>
        <w:fldChar w:fldCharType="separate"/>
      </w:r>
      <w:hyperlink r:id="rId13" w:anchor="_Toc6785624" w:history="1">
        <w:r w:rsidRPr="00C07480">
          <w:rPr>
            <w:rStyle w:val="Hyperlink"/>
            <w:noProof/>
          </w:rPr>
          <w:t>Image 1. 1: Maximum NetWork Flow</w:t>
        </w:r>
        <w:r>
          <w:rPr>
            <w:noProof/>
            <w:webHidden/>
          </w:rPr>
          <w:tab/>
        </w:r>
        <w:r>
          <w:rPr>
            <w:noProof/>
            <w:webHidden/>
          </w:rPr>
          <w:fldChar w:fldCharType="begin"/>
        </w:r>
        <w:r>
          <w:rPr>
            <w:noProof/>
            <w:webHidden/>
          </w:rPr>
          <w:instrText xml:space="preserve"> PAGEREF _Toc6785624 \h </w:instrText>
        </w:r>
        <w:r>
          <w:rPr>
            <w:noProof/>
            <w:webHidden/>
          </w:rPr>
        </w:r>
        <w:r>
          <w:rPr>
            <w:noProof/>
            <w:webHidden/>
          </w:rPr>
          <w:fldChar w:fldCharType="separate"/>
        </w:r>
        <w:r>
          <w:rPr>
            <w:noProof/>
            <w:webHidden/>
          </w:rPr>
          <w:t>4</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25" w:history="1">
        <w:r w:rsidRPr="00C07480">
          <w:rPr>
            <w:rStyle w:val="Hyperlink"/>
            <w:noProof/>
          </w:rPr>
          <w:t>Image 1. 2 : Shortest Path</w:t>
        </w:r>
        <w:r>
          <w:rPr>
            <w:noProof/>
            <w:webHidden/>
          </w:rPr>
          <w:tab/>
        </w:r>
        <w:r>
          <w:rPr>
            <w:noProof/>
            <w:webHidden/>
          </w:rPr>
          <w:fldChar w:fldCharType="begin"/>
        </w:r>
        <w:r>
          <w:rPr>
            <w:noProof/>
            <w:webHidden/>
          </w:rPr>
          <w:instrText xml:space="preserve"> PAGEREF _Toc6785625 \h </w:instrText>
        </w:r>
        <w:r>
          <w:rPr>
            <w:noProof/>
            <w:webHidden/>
          </w:rPr>
        </w:r>
        <w:r>
          <w:rPr>
            <w:noProof/>
            <w:webHidden/>
          </w:rPr>
          <w:fldChar w:fldCharType="separate"/>
        </w:r>
        <w:r>
          <w:rPr>
            <w:noProof/>
            <w:webHidden/>
          </w:rPr>
          <w:t>5</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4" w:anchor="_Toc6785626" w:history="1">
        <w:r w:rsidRPr="00C07480">
          <w:rPr>
            <w:rStyle w:val="Hyperlink"/>
            <w:noProof/>
          </w:rPr>
          <w:t>Image 1. 3: Minimum Spanning Tree</w:t>
        </w:r>
        <w:r>
          <w:rPr>
            <w:noProof/>
            <w:webHidden/>
          </w:rPr>
          <w:tab/>
        </w:r>
        <w:r>
          <w:rPr>
            <w:noProof/>
            <w:webHidden/>
          </w:rPr>
          <w:fldChar w:fldCharType="begin"/>
        </w:r>
        <w:r>
          <w:rPr>
            <w:noProof/>
            <w:webHidden/>
          </w:rPr>
          <w:instrText xml:space="preserve"> PAGEREF _Toc6785626 \h </w:instrText>
        </w:r>
        <w:r>
          <w:rPr>
            <w:noProof/>
            <w:webHidden/>
          </w:rPr>
        </w:r>
        <w:r>
          <w:rPr>
            <w:noProof/>
            <w:webHidden/>
          </w:rPr>
          <w:fldChar w:fldCharType="separate"/>
        </w:r>
        <w:r>
          <w:rPr>
            <w:noProof/>
            <w:webHidden/>
          </w:rPr>
          <w:t>6</w:t>
        </w:r>
        <w:r>
          <w:rPr>
            <w:noProof/>
            <w:webHidden/>
          </w:rPr>
          <w:fldChar w:fldCharType="end"/>
        </w:r>
      </w:hyperlink>
    </w:p>
    <w:p w:rsidR="00B52762" w:rsidRDefault="00B52762" w:rsidP="007E6AB9">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"Image 4." </w:instrText>
      </w:r>
      <w:r>
        <w:rPr>
          <w:sz w:val="26"/>
          <w:szCs w:val="26"/>
        </w:rPr>
        <w:fldChar w:fldCharType="separate"/>
      </w:r>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w:anchor="_Toc6785634" w:history="1">
        <w:r w:rsidRPr="005536E7">
          <w:rPr>
            <w:rStyle w:val="Hyperlink"/>
            <w:noProof/>
          </w:rPr>
          <w:t>Image 4. 1: Maximum Network Flow result</w:t>
        </w:r>
        <w:r>
          <w:rPr>
            <w:noProof/>
            <w:webHidden/>
          </w:rPr>
          <w:tab/>
        </w:r>
        <w:r>
          <w:rPr>
            <w:noProof/>
            <w:webHidden/>
          </w:rPr>
          <w:fldChar w:fldCharType="begin"/>
        </w:r>
        <w:r>
          <w:rPr>
            <w:noProof/>
            <w:webHidden/>
          </w:rPr>
          <w:instrText xml:space="preserve"> PAGEREF _Toc6785634 \h </w:instrText>
        </w:r>
        <w:r>
          <w:rPr>
            <w:noProof/>
            <w:webHidden/>
          </w:rPr>
        </w:r>
        <w:r>
          <w:rPr>
            <w:noProof/>
            <w:webHidden/>
          </w:rPr>
          <w:fldChar w:fldCharType="separate"/>
        </w:r>
        <w:r>
          <w:rPr>
            <w:noProof/>
            <w:webHidden/>
          </w:rPr>
          <w:t>13</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5" w:anchor="_Toc6785635" w:history="1">
        <w:r w:rsidRPr="005536E7">
          <w:rPr>
            <w:rStyle w:val="Hyperlink"/>
            <w:noProof/>
          </w:rPr>
          <w:t>Image 4. 2: Shortest Path result</w:t>
        </w:r>
        <w:r>
          <w:rPr>
            <w:noProof/>
            <w:webHidden/>
          </w:rPr>
          <w:tab/>
        </w:r>
        <w:r>
          <w:rPr>
            <w:noProof/>
            <w:webHidden/>
          </w:rPr>
          <w:fldChar w:fldCharType="begin"/>
        </w:r>
        <w:r>
          <w:rPr>
            <w:noProof/>
            <w:webHidden/>
          </w:rPr>
          <w:instrText xml:space="preserve"> PAGEREF _Toc6785635 \h </w:instrText>
        </w:r>
        <w:r>
          <w:rPr>
            <w:noProof/>
            <w:webHidden/>
          </w:rPr>
        </w:r>
        <w:r>
          <w:rPr>
            <w:noProof/>
            <w:webHidden/>
          </w:rPr>
          <w:fldChar w:fldCharType="separate"/>
        </w:r>
        <w:r>
          <w:rPr>
            <w:noProof/>
            <w:webHidden/>
          </w:rPr>
          <w:t>19</w:t>
        </w:r>
        <w:r>
          <w:rPr>
            <w:noProof/>
            <w:webHidden/>
          </w:rPr>
          <w:fldChar w:fldCharType="end"/>
        </w:r>
      </w:hyperlink>
    </w:p>
    <w:p w:rsidR="00B52762" w:rsidRDefault="00B52762">
      <w:pPr>
        <w:pStyle w:val="TableofFigures"/>
        <w:tabs>
          <w:tab w:val="right" w:leader="dot" w:pos="9111"/>
        </w:tabs>
        <w:rPr>
          <w:rFonts w:asciiTheme="minorHAnsi" w:eastAsiaTheme="minorEastAsia" w:hAnsiTheme="minorHAnsi" w:cstheme="minorBidi"/>
          <w:noProof/>
          <w:sz w:val="22"/>
          <w:szCs w:val="22"/>
          <w:lang w:eastAsia="zh-CN"/>
        </w:rPr>
      </w:pPr>
      <w:hyperlink r:id="rId16" w:anchor="_Toc6785636" w:history="1">
        <w:r w:rsidRPr="005536E7">
          <w:rPr>
            <w:rStyle w:val="Hyperlink"/>
            <w:noProof/>
          </w:rPr>
          <w:t>Image 4. 3: Minmum Spanning Tree result</w:t>
        </w:r>
        <w:r>
          <w:rPr>
            <w:noProof/>
            <w:webHidden/>
          </w:rPr>
          <w:tab/>
        </w:r>
        <w:r>
          <w:rPr>
            <w:noProof/>
            <w:webHidden/>
          </w:rPr>
          <w:fldChar w:fldCharType="begin"/>
        </w:r>
        <w:r>
          <w:rPr>
            <w:noProof/>
            <w:webHidden/>
          </w:rPr>
          <w:instrText xml:space="preserve"> PAGEREF _Toc6785636 \h </w:instrText>
        </w:r>
        <w:r>
          <w:rPr>
            <w:noProof/>
            <w:webHidden/>
          </w:rPr>
        </w:r>
        <w:r>
          <w:rPr>
            <w:noProof/>
            <w:webHidden/>
          </w:rPr>
          <w:fldChar w:fldCharType="separate"/>
        </w:r>
        <w:r>
          <w:rPr>
            <w:noProof/>
            <w:webHidden/>
          </w:rPr>
          <w:t>25</w:t>
        </w:r>
        <w:r>
          <w:rPr>
            <w:noProof/>
            <w:webHidden/>
          </w:rPr>
          <w:fldChar w:fldCharType="end"/>
        </w:r>
      </w:hyperlink>
    </w:p>
    <w:p w:rsidR="00867C2D" w:rsidRDefault="00B52762" w:rsidP="007E6AB9">
      <w:pPr>
        <w:tabs>
          <w:tab w:val="center" w:pos="6379"/>
        </w:tabs>
        <w:spacing w:after="200" w:line="360" w:lineRule="auto"/>
        <w:rPr>
          <w:sz w:val="26"/>
          <w:szCs w:val="26"/>
        </w:rPr>
      </w:pPr>
      <w:r>
        <w:rPr>
          <w:sz w:val="26"/>
          <w:szCs w:val="26"/>
        </w:rPr>
        <w:fldChar w:fldCharType="end"/>
      </w: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Default="00B52762" w:rsidP="007E6AB9">
      <w:pPr>
        <w:tabs>
          <w:tab w:val="center" w:pos="6379"/>
        </w:tabs>
        <w:spacing w:after="200" w:line="360" w:lineRule="auto"/>
        <w:rPr>
          <w:sz w:val="26"/>
          <w:szCs w:val="26"/>
        </w:rPr>
      </w:pPr>
    </w:p>
    <w:p w:rsidR="00B52762" w:rsidRPr="005D5C20" w:rsidRDefault="00B52762" w:rsidP="007E6AB9">
      <w:pPr>
        <w:tabs>
          <w:tab w:val="center" w:pos="6379"/>
        </w:tabs>
        <w:spacing w:after="200" w:line="360" w:lineRule="auto"/>
        <w:rPr>
          <w:sz w:val="26"/>
          <w:szCs w:val="26"/>
        </w:rPr>
      </w:pPr>
    </w:p>
    <w:p w:rsidR="008608F1" w:rsidRPr="00E320C5" w:rsidRDefault="00EC28FD" w:rsidP="00E320C5">
      <w:pPr>
        <w:pStyle w:val="Chng"/>
        <w:outlineLvl w:val="0"/>
      </w:pPr>
      <w:bookmarkStart w:id="2" w:name="_Toc6787255"/>
      <w:r w:rsidRPr="00E320C5">
        <w:t>I.</w:t>
      </w:r>
      <w:r w:rsidR="00596316" w:rsidRPr="00E320C5">
        <w:t>INTRODUCTION</w:t>
      </w:r>
      <w:bookmarkEnd w:id="2"/>
    </w:p>
    <w:p w:rsidR="00AA2A64" w:rsidRDefault="00AA2A64" w:rsidP="00AA2A64">
      <w:pPr>
        <w:pStyle w:val="Nidungvnbn"/>
      </w:pPr>
      <w:r w:rsidRPr="00AA2A64">
        <w:t xml:space="preserve">In research activity, Combinatorial Optimization is a topic that covers finding an optimal method from a set of finite implementations. In many such issues, comprehensive search is not possible. It works on the domain of such optimization problems, in which the set of possible solutions is discrete or mutable of discrete, with the goal of finding the best solution. </w:t>
      </w:r>
    </w:p>
    <w:p w:rsidR="00AA2A64" w:rsidRPr="00AA2A64" w:rsidRDefault="00AA2A64" w:rsidP="00AA2A64">
      <w:pPr>
        <w:pStyle w:val="Nidungvnbn"/>
      </w:pPr>
      <w:r w:rsidRPr="00AA2A64">
        <w:t xml:space="preserve">Combinatorial Optimization is a subset of mathematical optimization related to operational research, algorithm theory and complex computational theory. It has important applications in a number of areas, including artificial intelligence, machine learning, </w:t>
      </w:r>
      <w:proofErr w:type="gramStart"/>
      <w:r w:rsidRPr="00AA2A64">
        <w:t>auction</w:t>
      </w:r>
      <w:proofErr w:type="gramEnd"/>
      <w:r w:rsidRPr="00AA2A64">
        <w:t xml:space="preserve"> theory and software technology.</w:t>
      </w:r>
    </w:p>
    <w:p w:rsidR="0009323D" w:rsidRDefault="0009323D" w:rsidP="00B52762">
      <w:pPr>
        <w:pStyle w:val="Tiumccp1"/>
        <w:outlineLvl w:val="1"/>
      </w:pPr>
      <w:bookmarkStart w:id="3" w:name="_Toc6787256"/>
      <w:r>
        <w:t xml:space="preserve">1.1 </w:t>
      </w:r>
      <w:r w:rsidR="00B52762">
        <w:t>Concept</w:t>
      </w:r>
      <w:bookmarkEnd w:id="3"/>
    </w:p>
    <w:p w:rsidR="0009323D" w:rsidRDefault="00FF0F8F" w:rsidP="00FF0F8F">
      <w:pPr>
        <w:pStyle w:val="Tiumccp2"/>
        <w:tabs>
          <w:tab w:val="left" w:pos="720"/>
        </w:tabs>
        <w:outlineLvl w:val="2"/>
      </w:pPr>
      <w:r>
        <w:tab/>
      </w:r>
      <w:bookmarkStart w:id="4" w:name="_Toc6787257"/>
      <w:r w:rsidR="0009323D">
        <w:t xml:space="preserve">1.1.1 </w:t>
      </w:r>
      <w:r w:rsidR="0009323D" w:rsidRPr="00AA17AB">
        <w:t>Maximum Network Flow</w:t>
      </w:r>
      <w:bookmarkEnd w:id="4"/>
    </w:p>
    <w:p w:rsidR="00AA2A64" w:rsidRPr="00AA2A64" w:rsidRDefault="003F7238" w:rsidP="00AA2A64">
      <w:pPr>
        <w:pStyle w:val="Nidungvnbn"/>
      </w:pPr>
      <w:r>
        <w:rPr>
          <w:noProof/>
        </w:rPr>
        <mc:AlternateContent>
          <mc:Choice Requires="wps">
            <w:drawing>
              <wp:anchor distT="0" distB="0" distL="114300" distR="114300" simplePos="0" relativeHeight="251825664" behindDoc="0" locked="0" layoutInCell="1" allowOverlap="1" wp14:anchorId="15B45358" wp14:editId="41EE093F">
                <wp:simplePos x="0" y="0"/>
                <wp:positionH relativeFrom="column">
                  <wp:posOffset>809625</wp:posOffset>
                </wp:positionH>
                <wp:positionV relativeFrom="paragraph">
                  <wp:posOffset>3289935</wp:posOffset>
                </wp:positionV>
                <wp:extent cx="416814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a:effectLst/>
                      </wps:spPr>
                      <wps:txbx>
                        <w:txbxContent>
                          <w:p w:rsidR="00B52762" w:rsidRPr="005562DD" w:rsidRDefault="00B52762" w:rsidP="00B52762">
                            <w:pPr>
                              <w:pStyle w:val="Bngbiu-nidung"/>
                              <w:rPr>
                                <w:noProof/>
                              </w:rPr>
                            </w:pPr>
                            <w:bookmarkStart w:id="5"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45358" id="_x0000_t202" coordsize="21600,21600" o:spt="202" path="m,l,21600r21600,l21600,xe">
                <v:stroke joinstyle="miter"/>
                <v:path gradientshapeok="t" o:connecttype="rect"/>
              </v:shapetype>
              <v:shape id="Text Box 3" o:spid="_x0000_s1029" type="#_x0000_t202" style="position:absolute;left:0;text-align:left;margin-left:63.75pt;margin-top:259.05pt;width:328.2pt;height:.05pt;z-index:25182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FrMgIAAHI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WR2N7mlkKTYbPo5&#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" stroked="f">
                <v:textbox style="mso-fit-shape-to-text:t" inset="0,0,0,0">
                  <w:txbxContent>
                    <w:p w:rsidR="00B52762" w:rsidRPr="005562DD" w:rsidRDefault="00B52762" w:rsidP="00B52762">
                      <w:pPr>
                        <w:pStyle w:val="Bngbiu-nidung"/>
                        <w:rPr>
                          <w:noProof/>
                        </w:rPr>
                      </w:pPr>
                      <w:bookmarkStart w:id="6" w:name="_Toc6785624"/>
                      <w:r>
                        <w:t xml:space="preserve">Image 1. </w:t>
                      </w:r>
                      <w:r>
                        <w:fldChar w:fldCharType="begin"/>
                      </w:r>
                      <w:r>
                        <w:instrText xml:space="preserve"> SEQ Hình_1. \* ARABIC </w:instrText>
                      </w:r>
                      <w:r>
                        <w:fldChar w:fldCharType="separate"/>
                      </w:r>
                      <w:r>
                        <w:rPr>
                          <w:noProof/>
                        </w:rPr>
                        <w:t>1</w:t>
                      </w:r>
                      <w:r>
                        <w:fldChar w:fldCharType="end"/>
                      </w:r>
                      <w:r>
                        <w:t>: Maximum NetWork Flow</w:t>
                      </w:r>
                      <w:bookmarkEnd w:id="6"/>
                      <w:r>
                        <w:t xml:space="preserve"> </w:t>
                      </w:r>
                    </w:p>
                  </w:txbxContent>
                </v:textbox>
                <w10:wrap type="topAndBottom"/>
              </v:shape>
            </w:pict>
          </mc:Fallback>
        </mc:AlternateContent>
      </w:r>
      <w:r w:rsidR="000114EA" w:rsidRPr="00AA2A64">
        <w:rPr>
          <w:noProof/>
          <w:lang w:eastAsia="zh-CN"/>
        </w:rPr>
        <w:drawing>
          <wp:anchor distT="0" distB="0" distL="114300" distR="114300" simplePos="0" relativeHeight="251819520" behindDoc="0" locked="0" layoutInCell="1" allowOverlap="1" wp14:anchorId="7AB09C7D" wp14:editId="6470667D">
            <wp:simplePos x="0" y="0"/>
            <wp:positionH relativeFrom="margin">
              <wp:align>center</wp:align>
            </wp:positionH>
            <wp:positionV relativeFrom="paragraph">
              <wp:posOffset>693420</wp:posOffset>
            </wp:positionV>
            <wp:extent cx="4168140" cy="2539365"/>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8140" cy="2539365"/>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Maximum flow problems related to finding a feasible stream through a single traffic network, is a flow with maximum traffic.</w:t>
      </w:r>
    </w:p>
    <w:p w:rsidR="006A1647" w:rsidRDefault="006A1647" w:rsidP="00317F1C">
      <w:pPr>
        <w:pStyle w:val="Nidungvnbn"/>
        <w:ind w:firstLine="0"/>
      </w:pPr>
    </w:p>
    <w:p w:rsidR="0009323D" w:rsidRDefault="00FF0F8F" w:rsidP="00FF0F8F">
      <w:pPr>
        <w:pStyle w:val="Tiumccp2"/>
        <w:tabs>
          <w:tab w:val="left" w:pos="720"/>
        </w:tabs>
        <w:outlineLvl w:val="2"/>
      </w:pPr>
      <w:r>
        <w:tab/>
      </w:r>
      <w:bookmarkStart w:id="7" w:name="_Toc6787258"/>
      <w:r w:rsidR="0009323D">
        <w:t xml:space="preserve">1.1.2 </w:t>
      </w:r>
      <w:r w:rsidR="0009323D" w:rsidRPr="00AA17AB">
        <w:t>Shortest Path</w:t>
      </w:r>
      <w:bookmarkEnd w:id="7"/>
    </w:p>
    <w:p w:rsidR="00D42577" w:rsidRDefault="00D42577" w:rsidP="00A811C5">
      <w:pPr>
        <w:pStyle w:val="Nidungvnbn"/>
      </w:pPr>
    </w:p>
    <w:p w:rsidR="00AA2A64" w:rsidRPr="00AA2A64" w:rsidRDefault="00AA2A64" w:rsidP="00AA2A64">
      <w:pPr>
        <w:pStyle w:val="Nidungvnbn"/>
        <w:rPr>
          <w:lang w:val="en"/>
        </w:rPr>
      </w:pPr>
      <w:r w:rsidRPr="00AA2A64">
        <w:rPr>
          <w:lang w:val="en"/>
        </w:rPr>
        <w:t>The shortest path is the problem of finding the path between two vertices (or nodes) in the graph so that the total weight of its constituent edges is the lowest.</w:t>
      </w:r>
    </w:p>
    <w:p w:rsidR="00AA2A64" w:rsidRPr="00AA2A64" w:rsidRDefault="00B52762" w:rsidP="00AA2A64">
      <w:pPr>
        <w:pStyle w:val="Nidungvnbn"/>
        <w:rPr>
          <w:szCs w:val="20"/>
        </w:rPr>
      </w:pPr>
      <w:r>
        <w:rPr>
          <w:b/>
          <w:noProof/>
          <w:lang w:eastAsia="zh-CN"/>
        </w:rPr>
        <w:drawing>
          <wp:anchor distT="0" distB="0" distL="114300" distR="114300" simplePos="0" relativeHeight="251832832" behindDoc="0" locked="0" layoutInCell="1" allowOverlap="1" wp14:anchorId="3B0DB6A2" wp14:editId="1824442A">
            <wp:simplePos x="0" y="0"/>
            <wp:positionH relativeFrom="margin">
              <wp:align>center</wp:align>
            </wp:positionH>
            <wp:positionV relativeFrom="paragraph">
              <wp:posOffset>1022985</wp:posOffset>
            </wp:positionV>
            <wp:extent cx="5520055" cy="299466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20055" cy="2994660"/>
                    </a:xfrm>
                    <a:prstGeom prst="rect">
                      <a:avLst/>
                    </a:prstGeom>
                  </pic:spPr>
                </pic:pic>
              </a:graphicData>
            </a:graphic>
            <wp14:sizeRelH relativeFrom="page">
              <wp14:pctWidth>0</wp14:pctWidth>
            </wp14:sizeRelH>
            <wp14:sizeRelV relativeFrom="page">
              <wp14:pctHeight>0</wp14:pctHeight>
            </wp14:sizeRelV>
          </wp:anchor>
        </w:drawing>
      </w:r>
      <w:r w:rsidR="00AA2A64" w:rsidRPr="00AA2A64">
        <w:rPr>
          <w:lang w:val="en"/>
        </w:rPr>
        <w:t xml:space="preserve">Shorter paths can be modeled as a special case of the shortest path problem in a diagram, where vertices correspond to intersections and edges corresponding to road segments, each weighting in length. </w:t>
      </w:r>
      <w:proofErr w:type="gramStart"/>
      <w:r w:rsidR="00AA2A64" w:rsidRPr="00AA2A64">
        <w:rPr>
          <w:lang w:val="en"/>
        </w:rPr>
        <w:t>of</w:t>
      </w:r>
      <w:proofErr w:type="gramEnd"/>
      <w:r w:rsidR="00AA2A64" w:rsidRPr="00AA2A64">
        <w:rPr>
          <w:lang w:val="en"/>
        </w:rPr>
        <w:t xml:space="preserve"> the segment.</w:t>
      </w:r>
    </w:p>
    <w:p w:rsidR="00B52762" w:rsidRDefault="00B52762" w:rsidP="00B52762">
      <w:pPr>
        <w:pStyle w:val="Tiumccp1"/>
        <w:keepNext/>
      </w:pPr>
    </w:p>
    <w:p w:rsidR="00CB02E6" w:rsidRPr="00B52762" w:rsidRDefault="00B52762" w:rsidP="00B52762">
      <w:pPr>
        <w:pStyle w:val="Bngbiu-nidung"/>
        <w:rPr>
          <w:b/>
          <w:sz w:val="28"/>
          <w:szCs w:val="28"/>
        </w:rPr>
      </w:pPr>
      <w:bookmarkStart w:id="8" w:name="_Toc6785625"/>
      <w:r>
        <w:t xml:space="preserve">Image 1. </w:t>
      </w:r>
      <w:r>
        <w:fldChar w:fldCharType="begin"/>
      </w:r>
      <w:r>
        <w:instrText xml:space="preserve"> SEQ Hình_1. \* ARABIC </w:instrText>
      </w:r>
      <w:r>
        <w:fldChar w:fldCharType="separate"/>
      </w:r>
      <w:r>
        <w:rPr>
          <w:noProof/>
        </w:rPr>
        <w:t>2</w:t>
      </w:r>
      <w:r>
        <w:fldChar w:fldCharType="end"/>
      </w:r>
      <w:r>
        <w:t xml:space="preserve"> : Shortest Path</w:t>
      </w:r>
      <w:bookmarkEnd w:id="8"/>
    </w:p>
    <w:p w:rsidR="0033344E" w:rsidRDefault="0033344E" w:rsidP="00D42577">
      <w:pPr>
        <w:pStyle w:val="Tiumccp1"/>
        <w:rPr>
          <w:b w:val="0"/>
          <w:sz w:val="26"/>
          <w:szCs w:val="26"/>
        </w:rPr>
      </w:pPr>
    </w:p>
    <w:p w:rsidR="0009323D" w:rsidRPr="00AA17AB" w:rsidRDefault="00FF0F8F" w:rsidP="00FF0F8F">
      <w:pPr>
        <w:pStyle w:val="Tiumccp2"/>
        <w:tabs>
          <w:tab w:val="left" w:pos="720"/>
        </w:tabs>
        <w:outlineLvl w:val="2"/>
        <w:rPr>
          <w:sz w:val="24"/>
          <w:szCs w:val="24"/>
        </w:rPr>
      </w:pPr>
      <w:r>
        <w:tab/>
      </w:r>
      <w:bookmarkStart w:id="9" w:name="_Toc6787259"/>
      <w:r w:rsidR="0009323D">
        <w:t xml:space="preserve">1.1.3 </w:t>
      </w:r>
      <w:r w:rsidR="0009323D" w:rsidRPr="00AA17AB">
        <w:t>Minimum Spanning Tree</w:t>
      </w:r>
      <w:bookmarkEnd w:id="9"/>
    </w:p>
    <w:p w:rsidR="00AA2A64" w:rsidRPr="00AA2A64" w:rsidRDefault="00C767DC" w:rsidP="00AA2A64">
      <w:pPr>
        <w:pStyle w:val="Nidungvnbn"/>
      </w:pPr>
      <w:r>
        <w:tab/>
      </w:r>
      <w:r w:rsidR="00AA2A64" w:rsidRPr="00AA2A64">
        <w:t>Minimum Spanning Tree is a subset of the edges of a weightless scalar graph that connects all vertices together, with no cycles and with the total possible minimum weight.</w:t>
      </w:r>
    </w:p>
    <w:p w:rsidR="00E9476B" w:rsidRDefault="00B52762" w:rsidP="00D42577">
      <w:pPr>
        <w:pStyle w:val="Nidungvnbn"/>
      </w:pPr>
      <w:r>
        <w:rPr>
          <w:noProof/>
        </w:rPr>
        <w:lastRenderedPageBreak/>
        <mc:AlternateContent>
          <mc:Choice Requires="wps">
            <w:drawing>
              <wp:anchor distT="0" distB="0" distL="114300" distR="114300" simplePos="0" relativeHeight="251827712" behindDoc="0" locked="0" layoutInCell="1" allowOverlap="1" wp14:anchorId="0E30F6E5" wp14:editId="077C7315">
                <wp:simplePos x="0" y="0"/>
                <wp:positionH relativeFrom="column">
                  <wp:posOffset>179705</wp:posOffset>
                </wp:positionH>
                <wp:positionV relativeFrom="paragraph">
                  <wp:posOffset>1482725</wp:posOffset>
                </wp:positionV>
                <wp:extent cx="3055620" cy="635"/>
                <wp:effectExtent l="0" t="0" r="0" b="1270"/>
                <wp:wrapTopAndBottom/>
                <wp:docPr id="27" name="Text Box 27"/>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a:effectLst/>
                      </wps:spPr>
                      <wps:txbx>
                        <w:txbxContent>
                          <w:p w:rsidR="00B52762" w:rsidRPr="00C15741" w:rsidRDefault="00B52762" w:rsidP="00B52762">
                            <w:pPr>
                              <w:pStyle w:val="Bngbiu-nidung"/>
                              <w:rPr>
                                <w:noProof/>
                              </w:rPr>
                            </w:pPr>
                            <w:bookmarkStart w:id="10"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0F6E5" id="Text Box 27" o:spid="_x0000_s1030" type="#_x0000_t202" style="position:absolute;left:0;text-align:left;margin-left:14.15pt;margin-top:116.75pt;width:240.6pt;height:.05pt;z-index:25182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4MGNQIAAHQEAAAOAAAAZHJzL2Uyb0RvYy54bWysVFFv2jAQfp+0/2D5fQToYF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" stroked="f">
                <v:textbox style="mso-fit-shape-to-text:t" inset="0,0,0,0">
                  <w:txbxContent>
                    <w:p w:rsidR="00B52762" w:rsidRPr="00C15741" w:rsidRDefault="00B52762" w:rsidP="00B52762">
                      <w:pPr>
                        <w:pStyle w:val="Bngbiu-nidung"/>
                        <w:rPr>
                          <w:noProof/>
                        </w:rPr>
                      </w:pPr>
                      <w:bookmarkStart w:id="11" w:name="_Toc6785626"/>
                      <w:r>
                        <w:t xml:space="preserve">Image 1. </w:t>
                      </w:r>
                      <w:r>
                        <w:fldChar w:fldCharType="begin"/>
                      </w:r>
                      <w:r>
                        <w:instrText xml:space="preserve"> SEQ Hình_1. \* ARABIC </w:instrText>
                      </w:r>
                      <w:r>
                        <w:fldChar w:fldCharType="separate"/>
                      </w:r>
                      <w:r>
                        <w:rPr>
                          <w:noProof/>
                        </w:rPr>
                        <w:t>3</w:t>
                      </w:r>
                      <w:r>
                        <w:fldChar w:fldCharType="end"/>
                      </w:r>
                      <w:r>
                        <w:t>: Minimum Spanning Tree</w:t>
                      </w:r>
                      <w:bookmarkEnd w:id="11"/>
                    </w:p>
                  </w:txbxContent>
                </v:textbox>
                <w10:wrap type="topAndBottom"/>
              </v:shape>
            </w:pict>
          </mc:Fallback>
        </mc:AlternateContent>
      </w:r>
      <w:r w:rsidR="00E9476B">
        <w:rPr>
          <w:noProof/>
          <w:lang w:eastAsia="zh-CN"/>
        </w:rPr>
        <w:drawing>
          <wp:anchor distT="0" distB="0" distL="114300" distR="114300" simplePos="0" relativeHeight="251820544" behindDoc="0" locked="0" layoutInCell="1" allowOverlap="1" wp14:anchorId="0BBB9F2D" wp14:editId="37D62949">
            <wp:simplePos x="0" y="0"/>
            <wp:positionH relativeFrom="column">
              <wp:posOffset>179705</wp:posOffset>
            </wp:positionH>
            <wp:positionV relativeFrom="paragraph">
              <wp:posOffset>0</wp:posOffset>
            </wp:positionV>
            <wp:extent cx="2339340" cy="1424940"/>
            <wp:effectExtent l="0" t="0" r="381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9340" cy="1424940"/>
                    </a:xfrm>
                    <a:prstGeom prst="rect">
                      <a:avLst/>
                    </a:prstGeom>
                  </pic:spPr>
                </pic:pic>
              </a:graphicData>
            </a:graphic>
            <wp14:sizeRelH relativeFrom="page">
              <wp14:pctWidth>0</wp14:pctWidth>
            </wp14:sizeRelH>
            <wp14:sizeRelV relativeFrom="page">
              <wp14:pctHeight>0</wp14:pctHeight>
            </wp14:sizeRelV>
          </wp:anchor>
        </w:drawing>
      </w:r>
      <w:r w:rsidR="00E9476B">
        <w:rPr>
          <w:noProof/>
          <w:lang w:eastAsia="zh-CN"/>
        </w:rPr>
        <w:drawing>
          <wp:anchor distT="0" distB="0" distL="114300" distR="114300" simplePos="0" relativeHeight="251821568" behindDoc="0" locked="0" layoutInCell="1" allowOverlap="1" wp14:anchorId="0D436DC7" wp14:editId="6ED71B18">
            <wp:simplePos x="0" y="0"/>
            <wp:positionH relativeFrom="margin">
              <wp:posOffset>2851785</wp:posOffset>
            </wp:positionH>
            <wp:positionV relativeFrom="paragraph">
              <wp:posOffset>0</wp:posOffset>
            </wp:positionV>
            <wp:extent cx="2364105" cy="1440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4105" cy="1440180"/>
                    </a:xfrm>
                    <a:prstGeom prst="rect">
                      <a:avLst/>
                    </a:prstGeom>
                  </pic:spPr>
                </pic:pic>
              </a:graphicData>
            </a:graphic>
            <wp14:sizeRelH relativeFrom="page">
              <wp14:pctWidth>0</wp14:pctWidth>
            </wp14:sizeRelH>
            <wp14:sizeRelV relativeFrom="page">
              <wp14:pctHeight>0</wp14:pctHeight>
            </wp14:sizeRelV>
          </wp:anchor>
        </w:drawing>
      </w:r>
    </w:p>
    <w:p w:rsidR="00EC28FD" w:rsidRDefault="0009323D" w:rsidP="00B52762">
      <w:pPr>
        <w:pStyle w:val="Tiumccp1"/>
        <w:outlineLvl w:val="1"/>
      </w:pPr>
      <w:bookmarkStart w:id="12" w:name="_Toc6787260"/>
      <w:r>
        <w:t>1.2</w:t>
      </w:r>
      <w:r w:rsidR="00EC28FD">
        <w:t xml:space="preserve"> </w:t>
      </w:r>
      <w:r w:rsidR="00AA2A64">
        <w:t>History</w:t>
      </w:r>
      <w:bookmarkEnd w:id="12"/>
    </w:p>
    <w:p w:rsidR="00EC28FD" w:rsidRDefault="00FF0F8F" w:rsidP="00FF0F8F">
      <w:pPr>
        <w:pStyle w:val="Tiumccp2"/>
        <w:tabs>
          <w:tab w:val="left" w:pos="720"/>
        </w:tabs>
        <w:outlineLvl w:val="2"/>
      </w:pPr>
      <w:r>
        <w:tab/>
      </w:r>
      <w:bookmarkStart w:id="13" w:name="_Toc6787261"/>
      <w:r w:rsidR="0009323D">
        <w:t>1.2</w:t>
      </w:r>
      <w:r w:rsidR="00EC28FD">
        <w:t xml:space="preserve">.1 </w:t>
      </w:r>
      <w:r w:rsidR="00EC28FD" w:rsidRPr="00AA17AB">
        <w:t>Maximum Network Flow</w:t>
      </w:r>
      <w:bookmarkEnd w:id="13"/>
    </w:p>
    <w:p w:rsidR="00AA2A64" w:rsidRPr="00AA2A64" w:rsidRDefault="00AA2A64" w:rsidP="00AA2A64">
      <w:pPr>
        <w:ind w:firstLine="720"/>
      </w:pPr>
      <w:r w:rsidRPr="00AA2A64">
        <w:t xml:space="preserve">Maximum flow problem was first reported by TE Harris and FS Ross in 1945 to model railway traffic status in the Soviet Union. It was part of Maximum NetWork Flow. And then 10 years later, Lester R. </w:t>
      </w:r>
      <w:proofErr w:type="gramStart"/>
      <w:r w:rsidRPr="00AA2A64">
        <w:t>Ford ,</w:t>
      </w:r>
      <w:proofErr w:type="gramEnd"/>
      <w:r w:rsidRPr="00AA2A64">
        <w:t xml:space="preserve"> Jr. and Delbert R. Fulkerson relied on that model to create the first algorithm, an algorithm called Ford – Fulkerson.</w:t>
      </w:r>
    </w:p>
    <w:p w:rsidR="006A1647" w:rsidRDefault="006A1647" w:rsidP="00EC28FD">
      <w:pPr>
        <w:pStyle w:val="Tiumccp1"/>
      </w:pPr>
    </w:p>
    <w:p w:rsidR="00EC28FD" w:rsidRDefault="00FF0F8F" w:rsidP="00FF0F8F">
      <w:pPr>
        <w:pStyle w:val="Tiumccp2"/>
        <w:tabs>
          <w:tab w:val="left" w:pos="720"/>
        </w:tabs>
        <w:outlineLvl w:val="2"/>
      </w:pPr>
      <w:r>
        <w:tab/>
      </w:r>
      <w:bookmarkStart w:id="14" w:name="_Toc6787262"/>
      <w:r w:rsidR="0009323D">
        <w:t>1.2</w:t>
      </w:r>
      <w:r w:rsidR="00EC28FD">
        <w:t xml:space="preserve">.2 </w:t>
      </w:r>
      <w:r w:rsidR="00EC28FD" w:rsidRPr="00AA17AB">
        <w:t>Shortest Path</w:t>
      </w:r>
      <w:bookmarkEnd w:id="14"/>
    </w:p>
    <w:p w:rsidR="00AA2A64" w:rsidRPr="00AA2A64" w:rsidRDefault="00AA2A64" w:rsidP="00AA2A64">
      <w:pPr>
        <w:pStyle w:val="Nidungvnbn"/>
      </w:pPr>
      <w:r w:rsidRPr="00AA2A64">
        <w:t>Shortest Path is a widely useful problem-solving model for controlling robots, texture mapping, and typesetting in TEX, etc. The first Shortest Path algorithm was reported by Shimbel in 1954.</w:t>
      </w:r>
    </w:p>
    <w:p w:rsidR="0015154A" w:rsidRDefault="0015154A" w:rsidP="00EC28FD">
      <w:pPr>
        <w:pStyle w:val="Tiumccp1"/>
      </w:pPr>
    </w:p>
    <w:p w:rsidR="00EC28FD" w:rsidRDefault="00FF0F8F" w:rsidP="00FF0F8F">
      <w:pPr>
        <w:pStyle w:val="Tiumccp2"/>
        <w:tabs>
          <w:tab w:val="left" w:pos="720"/>
        </w:tabs>
        <w:outlineLvl w:val="2"/>
      </w:pPr>
      <w:r>
        <w:tab/>
      </w:r>
      <w:bookmarkStart w:id="15" w:name="_Toc6787263"/>
      <w:r w:rsidR="0009323D">
        <w:t>1.2</w:t>
      </w:r>
      <w:r w:rsidR="00EC28FD">
        <w:t xml:space="preserve">.3 </w:t>
      </w:r>
      <w:r w:rsidR="00EC28FD" w:rsidRPr="00AA17AB">
        <w:t>Minimum Spanning Tree</w:t>
      </w:r>
      <w:bookmarkEnd w:id="15"/>
    </w:p>
    <w:p w:rsidR="00CB79AC" w:rsidRDefault="00CB79AC" w:rsidP="00CB79AC">
      <w:pPr>
        <w:pStyle w:val="Nidungvnbn"/>
        <w:tabs>
          <w:tab w:val="left" w:pos="720"/>
        </w:tabs>
        <w:ind w:firstLine="0"/>
      </w:pPr>
      <w:r>
        <w:tab/>
      </w:r>
      <w:r w:rsidR="00AA2A64" w:rsidRPr="00AA2A64">
        <w:t xml:space="preserve">The Minimum Spanning Tree algorithm was first discovered by Czech scientist Otakar Borůvka in 1926, in order to obtain an effective electrical coverage </w:t>
      </w:r>
      <w:r>
        <w:t>of Moravia.</w:t>
      </w:r>
    </w:p>
    <w:p w:rsidR="00EC28FD" w:rsidRPr="00AA2A64" w:rsidRDefault="00CB79AC" w:rsidP="00CB79AC">
      <w:pPr>
        <w:pStyle w:val="Nidungvnbn"/>
        <w:tabs>
          <w:tab w:val="left" w:pos="720"/>
        </w:tabs>
        <w:ind w:firstLine="0"/>
      </w:pPr>
      <w:r>
        <w:tab/>
      </w:r>
      <w:r w:rsidR="00AA2A64" w:rsidRPr="00AA2A64">
        <w:t>The fastest current Spanning Tree algorithm currently developed by Bernard Chazelle. Algorithms based on soft heap, approximate priority queues</w:t>
      </w:r>
    </w:p>
    <w:p w:rsidR="00867C2D" w:rsidRDefault="00596316" w:rsidP="00E320C5">
      <w:pPr>
        <w:pStyle w:val="Chng"/>
        <w:outlineLvl w:val="0"/>
      </w:pPr>
      <w:bookmarkStart w:id="16" w:name="_Toc6787264"/>
      <w:r>
        <w:t>II.STATE OF THE ART</w:t>
      </w:r>
      <w:bookmarkEnd w:id="16"/>
    </w:p>
    <w:p w:rsidR="00A70E7E" w:rsidRPr="00A70E7E" w:rsidRDefault="00CB79AC" w:rsidP="00B52762">
      <w:pPr>
        <w:pStyle w:val="Chng"/>
        <w:tabs>
          <w:tab w:val="left" w:pos="180"/>
        </w:tabs>
        <w:outlineLvl w:val="1"/>
      </w:pPr>
      <w:bookmarkStart w:id="17" w:name="_Toc6787265"/>
      <w:r>
        <w:t>2.1 Maximum Network Flow</w:t>
      </w:r>
      <w:bookmarkEnd w:id="17"/>
    </w:p>
    <w:p w:rsidR="00A70E7E" w:rsidRPr="00A70E7E" w:rsidRDefault="00A70E7E" w:rsidP="00A70E7E">
      <w:pPr>
        <w:pStyle w:val="Nidungvnbn"/>
      </w:pPr>
      <w:r w:rsidRPr="00A70E7E">
        <w:t xml:space="preserve">The </w:t>
      </w:r>
      <w:r w:rsidR="0074159D">
        <w:t>newest</w:t>
      </w:r>
      <w:r w:rsidRPr="00A70E7E">
        <w:t xml:space="preserve"> algorithm of maximum network traffic is Dinic's Algorithm.</w:t>
      </w:r>
    </w:p>
    <w:p w:rsidR="00A70E7E" w:rsidRPr="00A70E7E" w:rsidRDefault="00A70E7E" w:rsidP="00A70E7E">
      <w:pPr>
        <w:pStyle w:val="Nidungvnbn"/>
      </w:pPr>
    </w:p>
    <w:p w:rsidR="00A70E7E" w:rsidRPr="00A70E7E" w:rsidRDefault="00A70E7E" w:rsidP="00A70E7E">
      <w:pPr>
        <w:pStyle w:val="Nidungvnbn"/>
      </w:pPr>
      <w:r w:rsidRPr="00A70E7E">
        <w:t>In 1970, Y. A. Dinitz developed a faster algorithm to calculate the maximum flow across networks. It includes building level charts and residual charts and finding incremental paths with blocking flow.</w:t>
      </w:r>
    </w:p>
    <w:p w:rsidR="00A70E7E" w:rsidRPr="00A70E7E" w:rsidRDefault="00A70E7E" w:rsidP="00A70E7E">
      <w:pPr>
        <w:pStyle w:val="Nidungvnbn"/>
      </w:pPr>
      <w:r w:rsidRPr="00A70E7E">
        <w:t>The level chart is one where the value of each node is the shortest distance from the source.</w:t>
      </w:r>
    </w:p>
    <w:p w:rsidR="00A70E7E" w:rsidRPr="00A70E7E" w:rsidRDefault="00A70E7E" w:rsidP="00A70E7E">
      <w:pPr>
        <w:pStyle w:val="Nidungvnbn"/>
      </w:pPr>
      <w:r w:rsidRPr="00A70E7E">
        <w:t>Block the flow including finding a new path from the bottleneck.</w:t>
      </w:r>
    </w:p>
    <w:p w:rsidR="00A70E7E" w:rsidRPr="00A70E7E" w:rsidRDefault="00A70E7E" w:rsidP="00A70E7E">
      <w:pPr>
        <w:pStyle w:val="Nidungvnbn"/>
      </w:pPr>
      <w:r w:rsidRPr="00A70E7E">
        <w:t>Residual charts and increased paths are discussed previously.</w:t>
      </w:r>
    </w:p>
    <w:p w:rsidR="00A70E7E" w:rsidRPr="00A70E7E" w:rsidRDefault="00A70E7E" w:rsidP="00A70E7E">
      <w:pPr>
        <w:pStyle w:val="Nidungvnbn"/>
      </w:pPr>
      <w:r w:rsidRPr="00A70E7E">
        <w:t>The dummy code for Dinic's algorithm is given below.</w:t>
      </w:r>
    </w:p>
    <w:p w:rsidR="00A70E7E" w:rsidRPr="00A70E7E" w:rsidRDefault="00A70E7E" w:rsidP="00A70E7E">
      <w:pPr>
        <w:pStyle w:val="Nidungvnbn"/>
      </w:pPr>
      <w:r w:rsidRPr="00A70E7E">
        <w:t>The required inputs are network graph G, power node S and sink node T.</w:t>
      </w:r>
    </w:p>
    <w:p w:rsidR="00A70E7E" w:rsidRPr="00A70E7E" w:rsidRDefault="00A70E7E" w:rsidP="00A70E7E">
      <w:pPr>
        <w:pStyle w:val="Nidungvnbn"/>
      </w:pPr>
      <w:r w:rsidRPr="00A70E7E">
        <w:t>Function: DinicMaxFlow (G, S Button, T Button):</w:t>
      </w:r>
    </w:p>
    <w:p w:rsidR="00A70E7E" w:rsidRPr="00A70E7E" w:rsidRDefault="00A70E7E" w:rsidP="00A70E7E">
      <w:pPr>
        <w:pStyle w:val="Nidungvnbn"/>
      </w:pPr>
      <w:r w:rsidRPr="00A70E7E">
        <w:t xml:space="preserve">    Initialize threads at all edges to 0, F = 0</w:t>
      </w:r>
    </w:p>
    <w:p w:rsidR="00A70E7E" w:rsidRPr="00A70E7E" w:rsidRDefault="00A70E7E" w:rsidP="00A70E7E">
      <w:pPr>
        <w:pStyle w:val="Nidungvnbn"/>
      </w:pPr>
      <w:r w:rsidRPr="00A70E7E">
        <w:t xml:space="preserve">    Build a level chart</w:t>
      </w:r>
    </w:p>
    <w:p w:rsidR="00A70E7E" w:rsidRPr="00A70E7E" w:rsidRDefault="00A70E7E" w:rsidP="00A70E7E">
      <w:pPr>
        <w:pStyle w:val="Nidungvnbn"/>
      </w:pPr>
      <w:r w:rsidRPr="00A70E7E">
        <w:t xml:space="preserve">    </w:t>
      </w:r>
      <w:proofErr w:type="gramStart"/>
      <w:r w:rsidRPr="00A70E7E">
        <w:t>while</w:t>
      </w:r>
      <w:proofErr w:type="gramEnd"/>
      <w:r w:rsidRPr="00A70E7E">
        <w:t xml:space="preserve"> (there exists an increasing path in the level chart):</w:t>
      </w:r>
    </w:p>
    <w:p w:rsidR="00A70E7E" w:rsidRPr="00A70E7E" w:rsidRDefault="00A70E7E" w:rsidP="00A70E7E">
      <w:pPr>
        <w:pStyle w:val="Nidungvnbn"/>
      </w:pPr>
      <w:r w:rsidRPr="00A70E7E">
        <w:t xml:space="preserve">        Find the blocking line f in the graph</w:t>
      </w:r>
    </w:p>
    <w:p w:rsidR="00A70E7E" w:rsidRPr="00A70E7E" w:rsidRDefault="00A70E7E" w:rsidP="00A70E7E">
      <w:pPr>
        <w:pStyle w:val="Nidungvnbn"/>
      </w:pPr>
      <w:r w:rsidRPr="00A70E7E">
        <w:t xml:space="preserve">        F = F + f</w:t>
      </w:r>
    </w:p>
    <w:p w:rsidR="00A70E7E" w:rsidRPr="00A70E7E" w:rsidRDefault="00A70E7E" w:rsidP="00A70E7E">
      <w:pPr>
        <w:pStyle w:val="Nidungvnbn"/>
      </w:pPr>
      <w:r w:rsidRPr="00A70E7E">
        <w:t xml:space="preserve">        Update level chart</w:t>
      </w:r>
    </w:p>
    <w:p w:rsidR="00A70E7E" w:rsidRPr="00A70E7E" w:rsidRDefault="00A70E7E" w:rsidP="00A70E7E">
      <w:pPr>
        <w:pStyle w:val="Nidungvnbn"/>
      </w:pPr>
      <w:r w:rsidRPr="00A70E7E">
        <w:t xml:space="preserve">    </w:t>
      </w:r>
      <w:proofErr w:type="gramStart"/>
      <w:r w:rsidRPr="00A70E7E">
        <w:t>back</w:t>
      </w:r>
      <w:proofErr w:type="gramEnd"/>
      <w:r w:rsidRPr="00A70E7E">
        <w:t xml:space="preserve"> to F</w:t>
      </w:r>
    </w:p>
    <w:p w:rsidR="00A70E7E" w:rsidRPr="00A70E7E" w:rsidRDefault="00A70E7E" w:rsidP="00A70E7E">
      <w:pPr>
        <w:pStyle w:val="Nidungvnbn"/>
      </w:pPr>
    </w:p>
    <w:p w:rsidR="00A70E7E" w:rsidRDefault="00A70E7E" w:rsidP="00A70E7E">
      <w:pPr>
        <w:pStyle w:val="Nidungvnbn"/>
        <w:rPr>
          <w:b/>
        </w:rPr>
      </w:pPr>
      <w:r w:rsidRPr="00A70E7E">
        <w:t>Update level chart including removing edges with full capacity. Remove nodes that do not sink and are dead ends. An illustration of the operation of the Dinic algorithm is shown below with the help of diagrams.</w:t>
      </w:r>
    </w:p>
    <w:p w:rsidR="00CB79AC" w:rsidRDefault="00CB79AC" w:rsidP="00E320C5">
      <w:pPr>
        <w:pStyle w:val="Chng"/>
        <w:outlineLvl w:val="1"/>
      </w:pPr>
      <w:bookmarkStart w:id="18" w:name="_Toc6787266"/>
      <w:r>
        <w:t>2.2 Shortest Path</w:t>
      </w:r>
      <w:bookmarkEnd w:id="18"/>
    </w:p>
    <w:p w:rsidR="00E320C5" w:rsidRDefault="00E320C5" w:rsidP="00E320C5">
      <w:pPr>
        <w:pStyle w:val="Nidungvnbn"/>
      </w:pPr>
      <w:r w:rsidRPr="00E320C5">
        <w:t xml:space="preserve">Dijkstra’s algorithm given source as root. We maintain two sets, one set contains vertices included in shortest path tree, </w:t>
      </w:r>
      <w:proofErr w:type="gramStart"/>
      <w:r w:rsidRPr="00E320C5">
        <w:t>other</w:t>
      </w:r>
      <w:proofErr w:type="gramEnd"/>
      <w:r w:rsidRPr="00E320C5">
        <w:t xml:space="preserve"> set includes vertices not yet included in shortest path tree. At every step of the algorithm, we find a vertex which is in the other set (set of not yet included) and has a minimum distance from the sourc</w:t>
      </w:r>
      <w:r>
        <w:t>e.</w:t>
      </w:r>
    </w:p>
    <w:p w:rsidR="00CB79AC" w:rsidRDefault="00CB79AC" w:rsidP="00E320C5">
      <w:pPr>
        <w:pStyle w:val="Chng"/>
        <w:outlineLvl w:val="1"/>
      </w:pPr>
      <w:bookmarkStart w:id="19" w:name="_Toc6787267"/>
      <w:r>
        <w:lastRenderedPageBreak/>
        <w:t>2.3</w:t>
      </w:r>
      <w:r w:rsidR="00A70E7E">
        <w:t xml:space="preserve"> Minimum Spanning Tree</w:t>
      </w:r>
      <w:bookmarkEnd w:id="19"/>
    </w:p>
    <w:p w:rsidR="00E320C5" w:rsidRPr="00E320C5" w:rsidRDefault="00E320C5" w:rsidP="00E320C5">
      <w:pPr>
        <w:pStyle w:val="Nidungvnbn"/>
      </w:pPr>
      <w:r w:rsidRPr="00E320C5">
        <w:t xml:space="preserve">Kruskal's algorithm is the minimum spanning tree algorithm, finding the smallest weight edge that can connect any two trees in the forest. This is a greedy algorithm in graph theory because it finds a minimum spanning tree for a connected weight graph, adding incremental cost arcs at each step. If the chart is not connected, it will find a minimum spanning forest (a minimum spanning tree for each connected component). </w:t>
      </w:r>
    </w:p>
    <w:p w:rsidR="00453AB1" w:rsidRPr="00453AB1" w:rsidRDefault="00596316" w:rsidP="00D42577">
      <w:pPr>
        <w:pStyle w:val="Chng"/>
        <w:outlineLvl w:val="0"/>
      </w:pPr>
      <w:bookmarkStart w:id="20" w:name="_Toc6787268"/>
      <w:r>
        <w:t>III.APPROACH</w:t>
      </w:r>
      <w:bookmarkEnd w:id="20"/>
    </w:p>
    <w:p w:rsidR="00596316" w:rsidRDefault="00596316" w:rsidP="00D42577">
      <w:pPr>
        <w:pStyle w:val="Chng"/>
        <w:outlineLvl w:val="0"/>
      </w:pPr>
      <w:bookmarkStart w:id="21" w:name="_Toc6787269"/>
      <w:r>
        <w:t>IV.EXPEREMENTS AND RESULTS</w:t>
      </w:r>
      <w:bookmarkEnd w:id="21"/>
    </w:p>
    <w:p w:rsidR="00FD4B34" w:rsidRDefault="005052E6" w:rsidP="00B52762">
      <w:pPr>
        <w:pStyle w:val="Tiumccp1"/>
        <w:outlineLvl w:val="1"/>
      </w:pPr>
      <w:bookmarkStart w:id="22" w:name="_Toc6787270"/>
      <w:r>
        <w:t xml:space="preserve">4.1 </w:t>
      </w:r>
      <w:r w:rsidR="00FD4B34" w:rsidRPr="00AA17AB">
        <w:t>Maximum Network Flow</w:t>
      </w:r>
      <w:bookmarkEnd w:id="22"/>
    </w:p>
    <w:p w:rsidR="00FD4B34" w:rsidRDefault="00E320C5" w:rsidP="00D0097D">
      <w:pPr>
        <w:pStyle w:val="Tiumccp3"/>
        <w:tabs>
          <w:tab w:val="clear" w:pos="6379"/>
        </w:tabs>
        <w:outlineLvl w:val="2"/>
      </w:pPr>
      <w:r>
        <w:tab/>
      </w:r>
      <w:bookmarkStart w:id="23" w:name="_Toc6787271"/>
      <w:r w:rsidR="005052E6">
        <w:t xml:space="preserve">4.1.1 </w:t>
      </w:r>
      <w:r w:rsidR="00FD4B34">
        <w:t>Code</w:t>
      </w:r>
      <w:bookmarkEnd w:id="23"/>
    </w:p>
    <w:p w:rsidR="005052E6" w:rsidRDefault="005052E6" w:rsidP="00D0097D">
      <w:pPr>
        <w:pStyle w:val="Nidungvnbn"/>
      </w:pPr>
      <w:r>
        <w:t xml:space="preserve">// Java program for implementation of Ford Fulkerson algorithm </w:t>
      </w:r>
    </w:p>
    <w:p w:rsidR="005052E6" w:rsidRDefault="005052E6" w:rsidP="00D0097D">
      <w:pPr>
        <w:pStyle w:val="Nidungvnbn"/>
      </w:pPr>
      <w:proofErr w:type="gramStart"/>
      <w:r w:rsidRPr="00576A55">
        <w:rPr>
          <w:color w:val="0066FF"/>
        </w:rPr>
        <w:t>import</w:t>
      </w:r>
      <w:proofErr w:type="gramEnd"/>
      <w:r>
        <w:t xml:space="preserve"> java.util.*; </w:t>
      </w:r>
    </w:p>
    <w:p w:rsidR="005052E6" w:rsidRDefault="005052E6" w:rsidP="00D0097D">
      <w:pPr>
        <w:pStyle w:val="Nidungvnbn"/>
      </w:pPr>
      <w:proofErr w:type="gramStart"/>
      <w:r w:rsidRPr="00576A55">
        <w:rPr>
          <w:color w:val="0066FF"/>
        </w:rPr>
        <w:t>import</w:t>
      </w:r>
      <w:proofErr w:type="gramEnd"/>
      <w:r w:rsidRPr="00576A55">
        <w:rPr>
          <w:color w:val="0066FF"/>
        </w:rPr>
        <w:t xml:space="preserve"> </w:t>
      </w:r>
      <w:r>
        <w:t xml:space="preserve">java.lang.*; </w:t>
      </w:r>
    </w:p>
    <w:p w:rsidR="005052E6" w:rsidRDefault="005052E6" w:rsidP="00D0097D">
      <w:pPr>
        <w:pStyle w:val="Nidungvnbn"/>
      </w:pPr>
      <w:proofErr w:type="gramStart"/>
      <w:r w:rsidRPr="00576A55">
        <w:rPr>
          <w:color w:val="0066FF"/>
        </w:rPr>
        <w:t>import</w:t>
      </w:r>
      <w:proofErr w:type="gramEnd"/>
      <w:r>
        <w:t xml:space="preserve"> java.io.*; </w:t>
      </w:r>
    </w:p>
    <w:p w:rsidR="005052E6" w:rsidRDefault="005052E6" w:rsidP="00D0097D">
      <w:pPr>
        <w:pStyle w:val="Nidungvnbn"/>
      </w:pPr>
      <w:proofErr w:type="gramStart"/>
      <w:r w:rsidRPr="00576A55">
        <w:rPr>
          <w:color w:val="0066FF"/>
        </w:rPr>
        <w:t>import</w:t>
      </w:r>
      <w:proofErr w:type="gramEnd"/>
      <w:r>
        <w:t xml:space="preserve"> java.util.LinkedList; </w:t>
      </w:r>
    </w:p>
    <w:p w:rsidR="005052E6" w:rsidRDefault="005052E6" w:rsidP="00D0097D">
      <w:pPr>
        <w:pStyle w:val="Nidungvnbn"/>
      </w:pPr>
      <w:r>
        <w:t xml:space="preserve">  </w:t>
      </w:r>
    </w:p>
    <w:p w:rsidR="005052E6" w:rsidRDefault="005052E6" w:rsidP="00D0097D">
      <w:pPr>
        <w:pStyle w:val="Nidungvnbn"/>
      </w:pPr>
      <w:proofErr w:type="gramStart"/>
      <w:r w:rsidRPr="00576A55">
        <w:rPr>
          <w:color w:val="7030A0"/>
        </w:rPr>
        <w:t>class</w:t>
      </w:r>
      <w:proofErr w:type="gramEnd"/>
      <w:r>
        <w:t xml:space="preserve"> MaximumNetworkFlow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static</w:t>
      </w:r>
      <w:proofErr w:type="gramEnd"/>
      <w:r w:rsidRPr="00576A55">
        <w:rPr>
          <w:color w:val="7030A0"/>
        </w:rPr>
        <w:t xml:space="preserve"> final int </w:t>
      </w:r>
      <w:r>
        <w:t>V = 6;</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 </w:t>
      </w:r>
      <w:r>
        <w:t>maxFlowvalue;</w:t>
      </w: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int</w:t>
      </w:r>
      <w:r>
        <w:t>[][] graph;</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 @return the maxFlowvalue</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int </w:t>
      </w:r>
      <w:r>
        <w:t>getMaxFlow_value() {</w:t>
      </w:r>
    </w:p>
    <w:p w:rsidR="005052E6" w:rsidRDefault="005052E6" w:rsidP="00D0097D">
      <w:pPr>
        <w:pStyle w:val="Nidungvnbn"/>
      </w:pPr>
      <w:r w:rsidRPr="00576A55">
        <w:rPr>
          <w:color w:val="0066FF"/>
        </w:rPr>
        <w:lastRenderedPageBreak/>
        <w:t xml:space="preserve">        </w:t>
      </w:r>
      <w:proofErr w:type="gramStart"/>
      <w:r w:rsidRPr="00576A55">
        <w:rPr>
          <w:color w:val="0066FF"/>
        </w:rPr>
        <w:t>return</w:t>
      </w:r>
      <w:proofErr w:type="gramEnd"/>
      <w:r w:rsidRPr="00576A55">
        <w:rPr>
          <w:color w:val="0066FF"/>
        </w:rPr>
        <w:t xml:space="preserve"> </w:t>
      </w:r>
      <w:r>
        <w:t>maxFlowvalue;</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private</w:t>
      </w:r>
      <w:proofErr w:type="gramEnd"/>
      <w:r w:rsidRPr="00576A55">
        <w:rPr>
          <w:color w:val="7030A0"/>
        </w:rPr>
        <w:t xml:space="preserve"> boolean </w:t>
      </w:r>
      <w:r>
        <w:t xml:space="preserve">bfs(int rGraph[][], int s, int t, int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new boolean[V]; </w:t>
      </w:r>
    </w:p>
    <w:p w:rsidR="005052E6" w:rsidRDefault="005052E6" w:rsidP="00D0097D">
      <w:pPr>
        <w:pStyle w:val="Nidungvnbn"/>
      </w:pPr>
      <w:r>
        <w:t xml:space="preserve">        </w:t>
      </w:r>
      <w:proofErr w:type="gramStart"/>
      <w:r w:rsidRPr="00576A55">
        <w:rPr>
          <w:color w:val="0066FF"/>
        </w:rPr>
        <w:t>for</w:t>
      </w:r>
      <w:r>
        <w:t>(</w:t>
      </w:r>
      <w:proofErr w:type="gramEnd"/>
      <w:r>
        <w:t xml:space="preserve">int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r>
        <w:t xml:space="preserve">  </w:t>
      </w:r>
    </w:p>
    <w:p w:rsidR="005052E6" w:rsidRDefault="005052E6" w:rsidP="00D0097D">
      <w:pPr>
        <w:pStyle w:val="Nidungvnbn"/>
      </w:pPr>
      <w:r>
        <w:t xml:space="preserve">        LinkedList&lt;Integer&gt; queue = new LinkedList&lt;Integer</w:t>
      </w:r>
      <w:proofErr w:type="gramStart"/>
      <w:r>
        <w:t>&gt;(</w:t>
      </w:r>
      <w:proofErr w:type="gramEnd"/>
      <w:r>
        <w:t xml:space="preserve">); </w:t>
      </w:r>
    </w:p>
    <w:p w:rsidR="005052E6" w:rsidRDefault="005052E6" w:rsidP="00D0097D">
      <w:pPr>
        <w:pStyle w:val="Nidungvnbn"/>
      </w:pPr>
      <w:r>
        <w:t xml:space="preserve">        </w:t>
      </w:r>
      <w:proofErr w:type="gramStart"/>
      <w:r>
        <w:t>queue.add(s)</w:t>
      </w:r>
      <w:proofErr w:type="gramEnd"/>
      <w:r>
        <w:t xml:space="preserve">; </w:t>
      </w:r>
    </w:p>
    <w:p w:rsidR="005052E6" w:rsidRDefault="005052E6" w:rsidP="00D0097D">
      <w:pPr>
        <w:pStyle w:val="Nidungvnbn"/>
      </w:pPr>
      <w:r>
        <w:t xml:space="preserve">        </w:t>
      </w:r>
      <w:proofErr w:type="gramStart"/>
      <w:r>
        <w:t>visited[</w:t>
      </w:r>
      <w:proofErr w:type="gramEnd"/>
      <w:r>
        <w:t xml:space="preserve">s] = </w:t>
      </w:r>
      <w:r w:rsidRPr="00576A55">
        <w:rPr>
          <w:color w:val="0066FF"/>
        </w:rPr>
        <w:t>true</w:t>
      </w:r>
      <w:r>
        <w:t xml:space="preserve">; </w:t>
      </w:r>
    </w:p>
    <w:p w:rsidR="005052E6" w:rsidRDefault="005052E6" w:rsidP="00D0097D">
      <w:pPr>
        <w:pStyle w:val="Nidungvnbn"/>
      </w:pPr>
      <w:r>
        <w:t xml:space="preserve">        </w:t>
      </w:r>
      <w:proofErr w:type="gramStart"/>
      <w:r>
        <w:t>parent[</w:t>
      </w:r>
      <w:proofErr w:type="gramEnd"/>
      <w:r>
        <w:t xml:space="preserve">s]=-1;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while</w:t>
      </w:r>
      <w:proofErr w:type="gramEnd"/>
      <w:r w:rsidRPr="00576A55">
        <w:rPr>
          <w:color w:val="0066FF"/>
        </w:rPr>
        <w:t xml:space="preserve"> </w:t>
      </w:r>
      <w:r>
        <w:t xml:space="preserve">(queue.size()!=0) </w:t>
      </w:r>
    </w:p>
    <w:p w:rsidR="005052E6" w:rsidRDefault="005052E6" w:rsidP="00D0097D">
      <w:pPr>
        <w:pStyle w:val="Nidungvnbn"/>
      </w:pPr>
      <w:r>
        <w:t xml:space="preserve">        {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 queue.poll();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w:t>
      </w:r>
      <w:r w:rsidRPr="00576A55">
        <w:rPr>
          <w:color w:val="7030A0"/>
        </w:rPr>
        <w:t>int</w:t>
      </w:r>
      <w:r>
        <w:t xml:space="preserve"> v=0; v&lt;V; v++) </w:t>
      </w:r>
    </w:p>
    <w:p w:rsidR="005052E6" w:rsidRDefault="005052E6" w:rsidP="00D0097D">
      <w:pPr>
        <w:pStyle w:val="Nidungvnbn"/>
      </w:pPr>
      <w:r>
        <w:t xml:space="preserve">            { </w:t>
      </w:r>
    </w:p>
    <w:p w:rsidR="005052E6" w:rsidRDefault="005052E6" w:rsidP="00D0097D">
      <w:pPr>
        <w:pStyle w:val="Nidungvnbn"/>
      </w:pPr>
      <w:r>
        <w:t xml:space="preserve">                </w:t>
      </w:r>
      <w:proofErr w:type="gramStart"/>
      <w:r w:rsidRPr="00576A55">
        <w:rPr>
          <w:color w:val="0066FF"/>
        </w:rPr>
        <w:t>if</w:t>
      </w:r>
      <w:proofErr w:type="gramEnd"/>
      <w:r>
        <w:t xml:space="preserve"> (visited[v]==</w:t>
      </w:r>
      <w:r w:rsidRPr="00576A55">
        <w:rPr>
          <w:color w:val="0066FF"/>
        </w:rPr>
        <w:t>false</w:t>
      </w:r>
      <w:r>
        <w:t xml:space="preserve"> &amp;&amp; rGraph[u][v] &gt; 0) </w:t>
      </w:r>
    </w:p>
    <w:p w:rsidR="005052E6" w:rsidRDefault="005052E6" w:rsidP="00D0097D">
      <w:pPr>
        <w:pStyle w:val="Nidungvnbn"/>
      </w:pPr>
      <w:r>
        <w:t xml:space="preserve">                { </w:t>
      </w:r>
    </w:p>
    <w:p w:rsidR="005052E6" w:rsidRDefault="005052E6" w:rsidP="00D0097D">
      <w:pPr>
        <w:pStyle w:val="Nidungvnbn"/>
      </w:pPr>
      <w:r>
        <w:t xml:space="preserve">                    </w:t>
      </w:r>
      <w:proofErr w:type="gramStart"/>
      <w:r>
        <w:t>queue.add(</w:t>
      </w:r>
      <w:proofErr w:type="gramEnd"/>
      <w:r>
        <w:t xml:space="preserve">v); </w:t>
      </w:r>
    </w:p>
    <w:p w:rsidR="005052E6" w:rsidRDefault="005052E6" w:rsidP="00D0097D">
      <w:pPr>
        <w:pStyle w:val="Nidungvnbn"/>
      </w:pPr>
      <w:r>
        <w:t xml:space="preserve">                    </w:t>
      </w:r>
      <w:proofErr w:type="gramStart"/>
      <w:r>
        <w:t>parent[</w:t>
      </w:r>
      <w:proofErr w:type="gramEnd"/>
      <w:r>
        <w:t xml:space="preserve">v] = u; </w:t>
      </w:r>
    </w:p>
    <w:p w:rsidR="005052E6" w:rsidRDefault="005052E6" w:rsidP="00D0097D">
      <w:pPr>
        <w:pStyle w:val="Nidungvnbn"/>
      </w:pPr>
      <w:r>
        <w:t xml:space="preserve">                    </w:t>
      </w:r>
      <w:proofErr w:type="gramStart"/>
      <w:r>
        <w:t>visited[</w:t>
      </w:r>
      <w:proofErr w:type="gramEnd"/>
      <w:r>
        <w:t xml:space="preserve">v] = </w:t>
      </w:r>
      <w:r w:rsidRPr="00576A55">
        <w:rPr>
          <w:color w:val="0066FF"/>
        </w:rPr>
        <w:t>true</w:t>
      </w:r>
      <w:r>
        <w:t xml:space="preserve">; </w:t>
      </w:r>
    </w:p>
    <w:p w:rsidR="005052E6" w:rsidRDefault="005052E6" w:rsidP="00D0097D">
      <w:pPr>
        <w:pStyle w:val="Nidungvnbn"/>
      </w:pPr>
      <w:r>
        <w:t xml:space="preserve">                } </w:t>
      </w:r>
    </w:p>
    <w:p w:rsidR="005052E6" w:rsidRDefault="005052E6" w:rsidP="00D0097D">
      <w:pPr>
        <w:pStyle w:val="Nidungvnbn"/>
      </w:pPr>
      <w:r>
        <w:lastRenderedPageBreak/>
        <w:t xml:space="preserve">            }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w:t>
      </w:r>
      <w:proofErr w:type="gramStart"/>
      <w:r w:rsidRPr="00576A55">
        <w:rPr>
          <w:color w:val="0066FF"/>
        </w:rPr>
        <w:t>return</w:t>
      </w:r>
      <w:proofErr w:type="gramEnd"/>
      <w:r w:rsidRPr="00576A55">
        <w:rPr>
          <w:color w:val="0066FF"/>
        </w:rPr>
        <w:t xml:space="preserve"> </w:t>
      </w:r>
      <w:r>
        <w:t xml:space="preserve">(visited[t] == true);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void </w:t>
      </w:r>
      <w:r>
        <w:t xml:space="preserve">fordFulkerson(int graph[][], int V) </w:t>
      </w:r>
    </w:p>
    <w:p w:rsidR="005052E6" w:rsidRDefault="005052E6" w:rsidP="00D0097D">
      <w:pPr>
        <w:pStyle w:val="Nidungvnbn"/>
      </w:pPr>
      <w:r>
        <w:t xml:space="preserve">    { </w:t>
      </w:r>
    </w:p>
    <w:p w:rsidR="005052E6" w:rsidRDefault="005052E6" w:rsidP="00D0097D">
      <w:pPr>
        <w:pStyle w:val="Nidungvnbn"/>
      </w:pPr>
      <w:r w:rsidRPr="00576A55">
        <w:rPr>
          <w:color w:val="0066FF"/>
        </w:rPr>
        <w:t xml:space="preserve">        this</w:t>
      </w:r>
      <w:r>
        <w:t>.graph = graph;</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s = 0, t = V - 1;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u, 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rGraph[][] = new int[V][V];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0066FF"/>
        </w:rPr>
        <w:t>for</w:t>
      </w:r>
      <w:proofErr w:type="gramEnd"/>
      <w:r>
        <w:t xml:space="preserve"> (u = 0; u &lt; V; u++)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 = 0; v &lt; V; v++) </w:t>
      </w:r>
    </w:p>
    <w:p w:rsidR="005052E6" w:rsidRDefault="005052E6" w:rsidP="00D0097D">
      <w:pPr>
        <w:pStyle w:val="Nidungvnbn"/>
      </w:pPr>
      <w:r>
        <w:t xml:space="preserve">                </w:t>
      </w:r>
      <w:proofErr w:type="gramStart"/>
      <w:r>
        <w:t>rGraph[</w:t>
      </w:r>
      <w:proofErr w:type="gramEnd"/>
      <w:r>
        <w:t xml:space="preserve">u][v] = graph[u][v]; </w:t>
      </w:r>
    </w:p>
    <w:p w:rsidR="005052E6" w:rsidRDefault="005052E6" w:rsidP="00D0097D">
      <w:pPr>
        <w:pStyle w:val="Nidungvnbn"/>
      </w:pP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rsidRPr="00576A55">
        <w:rPr>
          <w:color w:val="7030A0"/>
        </w:rPr>
        <w:t xml:space="preserve"> </w:t>
      </w:r>
      <w:r>
        <w:t xml:space="preserve">parent[] = new int[V]; </w:t>
      </w:r>
    </w:p>
    <w:p w:rsidR="005052E6" w:rsidRDefault="005052E6" w:rsidP="00D0097D">
      <w:pPr>
        <w:pStyle w:val="Nidungvnbn"/>
      </w:pPr>
      <w:r>
        <w:t xml:space="preserve">  </w:t>
      </w:r>
    </w:p>
    <w:p w:rsidR="005052E6" w:rsidRDefault="005052E6" w:rsidP="00D0097D">
      <w:pPr>
        <w:pStyle w:val="Nidungvnbn"/>
      </w:pPr>
      <w:r>
        <w:t xml:space="preserve">        </w:t>
      </w:r>
      <w:proofErr w:type="gramStart"/>
      <w:r w:rsidRPr="00576A55">
        <w:rPr>
          <w:color w:val="7030A0"/>
        </w:rPr>
        <w:t>int</w:t>
      </w:r>
      <w:proofErr w:type="gramEnd"/>
      <w:r>
        <w:t xml:space="preserve"> max_flow = 0;  </w:t>
      </w:r>
    </w:p>
    <w:p w:rsidR="005052E6" w:rsidRDefault="005052E6" w:rsidP="00D0097D">
      <w:pPr>
        <w:pStyle w:val="Nidungvnbn"/>
      </w:pPr>
      <w:r>
        <w:t xml:space="preserve">        </w:t>
      </w:r>
      <w:proofErr w:type="gramStart"/>
      <w:r w:rsidRPr="00576A55">
        <w:rPr>
          <w:color w:val="0066FF"/>
        </w:rPr>
        <w:t>while</w:t>
      </w:r>
      <w:proofErr w:type="gramEnd"/>
      <w:r>
        <w:t xml:space="preserve"> (bfs(rGraph, s, t, parent))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 xml:space="preserve">path_flow = Integer.MAX_VALUE; </w:t>
      </w:r>
    </w:p>
    <w:p w:rsidR="005052E6" w:rsidRDefault="005052E6" w:rsidP="00D0097D">
      <w:pPr>
        <w:pStyle w:val="Nidungvnbn"/>
      </w:pPr>
      <w:r>
        <w:t xml:space="preserve">            </w:t>
      </w:r>
      <w:proofErr w:type="gramStart"/>
      <w:r w:rsidRPr="00576A55">
        <w:rPr>
          <w:color w:val="0066FF"/>
        </w:rPr>
        <w:t>for</w:t>
      </w:r>
      <w:proofErr w:type="gramEnd"/>
      <w:r>
        <w:t xml:space="preserve"> (v=t; v!=s; v=parent[v]) </w:t>
      </w:r>
    </w:p>
    <w:p w:rsidR="005052E6" w:rsidRDefault="005052E6" w:rsidP="00D0097D">
      <w:pPr>
        <w:pStyle w:val="Nidungvnbn"/>
      </w:pPr>
      <w:r>
        <w:lastRenderedPageBreak/>
        <w:t xml:space="preserve">            { </w:t>
      </w:r>
    </w:p>
    <w:p w:rsidR="005052E6" w:rsidRDefault="005052E6" w:rsidP="00D0097D">
      <w:pPr>
        <w:pStyle w:val="Nidungvnbn"/>
      </w:pPr>
      <w:r>
        <w:t xml:space="preserve">                u = parent[v]; </w:t>
      </w:r>
    </w:p>
    <w:p w:rsidR="005052E6" w:rsidRDefault="005052E6" w:rsidP="00D0097D">
      <w:pPr>
        <w:pStyle w:val="Nidungvnbn"/>
      </w:pPr>
      <w:r>
        <w:t xml:space="preserve">                path_flow = </w:t>
      </w:r>
      <w:proofErr w:type="gramStart"/>
      <w:r>
        <w:t>Math.min(</w:t>
      </w:r>
      <w:proofErr w:type="gramEnd"/>
      <w:r>
        <w:t xml:space="preserve">path_flow, rGraph[u][v]);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0066FF"/>
        </w:rPr>
        <w:t xml:space="preserve">            </w:t>
      </w:r>
      <w:proofErr w:type="gramStart"/>
      <w:r w:rsidRPr="00576A55">
        <w:rPr>
          <w:color w:val="0066FF"/>
        </w:rPr>
        <w:t>for</w:t>
      </w:r>
      <w:proofErr w:type="gramEnd"/>
      <w:r w:rsidRPr="00576A55">
        <w:rPr>
          <w:color w:val="0066FF"/>
        </w:rPr>
        <w:t xml:space="preserve"> </w:t>
      </w:r>
      <w:r>
        <w:t xml:space="preserve">(v=t; v != s; v=parent[v]) </w:t>
      </w:r>
    </w:p>
    <w:p w:rsidR="005052E6" w:rsidRDefault="005052E6" w:rsidP="00D0097D">
      <w:pPr>
        <w:pStyle w:val="Nidungvnbn"/>
      </w:pPr>
      <w:r>
        <w:t xml:space="preserve">            { </w:t>
      </w:r>
    </w:p>
    <w:p w:rsidR="005052E6" w:rsidRDefault="005052E6" w:rsidP="00D0097D">
      <w:pPr>
        <w:pStyle w:val="Nidungvnbn"/>
      </w:pPr>
      <w:r>
        <w:t xml:space="preserve">                u = parent[v]; </w:t>
      </w:r>
    </w:p>
    <w:p w:rsidR="005052E6" w:rsidRDefault="005052E6" w:rsidP="00D0097D">
      <w:pPr>
        <w:pStyle w:val="Nidungvnbn"/>
      </w:pPr>
      <w:r>
        <w:t xml:space="preserve">                </w:t>
      </w:r>
      <w:proofErr w:type="gramStart"/>
      <w:r>
        <w:t>rGraph[</w:t>
      </w:r>
      <w:proofErr w:type="gramEnd"/>
      <w:r>
        <w:t xml:space="preserve">u][v] -= path_flow; </w:t>
      </w:r>
    </w:p>
    <w:p w:rsidR="005052E6" w:rsidRDefault="005052E6" w:rsidP="00D0097D">
      <w:pPr>
        <w:pStyle w:val="Nidungvnbn"/>
      </w:pPr>
      <w:r>
        <w:t xml:space="preserve">                </w:t>
      </w:r>
      <w:proofErr w:type="gramStart"/>
      <w:r>
        <w:t>rGraph[</w:t>
      </w:r>
      <w:proofErr w:type="gramEnd"/>
      <w:r>
        <w:t xml:space="preserve">v][u] += path_flow;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max_flow += path_flow;</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maxFlowvalue</w:t>
      </w:r>
      <w:proofErr w:type="gramEnd"/>
      <w:r>
        <w:t xml:space="preserve"> = max_flow;</w:t>
      </w:r>
    </w:p>
    <w:p w:rsidR="005052E6" w:rsidRDefault="005052E6" w:rsidP="00D0097D">
      <w:pPr>
        <w:pStyle w:val="Nidungvnbn"/>
      </w:pPr>
      <w:r>
        <w:t xml:space="preserve">    }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String </w:t>
      </w:r>
      <w:r>
        <w:t>flowofMax()</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String</w:t>
      </w:r>
      <w:r>
        <w:t xml:space="preserve"> flow = "0";</w:t>
      </w:r>
    </w:p>
    <w:p w:rsidR="005052E6" w:rsidRDefault="005052E6" w:rsidP="00D0097D">
      <w:pPr>
        <w:pStyle w:val="Nidungvnbn"/>
      </w:pPr>
      <w:r w:rsidRPr="00576A55">
        <w:rPr>
          <w:color w:val="7030A0"/>
        </w:rPr>
        <w:t xml:space="preserve">        </w:t>
      </w:r>
      <w:proofErr w:type="gramStart"/>
      <w:r w:rsidRPr="00576A55">
        <w:rPr>
          <w:color w:val="7030A0"/>
        </w:rPr>
        <w:t>boolean</w:t>
      </w:r>
      <w:proofErr w:type="gramEnd"/>
      <w:r w:rsidRPr="00576A55">
        <w:rPr>
          <w:color w:val="7030A0"/>
        </w:rPr>
        <w:t xml:space="preserve"> </w:t>
      </w:r>
      <w:r>
        <w:t xml:space="preserve">visited[] = </w:t>
      </w:r>
      <w:r w:rsidRPr="00576A55">
        <w:rPr>
          <w:color w:val="0066FF"/>
        </w:rPr>
        <w:t>new</w:t>
      </w:r>
      <w:r>
        <w:t xml:space="preserve"> boolean[V]; </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rsidRPr="00576A55">
        <w:rPr>
          <w:color w:val="7030A0"/>
        </w:rPr>
        <w:t>int</w:t>
      </w:r>
      <w:r>
        <w:t xml:space="preserve"> i=0; i&lt;V; i++) </w:t>
      </w:r>
    </w:p>
    <w:p w:rsidR="005052E6" w:rsidRDefault="005052E6" w:rsidP="00D0097D">
      <w:pPr>
        <w:pStyle w:val="Nidungvnbn"/>
      </w:pPr>
      <w:r>
        <w:t xml:space="preserve">            </w:t>
      </w:r>
      <w:proofErr w:type="gramStart"/>
      <w:r>
        <w:t>visited[</w:t>
      </w:r>
      <w:proofErr w:type="gramEnd"/>
      <w:r>
        <w:t>i]=</w:t>
      </w:r>
      <w:r w:rsidRPr="00576A55">
        <w:rPr>
          <w:color w:val="0066FF"/>
        </w:rPr>
        <w:t>false</w:t>
      </w:r>
      <w:r>
        <w:t xml:space="preserve">; </w:t>
      </w:r>
    </w:p>
    <w:p w:rsidR="005052E6" w:rsidRDefault="005052E6" w:rsidP="00D0097D">
      <w:pPr>
        <w:pStyle w:val="Nidungvnbn"/>
      </w:pP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current = 0;</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rsidRPr="00576A55">
        <w:rPr>
          <w:color w:val="0066FF"/>
        </w:rPr>
        <w:t>while</w:t>
      </w:r>
      <w:r>
        <w:t>(</w:t>
      </w:r>
      <w:proofErr w:type="gramEnd"/>
      <w:r>
        <w:t>current &lt; V - 1)</w:t>
      </w:r>
    </w:p>
    <w:p w:rsidR="005052E6" w:rsidRDefault="005052E6" w:rsidP="00D0097D">
      <w:pPr>
        <w:pStyle w:val="Nidungvnbn"/>
      </w:pPr>
      <w:r>
        <w:t xml:space="preserve">        {</w:t>
      </w:r>
    </w:p>
    <w:p w:rsidR="005052E6" w:rsidRDefault="005052E6" w:rsidP="00D0097D">
      <w:pPr>
        <w:pStyle w:val="Nidungvnbn"/>
      </w:pPr>
      <w:r>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max = graph[current][0];</w:t>
      </w:r>
    </w:p>
    <w:p w:rsidR="005052E6" w:rsidRDefault="005052E6" w:rsidP="00D0097D">
      <w:pPr>
        <w:pStyle w:val="Nidungvnbn"/>
      </w:pPr>
      <w:r>
        <w:t xml:space="preserve">           </w:t>
      </w:r>
      <w:r w:rsidRPr="00576A55">
        <w:rPr>
          <w:color w:val="7030A0"/>
        </w:rPr>
        <w:t xml:space="preserve"> </w:t>
      </w:r>
      <w:proofErr w:type="gramStart"/>
      <w:r w:rsidRPr="00576A55">
        <w:rPr>
          <w:color w:val="7030A0"/>
        </w:rPr>
        <w:t>int</w:t>
      </w:r>
      <w:proofErr w:type="gramEnd"/>
      <w:r w:rsidRPr="00576A55">
        <w:rPr>
          <w:color w:val="7030A0"/>
        </w:rPr>
        <w:t xml:space="preserve"> </w:t>
      </w:r>
      <w:r>
        <w:t>v = 0;</w:t>
      </w:r>
    </w:p>
    <w:p w:rsidR="005052E6" w:rsidRDefault="005052E6" w:rsidP="00D0097D">
      <w:pPr>
        <w:pStyle w:val="Nidungvnbn"/>
      </w:pPr>
      <w:r w:rsidRPr="00576A55">
        <w:rPr>
          <w:color w:val="0066FF"/>
        </w:rPr>
        <w:t xml:space="preserve">            </w:t>
      </w:r>
      <w:proofErr w:type="gramStart"/>
      <w:r w:rsidRPr="00576A55">
        <w:rPr>
          <w:color w:val="0066FF"/>
        </w:rPr>
        <w:t>for</w:t>
      </w:r>
      <w:r>
        <w:t>(</w:t>
      </w:r>
      <w:proofErr w:type="gramEnd"/>
      <w:r>
        <w:t>int i = 0; i &lt; V;i++){</w:t>
      </w:r>
    </w:p>
    <w:p w:rsidR="005052E6" w:rsidRDefault="005052E6" w:rsidP="00D0097D">
      <w:pPr>
        <w:pStyle w:val="Nidungvnbn"/>
      </w:pPr>
      <w:r>
        <w:t xml:space="preserve">                </w:t>
      </w:r>
      <w:proofErr w:type="gramStart"/>
      <w:r w:rsidRPr="00576A55">
        <w:rPr>
          <w:color w:val="0066FF"/>
        </w:rPr>
        <w:t>if</w:t>
      </w:r>
      <w:r>
        <w:t>(</w:t>
      </w:r>
      <w:proofErr w:type="gramEnd"/>
      <w:r>
        <w:t>graph[current][i] &gt; max &amp;&amp; visited[i] == false){</w:t>
      </w:r>
    </w:p>
    <w:p w:rsidR="005052E6" w:rsidRDefault="005052E6" w:rsidP="00D0097D">
      <w:pPr>
        <w:pStyle w:val="Nidungvnbn"/>
      </w:pPr>
      <w:r>
        <w:t xml:space="preserve">                    </w:t>
      </w:r>
      <w:proofErr w:type="gramStart"/>
      <w:r>
        <w:t>max</w:t>
      </w:r>
      <w:proofErr w:type="gramEnd"/>
      <w:r>
        <w:t xml:space="preserve"> = graph[current][i];</w:t>
      </w:r>
    </w:p>
    <w:p w:rsidR="005052E6" w:rsidRDefault="005052E6" w:rsidP="00D0097D">
      <w:pPr>
        <w:pStyle w:val="Nidungvnbn"/>
      </w:pPr>
      <w:r>
        <w:t xml:space="preserve">                    v = i;</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current</w:t>
      </w:r>
      <w:proofErr w:type="gramEnd"/>
      <w:r>
        <w:t xml:space="preserve"> = v;</w:t>
      </w:r>
    </w:p>
    <w:p w:rsidR="005052E6" w:rsidRDefault="005052E6" w:rsidP="00D0097D">
      <w:pPr>
        <w:pStyle w:val="Nidungvnbn"/>
      </w:pPr>
      <w:r>
        <w:t xml:space="preserve">            </w:t>
      </w:r>
      <w:proofErr w:type="gramStart"/>
      <w:r>
        <w:t>visited[</w:t>
      </w:r>
      <w:proofErr w:type="gramEnd"/>
      <w:r>
        <w:t>current] = true;</w:t>
      </w:r>
    </w:p>
    <w:p w:rsidR="005052E6" w:rsidRDefault="005052E6" w:rsidP="00D0097D">
      <w:pPr>
        <w:pStyle w:val="Nidungvnbn"/>
      </w:pPr>
      <w:r>
        <w:t xml:space="preserve">            </w:t>
      </w:r>
      <w:proofErr w:type="gramStart"/>
      <w:r>
        <w:t>flow</w:t>
      </w:r>
      <w:proofErr w:type="gramEnd"/>
      <w:r>
        <w:t xml:space="preserve"> += " -&gt; " + current;</w:t>
      </w:r>
    </w:p>
    <w:p w:rsidR="005052E6" w:rsidRDefault="005052E6" w:rsidP="00D0097D">
      <w:pPr>
        <w:pStyle w:val="Nidungvnbn"/>
      </w:pPr>
      <w:r>
        <w:t xml:space="preserve">        }</w:t>
      </w:r>
    </w:p>
    <w:p w:rsidR="005052E6" w:rsidRDefault="005052E6" w:rsidP="00D0097D">
      <w:pPr>
        <w:pStyle w:val="Nidungvnbn"/>
      </w:pPr>
    </w:p>
    <w:p w:rsidR="005052E6" w:rsidRDefault="005052E6" w:rsidP="00D0097D">
      <w:pPr>
        <w:pStyle w:val="Nidungvnbn"/>
      </w:pPr>
      <w:r>
        <w:t xml:space="preserve">        </w:t>
      </w:r>
      <w:proofErr w:type="gramStart"/>
      <w:r>
        <w:t>return</w:t>
      </w:r>
      <w:proofErr w:type="gramEnd"/>
      <w:r>
        <w:t xml:space="preserve"> flow;</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rsidRPr="00576A55">
        <w:rPr>
          <w:color w:val="7030A0"/>
        </w:rPr>
        <w:t xml:space="preserve">    </w:t>
      </w:r>
      <w:proofErr w:type="gramStart"/>
      <w:r w:rsidRPr="00576A55">
        <w:rPr>
          <w:color w:val="7030A0"/>
        </w:rPr>
        <w:t>public</w:t>
      </w:r>
      <w:proofErr w:type="gramEnd"/>
      <w:r w:rsidRPr="00576A55">
        <w:rPr>
          <w:color w:val="7030A0"/>
        </w:rPr>
        <w:t xml:space="preserve"> static void main </w:t>
      </w:r>
      <w:r>
        <w:t xml:space="preserve">(String[] args) throws java.lang.Exception </w:t>
      </w:r>
    </w:p>
    <w:p w:rsidR="005052E6" w:rsidRDefault="005052E6" w:rsidP="00D0097D">
      <w:pPr>
        <w:pStyle w:val="Nidungvnbn"/>
      </w:pPr>
      <w:r>
        <w:t xml:space="preserve">    { </w:t>
      </w:r>
    </w:p>
    <w:p w:rsidR="005052E6" w:rsidRDefault="005052E6" w:rsidP="00D0097D">
      <w:pPr>
        <w:pStyle w:val="Nidungvnbn"/>
      </w:pPr>
      <w:r>
        <w:t xml:space="preserve">        //call </w:t>
      </w:r>
      <w:proofErr w:type="gramStart"/>
      <w:r>
        <w:t>run(</w:t>
      </w:r>
      <w:proofErr w:type="gramEnd"/>
      <w:r>
        <w:t xml:space="preserve">) before call another method  </w:t>
      </w:r>
    </w:p>
    <w:p w:rsidR="005052E6" w:rsidRDefault="005052E6" w:rsidP="00D0097D">
      <w:pPr>
        <w:pStyle w:val="Nidungvnbn"/>
      </w:pPr>
      <w:r w:rsidRPr="00576A55">
        <w:rPr>
          <w:color w:val="7030A0"/>
        </w:rPr>
        <w:t xml:space="preserve">        </w:t>
      </w:r>
      <w:proofErr w:type="gramStart"/>
      <w:r w:rsidRPr="00576A55">
        <w:rPr>
          <w:color w:val="7030A0"/>
        </w:rPr>
        <w:t>int</w:t>
      </w:r>
      <w:proofErr w:type="gramEnd"/>
      <w:r w:rsidRPr="00576A55">
        <w:rPr>
          <w:color w:val="7030A0"/>
        </w:rPr>
        <w:t xml:space="preserve"> </w:t>
      </w:r>
      <w:r>
        <w:t>graph[][] =</w:t>
      </w:r>
      <w:r w:rsidRPr="00576A55">
        <w:rPr>
          <w:color w:val="0066FF"/>
        </w:rPr>
        <w:t>new</w:t>
      </w:r>
      <w:r>
        <w:t xml:space="preserve"> </w:t>
      </w:r>
      <w:r w:rsidRPr="00576A55">
        <w:rPr>
          <w:color w:val="7030A0"/>
        </w:rPr>
        <w:t>in</w:t>
      </w:r>
      <w:r>
        <w:t xml:space="preserve">t[][] { {0, 16, 18, 0, 0, 0}, </w:t>
      </w:r>
    </w:p>
    <w:p w:rsidR="005052E6" w:rsidRDefault="005052E6" w:rsidP="00D0097D">
      <w:pPr>
        <w:pStyle w:val="Nidungvnbn"/>
      </w:pPr>
      <w:r>
        <w:lastRenderedPageBreak/>
        <w:t xml:space="preserve">                                     {0, 0, 10, 12, 0, 0}, </w:t>
      </w:r>
    </w:p>
    <w:p w:rsidR="005052E6" w:rsidRDefault="005052E6" w:rsidP="00D0097D">
      <w:pPr>
        <w:pStyle w:val="Nidungvnbn"/>
      </w:pPr>
      <w:r>
        <w:t xml:space="preserve">                                     {0, 4, 0, 0, 14, 0}, </w:t>
      </w:r>
    </w:p>
    <w:p w:rsidR="005052E6" w:rsidRDefault="005052E6" w:rsidP="00D0097D">
      <w:pPr>
        <w:pStyle w:val="Nidungvnbn"/>
      </w:pPr>
      <w:r>
        <w:t xml:space="preserve">                                     {0, 0, 9, 8, 0, 20}, </w:t>
      </w:r>
    </w:p>
    <w:p w:rsidR="005052E6" w:rsidRDefault="005052E6" w:rsidP="00D0097D">
      <w:pPr>
        <w:pStyle w:val="Nidungvnbn"/>
      </w:pPr>
      <w:r>
        <w:t xml:space="preserve">                                     {0, 2, 0, 7, 0, 4}, </w:t>
      </w:r>
    </w:p>
    <w:p w:rsidR="005052E6" w:rsidRDefault="005052E6" w:rsidP="00D0097D">
      <w:pPr>
        <w:pStyle w:val="Nidungvnbn"/>
      </w:pPr>
      <w:r>
        <w:t xml:space="preserve">                                     {0, 0, 0, 0, 0, 0} </w:t>
      </w:r>
    </w:p>
    <w:p w:rsidR="005052E6" w:rsidRDefault="005052E6" w:rsidP="00D0097D">
      <w:pPr>
        <w:pStyle w:val="Nidungvnbn"/>
      </w:pPr>
      <w:r>
        <w:t xml:space="preserve">                                    };</w:t>
      </w:r>
    </w:p>
    <w:p w:rsidR="005052E6" w:rsidRDefault="005052E6" w:rsidP="00D0097D">
      <w:pPr>
        <w:pStyle w:val="Nidungvnbn"/>
      </w:pPr>
      <w:r>
        <w:t xml:space="preserve">       </w:t>
      </w:r>
    </w:p>
    <w:p w:rsidR="005052E6" w:rsidRDefault="005052E6" w:rsidP="00D0097D">
      <w:pPr>
        <w:pStyle w:val="Nidungvnbn"/>
      </w:pPr>
      <w:r>
        <w:t xml:space="preserve">        </w:t>
      </w:r>
      <w:proofErr w:type="gramStart"/>
      <w:r>
        <w:t>MaximumNetworkFlow  m</w:t>
      </w:r>
      <w:proofErr w:type="gramEnd"/>
      <w:r>
        <w:t xml:space="preserve"> = </w:t>
      </w:r>
      <w:r w:rsidRPr="00576A55">
        <w:rPr>
          <w:color w:val="0066FF"/>
        </w:rPr>
        <w:t>new</w:t>
      </w:r>
      <w:r>
        <w:t xml:space="preserve"> MaximumNetworkFlow(); </w:t>
      </w:r>
    </w:p>
    <w:p w:rsidR="005052E6" w:rsidRDefault="005052E6" w:rsidP="00D0097D">
      <w:pPr>
        <w:pStyle w:val="Nidungvnbn"/>
      </w:pPr>
      <w:r>
        <w:t xml:space="preserve">        </w:t>
      </w:r>
      <w:proofErr w:type="gramStart"/>
      <w:r>
        <w:t>m.fordFulkerson(</w:t>
      </w:r>
      <w:proofErr w:type="gramEnd"/>
      <w:r>
        <w:t>graph, V);</w:t>
      </w:r>
    </w:p>
    <w:p w:rsidR="005052E6" w:rsidRDefault="005052E6" w:rsidP="00D0097D">
      <w:pPr>
        <w:pStyle w:val="Nidungvnbn"/>
      </w:pPr>
      <w:r>
        <w:t xml:space="preserve">        </w:t>
      </w:r>
      <w:proofErr w:type="gramStart"/>
      <w:r>
        <w:t>System.out.println(</w:t>
      </w:r>
      <w:proofErr w:type="gramEnd"/>
      <w:r>
        <w:t xml:space="preserve">"The maximum possible flow is " </w:t>
      </w:r>
    </w:p>
    <w:p w:rsidR="005052E6" w:rsidRDefault="005052E6" w:rsidP="00D0097D">
      <w:pPr>
        <w:pStyle w:val="Nidungvnbn"/>
      </w:pPr>
      <w:r>
        <w:tab/>
      </w:r>
      <w:r>
        <w:tab/>
      </w:r>
      <w:r>
        <w:tab/>
      </w:r>
      <w:r>
        <w:tab/>
      </w:r>
      <w:r>
        <w:tab/>
      </w:r>
      <w:r>
        <w:tab/>
      </w:r>
      <w:r>
        <w:tab/>
        <w:t>+m.getMaxFlow_</w:t>
      </w:r>
      <w:proofErr w:type="gramStart"/>
      <w:r>
        <w:t>value(</w:t>
      </w:r>
      <w:proofErr w:type="gramEnd"/>
      <w:r>
        <w:t xml:space="preserve">)); </w:t>
      </w:r>
    </w:p>
    <w:p w:rsidR="005052E6" w:rsidRDefault="005052E6" w:rsidP="00D0097D">
      <w:pPr>
        <w:pStyle w:val="Nidungvnbn"/>
      </w:pPr>
      <w:r>
        <w:t xml:space="preserve">        </w:t>
      </w:r>
      <w:proofErr w:type="gramStart"/>
      <w:r>
        <w:t>System.out.println(</w:t>
      </w:r>
      <w:proofErr w:type="gramEnd"/>
      <w:r>
        <w:t xml:space="preserve">"The flow of maximum value is " </w:t>
      </w:r>
    </w:p>
    <w:p w:rsidR="005052E6" w:rsidRDefault="005052E6" w:rsidP="00D0097D">
      <w:pPr>
        <w:pStyle w:val="Nidungvnbn"/>
      </w:pPr>
      <w:r>
        <w:tab/>
      </w:r>
      <w:r>
        <w:tab/>
      </w:r>
      <w:r>
        <w:tab/>
      </w:r>
      <w:r>
        <w:tab/>
      </w:r>
      <w:r>
        <w:tab/>
      </w:r>
      <w:r>
        <w:tab/>
      </w:r>
      <w:r>
        <w:tab/>
        <w:t>+</w:t>
      </w:r>
      <w:proofErr w:type="gramStart"/>
      <w:r>
        <w:t>m.flowofMax(</w:t>
      </w:r>
      <w:proofErr w:type="gramEnd"/>
      <w:r>
        <w:t xml:space="preserve">)); </w:t>
      </w:r>
    </w:p>
    <w:p w:rsidR="005052E6" w:rsidRDefault="005052E6" w:rsidP="00D0097D">
      <w:pPr>
        <w:pStyle w:val="Nidungvnbn"/>
      </w:pPr>
      <w:r>
        <w:t xml:space="preserve">  </w:t>
      </w:r>
    </w:p>
    <w:p w:rsidR="005052E6" w:rsidRDefault="005052E6" w:rsidP="00D0097D">
      <w:pPr>
        <w:pStyle w:val="Nidungvnbn"/>
      </w:pPr>
      <w:r>
        <w:t xml:space="preserve">    } </w:t>
      </w:r>
    </w:p>
    <w:p w:rsidR="005052E6" w:rsidRDefault="005052E6" w:rsidP="00D0097D">
      <w:pPr>
        <w:pStyle w:val="Nidungvnbn"/>
      </w:pPr>
      <w:r>
        <w:t>}</w:t>
      </w:r>
      <w:bookmarkStart w:id="24" w:name="_GoBack"/>
      <w:bookmarkEnd w:id="24"/>
    </w:p>
    <w:p w:rsidR="00FD4B34" w:rsidRDefault="00E320C5" w:rsidP="00D0097D">
      <w:pPr>
        <w:pStyle w:val="Tiumccp3"/>
        <w:tabs>
          <w:tab w:val="clear" w:pos="6379"/>
        </w:tabs>
        <w:outlineLvl w:val="2"/>
      </w:pPr>
      <w:r>
        <w:tab/>
      </w:r>
      <w:bookmarkStart w:id="25" w:name="_Toc6787045"/>
      <w:bookmarkStart w:id="26" w:name="_Toc6787272"/>
      <w:r w:rsidR="005052E6">
        <w:t xml:space="preserve">4.1.2 </w:t>
      </w:r>
      <w:r w:rsidR="00FD4B34">
        <w:t>Result</w:t>
      </w:r>
      <w:bookmarkEnd w:id="25"/>
      <w:bookmarkEnd w:id="26"/>
    </w:p>
    <w:p w:rsidR="00B52762" w:rsidRDefault="005052E6" w:rsidP="00B52762">
      <w:pPr>
        <w:pStyle w:val="Chng"/>
        <w:keepNext/>
      </w:pPr>
      <w:bookmarkStart w:id="27" w:name="_Toc6786590"/>
      <w:bookmarkStart w:id="28" w:name="_Toc6787046"/>
      <w:bookmarkStart w:id="29" w:name="_Toc6787273"/>
      <w:r>
        <w:rPr>
          <w:noProof/>
          <w:lang w:eastAsia="zh-CN"/>
        </w:rPr>
        <w:drawing>
          <wp:anchor distT="0" distB="0" distL="114300" distR="114300" simplePos="0" relativeHeight="251833856" behindDoc="0" locked="0" layoutInCell="1" allowOverlap="1">
            <wp:simplePos x="0" y="0"/>
            <wp:positionH relativeFrom="column">
              <wp:posOffset>-3175</wp:posOffset>
            </wp:positionH>
            <wp:positionV relativeFrom="paragraph">
              <wp:posOffset>-2540</wp:posOffset>
            </wp:positionV>
            <wp:extent cx="3581710" cy="487722"/>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a14="http://schemas.microsoft.com/office/drawing/2010/main" val="0"/>
                        </a:ext>
                      </a:extLst>
                    </a:blip>
                    <a:stretch>
                      <a:fillRect/>
                    </a:stretch>
                  </pic:blipFill>
                  <pic:spPr>
                    <a:xfrm>
                      <a:off x="0" y="0"/>
                      <a:ext cx="3581710" cy="487722"/>
                    </a:xfrm>
                    <a:prstGeom prst="rect">
                      <a:avLst/>
                    </a:prstGeom>
                  </pic:spPr>
                </pic:pic>
              </a:graphicData>
            </a:graphic>
            <wp14:sizeRelH relativeFrom="page">
              <wp14:pctWidth>0</wp14:pctWidth>
            </wp14:sizeRelH>
            <wp14:sizeRelV relativeFrom="page">
              <wp14:pctHeight>0</wp14:pctHeight>
            </wp14:sizeRelV>
          </wp:anchor>
        </w:drawing>
      </w:r>
      <w:bookmarkEnd w:id="27"/>
      <w:bookmarkEnd w:id="28"/>
      <w:bookmarkEnd w:id="29"/>
    </w:p>
    <w:p w:rsidR="005052E6" w:rsidRDefault="00B52762" w:rsidP="00B52762">
      <w:pPr>
        <w:pStyle w:val="Caption"/>
        <w:jc w:val="left"/>
      </w:pPr>
      <w:bookmarkStart w:id="30" w:name="_Toc6785634"/>
      <w:r>
        <w:t xml:space="preserve">Image 4. </w:t>
      </w:r>
      <w:r>
        <w:fldChar w:fldCharType="begin"/>
      </w:r>
      <w:r>
        <w:instrText xml:space="preserve"> SEQ Image_4. \* ARABIC </w:instrText>
      </w:r>
      <w:r>
        <w:fldChar w:fldCharType="separate"/>
      </w:r>
      <w:r>
        <w:rPr>
          <w:noProof/>
        </w:rPr>
        <w:t>1</w:t>
      </w:r>
      <w:r>
        <w:fldChar w:fldCharType="end"/>
      </w:r>
      <w:r>
        <w:t>: Maximum Network Flow result</w:t>
      </w:r>
      <w:bookmarkEnd w:id="30"/>
    </w:p>
    <w:p w:rsidR="00FD4B34" w:rsidRDefault="005052E6" w:rsidP="00B52762">
      <w:pPr>
        <w:pStyle w:val="Tiumccp1"/>
        <w:outlineLvl w:val="1"/>
      </w:pPr>
      <w:bookmarkStart w:id="31" w:name="_Toc6787047"/>
      <w:bookmarkStart w:id="32" w:name="_Toc6787274"/>
      <w:r>
        <w:t xml:space="preserve">4.2 </w:t>
      </w:r>
      <w:r w:rsidR="00FD4B34" w:rsidRPr="00AA17AB">
        <w:t>Shortest Path</w:t>
      </w:r>
      <w:bookmarkEnd w:id="31"/>
      <w:bookmarkEnd w:id="32"/>
    </w:p>
    <w:p w:rsidR="00FD4B34" w:rsidRDefault="00E320C5" w:rsidP="00D0097D">
      <w:pPr>
        <w:pStyle w:val="Tiumccp3"/>
        <w:tabs>
          <w:tab w:val="clear" w:pos="6379"/>
        </w:tabs>
        <w:outlineLvl w:val="2"/>
      </w:pPr>
      <w:r>
        <w:tab/>
      </w:r>
      <w:bookmarkStart w:id="33" w:name="_Toc6787048"/>
      <w:bookmarkStart w:id="34" w:name="_Toc6787275"/>
      <w:r w:rsidR="005052E6">
        <w:t xml:space="preserve">4.2.1 </w:t>
      </w:r>
      <w:r w:rsidR="00FD4B34">
        <w:t>Code</w:t>
      </w:r>
      <w:bookmarkEnd w:id="33"/>
      <w:bookmarkEnd w:id="34"/>
    </w:p>
    <w:p w:rsidR="00D74B23" w:rsidRPr="00576A55" w:rsidRDefault="00D74B23" w:rsidP="00AE4E64">
      <w:pPr>
        <w:pStyle w:val="Nidungvnbn"/>
      </w:pPr>
      <w:bookmarkStart w:id="35" w:name="_Toc6787049"/>
      <w:bookmarkStart w:id="36" w:name="_Toc6787276"/>
      <w:proofErr w:type="gramStart"/>
      <w:r w:rsidRPr="00576A55">
        <w:rPr>
          <w:color w:val="0066FF"/>
        </w:rPr>
        <w:t>import</w:t>
      </w:r>
      <w:proofErr w:type="gramEnd"/>
      <w:r w:rsidRPr="00576A55">
        <w:t xml:space="preserve"> java.util.*;</w:t>
      </w:r>
      <w:bookmarkEnd w:id="35"/>
      <w:bookmarkEnd w:id="36"/>
      <w:r w:rsidRPr="00576A55">
        <w:t xml:space="preserve"> </w:t>
      </w:r>
    </w:p>
    <w:p w:rsidR="00D74B23" w:rsidRPr="00576A55" w:rsidRDefault="00D74B23" w:rsidP="00AE4E64">
      <w:pPr>
        <w:pStyle w:val="Nidungvnbn"/>
      </w:pPr>
      <w:bookmarkStart w:id="37" w:name="_Toc6787050"/>
      <w:bookmarkStart w:id="38" w:name="_Toc6787277"/>
      <w:proofErr w:type="gramStart"/>
      <w:r w:rsidRPr="00576A55">
        <w:t>public</w:t>
      </w:r>
      <w:proofErr w:type="gramEnd"/>
      <w:r w:rsidRPr="00576A55">
        <w:t xml:space="preserve"> class ShortestPath {</w:t>
      </w:r>
      <w:bookmarkEnd w:id="37"/>
      <w:bookmarkEnd w:id="38"/>
      <w:r w:rsidRPr="00576A55">
        <w:t xml:space="preserve"> </w:t>
      </w:r>
    </w:p>
    <w:p w:rsidR="00D74B23" w:rsidRPr="00576A55" w:rsidRDefault="00D74B23" w:rsidP="00AE4E64">
      <w:pPr>
        <w:pStyle w:val="Nidungvnbn"/>
      </w:pPr>
      <w:r w:rsidRPr="00576A55">
        <w:t xml:space="preserve">    </w:t>
      </w:r>
      <w:bookmarkStart w:id="39" w:name="_Toc6787051"/>
      <w:bookmarkStart w:id="40" w:name="_Toc6787278"/>
      <w:proofErr w:type="gramStart"/>
      <w:r w:rsidRPr="00576A55">
        <w:t>private</w:t>
      </w:r>
      <w:proofErr w:type="gramEnd"/>
      <w:r w:rsidRPr="00576A55">
        <w:t xml:space="preserve"> </w:t>
      </w:r>
      <w:r w:rsidRPr="00576A55">
        <w:rPr>
          <w:color w:val="0066FF"/>
        </w:rPr>
        <w:t>int</w:t>
      </w:r>
      <w:r w:rsidRPr="00576A55">
        <w:t xml:space="preserve"> dist[];</w:t>
      </w:r>
      <w:bookmarkEnd w:id="39"/>
      <w:bookmarkEnd w:id="40"/>
      <w:r w:rsidRPr="00576A55">
        <w:t xml:space="preserve"> </w:t>
      </w:r>
    </w:p>
    <w:p w:rsidR="00D74B23" w:rsidRPr="00576A55" w:rsidRDefault="00D74B23" w:rsidP="00AE4E64">
      <w:pPr>
        <w:pStyle w:val="Nidungvnbn"/>
      </w:pPr>
      <w:r w:rsidRPr="00576A55">
        <w:t xml:space="preserve">    </w:t>
      </w:r>
      <w:bookmarkStart w:id="41" w:name="_Toc6787052"/>
      <w:bookmarkStart w:id="42" w:name="_Toc6787279"/>
      <w:proofErr w:type="gramStart"/>
      <w:r w:rsidRPr="00576A55">
        <w:t>private</w:t>
      </w:r>
      <w:proofErr w:type="gramEnd"/>
      <w:r w:rsidRPr="00576A55">
        <w:t xml:space="preserve"> Set&lt;Integer&gt; settled;</w:t>
      </w:r>
      <w:bookmarkEnd w:id="41"/>
      <w:bookmarkEnd w:id="42"/>
      <w:r w:rsidRPr="00576A55">
        <w:t xml:space="preserve"> </w:t>
      </w:r>
    </w:p>
    <w:p w:rsidR="00D74B23" w:rsidRPr="00576A55" w:rsidRDefault="00D74B23" w:rsidP="00AE4E64">
      <w:pPr>
        <w:pStyle w:val="Nidungvnbn"/>
      </w:pPr>
      <w:r w:rsidRPr="00576A55">
        <w:lastRenderedPageBreak/>
        <w:t xml:space="preserve">    </w:t>
      </w:r>
      <w:bookmarkStart w:id="43" w:name="_Toc6787053"/>
      <w:bookmarkStart w:id="44" w:name="_Toc6787280"/>
      <w:proofErr w:type="gramStart"/>
      <w:r w:rsidRPr="00576A55">
        <w:t>private</w:t>
      </w:r>
      <w:proofErr w:type="gramEnd"/>
      <w:r w:rsidRPr="00576A55">
        <w:t xml:space="preserve"> PriorityQueue&lt;Node&gt; pq;</w:t>
      </w:r>
      <w:bookmarkEnd w:id="43"/>
      <w:bookmarkEnd w:id="44"/>
      <w:r w:rsidRPr="00576A55">
        <w:t xml:space="preserve"> </w:t>
      </w:r>
    </w:p>
    <w:p w:rsidR="00D74B23" w:rsidRPr="00576A55" w:rsidRDefault="00D74B23" w:rsidP="00AE4E64">
      <w:pPr>
        <w:pStyle w:val="Nidungvnbn"/>
      </w:pPr>
      <w:r w:rsidRPr="00576A55">
        <w:t xml:space="preserve">    </w:t>
      </w:r>
      <w:bookmarkStart w:id="45" w:name="_Toc6787054"/>
      <w:bookmarkStart w:id="46" w:name="_Toc6787281"/>
      <w:proofErr w:type="gramStart"/>
      <w:r w:rsidRPr="00576A55">
        <w:t>private</w:t>
      </w:r>
      <w:proofErr w:type="gramEnd"/>
      <w:r w:rsidRPr="00576A55">
        <w:rPr>
          <w:color w:val="0066FF"/>
        </w:rPr>
        <w:t xml:space="preserve"> int</w:t>
      </w:r>
      <w:r w:rsidRPr="00576A55">
        <w:t xml:space="preserve"> V; // Number of vertices</w:t>
      </w:r>
      <w:bookmarkEnd w:id="45"/>
      <w:bookmarkEnd w:id="46"/>
      <w:r w:rsidRPr="00576A55">
        <w:t xml:space="preserve"> </w:t>
      </w:r>
    </w:p>
    <w:p w:rsidR="00D74B23" w:rsidRPr="00576A55" w:rsidRDefault="00D74B23" w:rsidP="00AE4E64">
      <w:pPr>
        <w:pStyle w:val="Nidungvnbn"/>
      </w:pPr>
      <w:r w:rsidRPr="00576A55">
        <w:t xml:space="preserve">    </w:t>
      </w:r>
      <w:bookmarkStart w:id="47" w:name="_Toc6787055"/>
      <w:bookmarkStart w:id="48" w:name="_Toc6787282"/>
      <w:r w:rsidRPr="00576A55">
        <w:t>List&lt;List&lt;Node&gt; &gt; ob;</w:t>
      </w:r>
      <w:bookmarkEnd w:id="47"/>
      <w:bookmarkEnd w:id="48"/>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49" w:name="_Toc6787056"/>
      <w:bookmarkStart w:id="50" w:name="_Toc6787283"/>
      <w:proofErr w:type="gramStart"/>
      <w:r w:rsidRPr="00576A55">
        <w:t>public</w:t>
      </w:r>
      <w:proofErr w:type="gramEnd"/>
      <w:r w:rsidRPr="00576A55">
        <w:t xml:space="preserve"> ShortestPath(int V)</w:t>
      </w:r>
      <w:bookmarkEnd w:id="49"/>
      <w:bookmarkEnd w:id="50"/>
      <w:r w:rsidRPr="00576A55">
        <w:t xml:space="preserve"> </w:t>
      </w:r>
    </w:p>
    <w:p w:rsidR="00D74B23" w:rsidRPr="00576A55" w:rsidRDefault="00D74B23" w:rsidP="00AE4E64">
      <w:pPr>
        <w:pStyle w:val="Nidungvnbn"/>
      </w:pPr>
      <w:r w:rsidRPr="00576A55">
        <w:t xml:space="preserve">    </w:t>
      </w:r>
      <w:bookmarkStart w:id="51" w:name="_Toc6787057"/>
      <w:bookmarkStart w:id="52" w:name="_Toc6787284"/>
      <w:r w:rsidRPr="00576A55">
        <w:t>{</w:t>
      </w:r>
      <w:bookmarkEnd w:id="51"/>
      <w:bookmarkEnd w:id="52"/>
      <w:r w:rsidRPr="00576A55">
        <w:t xml:space="preserve"> </w:t>
      </w:r>
    </w:p>
    <w:p w:rsidR="00D74B23" w:rsidRPr="00576A55" w:rsidRDefault="00D74B23" w:rsidP="00AE4E64">
      <w:pPr>
        <w:pStyle w:val="Nidungvnbn"/>
      </w:pPr>
      <w:r w:rsidRPr="00576A55">
        <w:t xml:space="preserve">        </w:t>
      </w:r>
      <w:bookmarkStart w:id="53" w:name="_Toc6787058"/>
      <w:bookmarkStart w:id="54" w:name="_Toc6787285"/>
      <w:r w:rsidRPr="00576A55">
        <w:t>this.V = V;</w:t>
      </w:r>
      <w:bookmarkEnd w:id="53"/>
      <w:bookmarkEnd w:id="54"/>
      <w:r w:rsidRPr="00576A55">
        <w:t xml:space="preserve"> </w:t>
      </w:r>
    </w:p>
    <w:p w:rsidR="00D74B23" w:rsidRPr="00576A55" w:rsidRDefault="00D74B23" w:rsidP="00AE4E64">
      <w:pPr>
        <w:pStyle w:val="Nidungvnbn"/>
      </w:pPr>
      <w:r w:rsidRPr="00576A55">
        <w:t xml:space="preserve">        </w:t>
      </w:r>
      <w:bookmarkStart w:id="55" w:name="_Toc6787059"/>
      <w:bookmarkStart w:id="56" w:name="_Toc6787286"/>
      <w:proofErr w:type="gramStart"/>
      <w:r w:rsidRPr="00576A55">
        <w:t>dist</w:t>
      </w:r>
      <w:proofErr w:type="gramEnd"/>
      <w:r w:rsidRPr="00576A55">
        <w:t xml:space="preserve"> = new int[V];</w:t>
      </w:r>
      <w:bookmarkEnd w:id="55"/>
      <w:bookmarkEnd w:id="56"/>
      <w:r w:rsidRPr="00576A55">
        <w:t xml:space="preserve"> </w:t>
      </w:r>
    </w:p>
    <w:p w:rsidR="00D74B23" w:rsidRPr="00576A55" w:rsidRDefault="00D74B23" w:rsidP="00AE4E64">
      <w:pPr>
        <w:pStyle w:val="Nidungvnbn"/>
      </w:pPr>
      <w:r w:rsidRPr="00576A55">
        <w:t xml:space="preserve">        </w:t>
      </w:r>
      <w:bookmarkStart w:id="57" w:name="_Toc6787060"/>
      <w:bookmarkStart w:id="58" w:name="_Toc6787287"/>
      <w:proofErr w:type="gramStart"/>
      <w:r w:rsidRPr="00576A55">
        <w:t>settled</w:t>
      </w:r>
      <w:proofErr w:type="gramEnd"/>
      <w:r w:rsidRPr="00576A55">
        <w:t xml:space="preserve"> = new HashSet&lt;Integer&gt;();</w:t>
      </w:r>
      <w:bookmarkEnd w:id="57"/>
      <w:bookmarkEnd w:id="58"/>
      <w:r w:rsidRPr="00576A55">
        <w:t xml:space="preserve"> </w:t>
      </w:r>
    </w:p>
    <w:p w:rsidR="00D74B23" w:rsidRPr="00576A55" w:rsidRDefault="00D74B23" w:rsidP="00AE4E64">
      <w:pPr>
        <w:pStyle w:val="Nidungvnbn"/>
      </w:pPr>
      <w:r w:rsidRPr="00576A55">
        <w:t xml:space="preserve">        </w:t>
      </w:r>
      <w:bookmarkStart w:id="59" w:name="_Toc6787061"/>
      <w:bookmarkStart w:id="60" w:name="_Toc6787288"/>
      <w:proofErr w:type="gramStart"/>
      <w:r w:rsidRPr="00576A55">
        <w:t>pq</w:t>
      </w:r>
      <w:proofErr w:type="gramEnd"/>
      <w:r w:rsidRPr="00576A55">
        <w:t xml:space="preserve"> = new PriorityQueue&lt;Node&gt;(V, new Node());</w:t>
      </w:r>
      <w:bookmarkEnd w:id="59"/>
      <w:bookmarkEnd w:id="60"/>
      <w:r w:rsidRPr="00576A55">
        <w:t xml:space="preserve"> </w:t>
      </w:r>
    </w:p>
    <w:p w:rsidR="00D74B23" w:rsidRPr="00576A55" w:rsidRDefault="00D74B23" w:rsidP="00AE4E64">
      <w:pPr>
        <w:pStyle w:val="Nidungvnbn"/>
      </w:pPr>
      <w:r w:rsidRPr="00576A55">
        <w:t xml:space="preserve">    </w:t>
      </w:r>
      <w:bookmarkStart w:id="61" w:name="_Toc6787062"/>
      <w:bookmarkStart w:id="62" w:name="_Toc6787289"/>
      <w:r w:rsidRPr="00576A55">
        <w:t>}</w:t>
      </w:r>
      <w:bookmarkEnd w:id="61"/>
      <w:bookmarkEnd w:id="62"/>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63" w:name="_Toc6787063"/>
      <w:bookmarkStart w:id="64" w:name="_Toc6787290"/>
      <w:proofErr w:type="gramStart"/>
      <w:r w:rsidRPr="00576A55">
        <w:t>public</w:t>
      </w:r>
      <w:proofErr w:type="gramEnd"/>
      <w:r w:rsidRPr="00576A55">
        <w:t xml:space="preserve"> void dijkstra(List&lt;List&lt;Node&gt; &gt; ob, int source)</w:t>
      </w:r>
      <w:bookmarkEnd w:id="63"/>
      <w:bookmarkEnd w:id="64"/>
      <w:r w:rsidRPr="00576A55">
        <w:t xml:space="preserve"> </w:t>
      </w:r>
    </w:p>
    <w:p w:rsidR="00D74B23" w:rsidRPr="00576A55" w:rsidRDefault="00D74B23" w:rsidP="00AE4E64">
      <w:pPr>
        <w:pStyle w:val="Nidungvnbn"/>
      </w:pPr>
      <w:r w:rsidRPr="00576A55">
        <w:t xml:space="preserve">    </w:t>
      </w:r>
      <w:bookmarkStart w:id="65" w:name="_Toc6787064"/>
      <w:bookmarkStart w:id="66" w:name="_Toc6787291"/>
      <w:r w:rsidRPr="00576A55">
        <w:t>{</w:t>
      </w:r>
      <w:bookmarkEnd w:id="65"/>
      <w:bookmarkEnd w:id="66"/>
      <w:r w:rsidRPr="00576A55">
        <w:t xml:space="preserve"> </w:t>
      </w:r>
    </w:p>
    <w:p w:rsidR="00D74B23" w:rsidRPr="00576A55" w:rsidRDefault="00D74B23" w:rsidP="00AE4E64">
      <w:pPr>
        <w:pStyle w:val="Nidungvnbn"/>
      </w:pPr>
      <w:r w:rsidRPr="00576A55">
        <w:t xml:space="preserve">        </w:t>
      </w:r>
      <w:bookmarkStart w:id="67" w:name="_Toc6787065"/>
      <w:bookmarkStart w:id="68" w:name="_Toc6787292"/>
      <w:r w:rsidRPr="00576A55">
        <w:t>this.ob = ob;</w:t>
      </w:r>
      <w:bookmarkEnd w:id="67"/>
      <w:bookmarkEnd w:id="68"/>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69" w:name="_Toc6787066"/>
      <w:bookmarkStart w:id="70" w:name="_Toc6787293"/>
      <w:proofErr w:type="gramStart"/>
      <w:r w:rsidRPr="00576A55">
        <w:t>for</w:t>
      </w:r>
      <w:proofErr w:type="gramEnd"/>
      <w:r w:rsidRPr="00576A55">
        <w:t xml:space="preserve"> (</w:t>
      </w:r>
      <w:r w:rsidRPr="00576A55">
        <w:rPr>
          <w:color w:val="0066FF"/>
        </w:rPr>
        <w:t>int</w:t>
      </w:r>
      <w:r w:rsidRPr="00576A55">
        <w:t xml:space="preserve"> i = 0; i &lt; V; i++)</w:t>
      </w:r>
      <w:bookmarkEnd w:id="69"/>
      <w:bookmarkEnd w:id="70"/>
      <w:r w:rsidRPr="00576A55">
        <w:t xml:space="preserve"> </w:t>
      </w:r>
    </w:p>
    <w:p w:rsidR="00D74B23" w:rsidRPr="00576A55" w:rsidRDefault="00D74B23" w:rsidP="00AE4E64">
      <w:pPr>
        <w:pStyle w:val="Nidungvnbn"/>
      </w:pPr>
      <w:r w:rsidRPr="00576A55">
        <w:t xml:space="preserve">            </w:t>
      </w:r>
      <w:bookmarkStart w:id="71" w:name="_Toc6787067"/>
      <w:bookmarkStart w:id="72" w:name="_Toc6787294"/>
      <w:proofErr w:type="gramStart"/>
      <w:r w:rsidRPr="00576A55">
        <w:t>dist[</w:t>
      </w:r>
      <w:proofErr w:type="gramEnd"/>
      <w:r w:rsidRPr="00576A55">
        <w:t>i] = Integer.MAX_VALUE;</w:t>
      </w:r>
      <w:bookmarkEnd w:id="71"/>
      <w:bookmarkEnd w:id="72"/>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73" w:name="_Toc6787068"/>
      <w:bookmarkStart w:id="74" w:name="_Toc6787295"/>
      <w:r w:rsidRPr="00576A55">
        <w:t xml:space="preserve">// </w:t>
      </w:r>
      <w:proofErr w:type="gramStart"/>
      <w:r w:rsidRPr="00576A55">
        <w:t>Add</w:t>
      </w:r>
      <w:proofErr w:type="gramEnd"/>
      <w:r w:rsidRPr="00576A55">
        <w:t xml:space="preserve"> source node to the priority queue</w:t>
      </w:r>
      <w:bookmarkEnd w:id="73"/>
      <w:bookmarkEnd w:id="74"/>
      <w:r w:rsidRPr="00576A55">
        <w:t xml:space="preserve"> </w:t>
      </w:r>
    </w:p>
    <w:p w:rsidR="00D74B23" w:rsidRPr="00576A55" w:rsidRDefault="00D74B23" w:rsidP="00AE4E64">
      <w:pPr>
        <w:pStyle w:val="Nidungvnbn"/>
      </w:pPr>
      <w:r w:rsidRPr="00576A55">
        <w:t xml:space="preserve">        </w:t>
      </w:r>
      <w:bookmarkStart w:id="75" w:name="_Toc6787069"/>
      <w:bookmarkStart w:id="76" w:name="_Toc6787296"/>
      <w:proofErr w:type="gramStart"/>
      <w:r w:rsidRPr="00576A55">
        <w:t>pq.add(</w:t>
      </w:r>
      <w:proofErr w:type="gramEnd"/>
      <w:r w:rsidRPr="00576A55">
        <w:t>new Node(source, 0));</w:t>
      </w:r>
      <w:bookmarkEnd w:id="75"/>
      <w:bookmarkEnd w:id="7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77" w:name="_Toc6787070"/>
      <w:bookmarkStart w:id="78" w:name="_Toc6787297"/>
      <w:r w:rsidRPr="00576A55">
        <w:t>// Distance to the source is 0</w:t>
      </w:r>
      <w:bookmarkEnd w:id="77"/>
      <w:bookmarkEnd w:id="78"/>
      <w:r w:rsidRPr="00576A55">
        <w:t xml:space="preserve"> </w:t>
      </w:r>
    </w:p>
    <w:p w:rsidR="00D74B23" w:rsidRPr="00576A55" w:rsidRDefault="00D74B23" w:rsidP="00AE4E64">
      <w:pPr>
        <w:pStyle w:val="Nidungvnbn"/>
      </w:pPr>
      <w:r w:rsidRPr="00576A55">
        <w:t xml:space="preserve">        </w:t>
      </w:r>
      <w:bookmarkStart w:id="79" w:name="_Toc6787071"/>
      <w:bookmarkStart w:id="80" w:name="_Toc6787298"/>
      <w:proofErr w:type="gramStart"/>
      <w:r w:rsidRPr="00576A55">
        <w:t>dist[</w:t>
      </w:r>
      <w:proofErr w:type="gramEnd"/>
      <w:r w:rsidRPr="00576A55">
        <w:t>0] = 0;</w:t>
      </w:r>
      <w:bookmarkEnd w:id="79"/>
      <w:bookmarkEnd w:id="80"/>
      <w:r w:rsidRPr="00576A55">
        <w:t xml:space="preserve"> </w:t>
      </w:r>
    </w:p>
    <w:p w:rsidR="00D74B23" w:rsidRPr="00576A55" w:rsidRDefault="00D74B23" w:rsidP="00AE4E64">
      <w:pPr>
        <w:pStyle w:val="Nidungvnbn"/>
      </w:pPr>
      <w:r w:rsidRPr="00576A55">
        <w:t xml:space="preserve">        </w:t>
      </w:r>
      <w:bookmarkStart w:id="81" w:name="_Toc6787072"/>
      <w:bookmarkStart w:id="82" w:name="_Toc6787299"/>
      <w:proofErr w:type="gramStart"/>
      <w:r w:rsidRPr="00576A55">
        <w:rPr>
          <w:color w:val="0066FF"/>
        </w:rPr>
        <w:t>while</w:t>
      </w:r>
      <w:proofErr w:type="gramEnd"/>
      <w:r w:rsidRPr="00576A55">
        <w:t xml:space="preserve"> (settled.size() != V) {</w:t>
      </w:r>
      <w:bookmarkEnd w:id="81"/>
      <w:bookmarkEnd w:id="82"/>
      <w:r w:rsidRPr="00576A55">
        <w:t xml:space="preserve"> </w:t>
      </w:r>
    </w:p>
    <w:p w:rsidR="00D74B23" w:rsidRPr="00576A55" w:rsidRDefault="00D74B23" w:rsidP="00AE4E64">
      <w:pPr>
        <w:pStyle w:val="Nidungvnbn"/>
      </w:pPr>
      <w:r w:rsidRPr="00576A55">
        <w:t xml:space="preserve">            </w:t>
      </w:r>
      <w:bookmarkStart w:id="83" w:name="_Toc6787073"/>
      <w:bookmarkStart w:id="84" w:name="_Toc6787300"/>
      <w:proofErr w:type="gramStart"/>
      <w:r w:rsidRPr="00576A55">
        <w:rPr>
          <w:color w:val="0066FF"/>
        </w:rPr>
        <w:t>int</w:t>
      </w:r>
      <w:proofErr w:type="gramEnd"/>
      <w:r w:rsidRPr="00576A55">
        <w:t xml:space="preserve"> u = pq.remove().node;</w:t>
      </w:r>
      <w:bookmarkEnd w:id="83"/>
      <w:bookmarkEnd w:id="84"/>
      <w:r w:rsidRPr="00576A55">
        <w:t xml:space="preserve"> </w:t>
      </w:r>
    </w:p>
    <w:p w:rsidR="00D74B23" w:rsidRPr="00576A55" w:rsidRDefault="00D74B23" w:rsidP="00AE4E64">
      <w:pPr>
        <w:pStyle w:val="Nidungvnbn"/>
      </w:pPr>
      <w:r w:rsidRPr="00576A55">
        <w:t xml:space="preserve">            </w:t>
      </w:r>
      <w:bookmarkStart w:id="85" w:name="_Toc6787074"/>
      <w:bookmarkStart w:id="86" w:name="_Toc6787301"/>
      <w:proofErr w:type="gramStart"/>
      <w:r w:rsidRPr="00576A55">
        <w:t>settled.add(</w:t>
      </w:r>
      <w:proofErr w:type="gramEnd"/>
      <w:r w:rsidRPr="00576A55">
        <w:t>u);</w:t>
      </w:r>
      <w:bookmarkEnd w:id="85"/>
      <w:bookmarkEnd w:id="86"/>
      <w:r w:rsidRPr="00576A55">
        <w:t xml:space="preserve"> </w:t>
      </w:r>
    </w:p>
    <w:p w:rsidR="00D74B23" w:rsidRPr="00576A55" w:rsidRDefault="00D74B23" w:rsidP="00AE4E64">
      <w:pPr>
        <w:pStyle w:val="Nidungvnbn"/>
      </w:pPr>
      <w:r w:rsidRPr="00576A55">
        <w:lastRenderedPageBreak/>
        <w:t xml:space="preserve">  </w:t>
      </w:r>
    </w:p>
    <w:p w:rsidR="00D74B23" w:rsidRPr="00576A55" w:rsidRDefault="00D74B23" w:rsidP="00AE4E64">
      <w:pPr>
        <w:pStyle w:val="Nidungvnbn"/>
      </w:pPr>
      <w:r w:rsidRPr="00576A55">
        <w:t xml:space="preserve">            </w:t>
      </w:r>
      <w:bookmarkStart w:id="87" w:name="_Toc6787075"/>
      <w:bookmarkStart w:id="88" w:name="_Toc6787302"/>
      <w:r w:rsidRPr="00576A55">
        <w:t>e_</w:t>
      </w:r>
      <w:proofErr w:type="gramStart"/>
      <w:r w:rsidRPr="00576A55">
        <w:t>Neighbours(</w:t>
      </w:r>
      <w:proofErr w:type="gramEnd"/>
      <w:r w:rsidRPr="00576A55">
        <w:t>u);</w:t>
      </w:r>
      <w:bookmarkEnd w:id="87"/>
      <w:bookmarkEnd w:id="88"/>
      <w:r w:rsidRPr="00576A55">
        <w:t xml:space="preserve"> </w:t>
      </w:r>
    </w:p>
    <w:p w:rsidR="00D74B23" w:rsidRPr="00576A55" w:rsidRDefault="00D74B23" w:rsidP="00AE4E64">
      <w:pPr>
        <w:pStyle w:val="Nidungvnbn"/>
      </w:pPr>
      <w:r w:rsidRPr="00576A55">
        <w:t xml:space="preserve">        </w:t>
      </w:r>
      <w:bookmarkStart w:id="89" w:name="_Toc6787076"/>
      <w:bookmarkStart w:id="90" w:name="_Toc6787303"/>
      <w:r w:rsidRPr="00576A55">
        <w:t>}</w:t>
      </w:r>
      <w:bookmarkEnd w:id="89"/>
      <w:bookmarkEnd w:id="90"/>
      <w:r w:rsidRPr="00576A55">
        <w:t xml:space="preserve"> </w:t>
      </w:r>
    </w:p>
    <w:p w:rsidR="00D74B23" w:rsidRPr="00576A55" w:rsidRDefault="00D74B23" w:rsidP="00AE4E64">
      <w:pPr>
        <w:pStyle w:val="Nidungvnbn"/>
      </w:pPr>
      <w:r w:rsidRPr="00576A55">
        <w:t xml:space="preserve">    </w:t>
      </w:r>
      <w:bookmarkStart w:id="91" w:name="_Toc6787077"/>
      <w:bookmarkStart w:id="92" w:name="_Toc6787304"/>
      <w:r w:rsidRPr="00576A55">
        <w:t>}</w:t>
      </w:r>
      <w:bookmarkEnd w:id="91"/>
      <w:bookmarkEnd w:id="92"/>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93" w:name="_Toc6787078"/>
      <w:bookmarkStart w:id="94" w:name="_Toc6787305"/>
      <w:r w:rsidRPr="00576A55">
        <w:t>// Function to process all the neighbours</w:t>
      </w:r>
      <w:bookmarkEnd w:id="93"/>
      <w:bookmarkEnd w:id="94"/>
      <w:r w:rsidRPr="00576A55">
        <w:t xml:space="preserve">  </w:t>
      </w:r>
    </w:p>
    <w:p w:rsidR="00D74B23" w:rsidRPr="00576A55" w:rsidRDefault="00D74B23" w:rsidP="00AE4E64">
      <w:pPr>
        <w:pStyle w:val="Nidungvnbn"/>
      </w:pPr>
      <w:r w:rsidRPr="00576A55">
        <w:t xml:space="preserve">    </w:t>
      </w:r>
      <w:bookmarkStart w:id="95" w:name="_Toc6787079"/>
      <w:bookmarkStart w:id="96" w:name="_Toc6787306"/>
      <w:r w:rsidRPr="00576A55">
        <w:t>// of the passed node</w:t>
      </w:r>
      <w:bookmarkEnd w:id="95"/>
      <w:bookmarkEnd w:id="96"/>
      <w:r w:rsidRPr="00576A55">
        <w:t xml:space="preserve"> </w:t>
      </w:r>
    </w:p>
    <w:p w:rsidR="00D74B23" w:rsidRPr="00576A55" w:rsidRDefault="00D74B23" w:rsidP="00AE4E64">
      <w:pPr>
        <w:pStyle w:val="Nidungvnbn"/>
      </w:pPr>
      <w:r w:rsidRPr="00576A55">
        <w:t xml:space="preserve">    </w:t>
      </w:r>
      <w:bookmarkStart w:id="97" w:name="_Toc6787080"/>
      <w:bookmarkStart w:id="98" w:name="_Toc6787307"/>
      <w:proofErr w:type="gramStart"/>
      <w:r w:rsidRPr="00576A55">
        <w:t>private</w:t>
      </w:r>
      <w:proofErr w:type="gramEnd"/>
      <w:r w:rsidRPr="00576A55">
        <w:t xml:space="preserve"> void e_Neighbours(int u)</w:t>
      </w:r>
      <w:bookmarkEnd w:id="97"/>
      <w:bookmarkEnd w:id="98"/>
      <w:r w:rsidRPr="00576A55">
        <w:t xml:space="preserve"> </w:t>
      </w:r>
    </w:p>
    <w:p w:rsidR="00D74B23" w:rsidRPr="00576A55" w:rsidRDefault="00D74B23" w:rsidP="00AE4E64">
      <w:pPr>
        <w:pStyle w:val="Nidungvnbn"/>
      </w:pPr>
      <w:r w:rsidRPr="00576A55">
        <w:t xml:space="preserve">    </w:t>
      </w:r>
      <w:bookmarkStart w:id="99" w:name="_Toc6787081"/>
      <w:bookmarkStart w:id="100" w:name="_Toc6787308"/>
      <w:r w:rsidRPr="00576A55">
        <w:t>{</w:t>
      </w:r>
      <w:bookmarkEnd w:id="99"/>
      <w:bookmarkEnd w:id="100"/>
      <w:r w:rsidRPr="00576A55">
        <w:t xml:space="preserve"> </w:t>
      </w:r>
    </w:p>
    <w:p w:rsidR="00D74B23" w:rsidRPr="00576A55" w:rsidRDefault="00D74B23" w:rsidP="00AE4E64">
      <w:pPr>
        <w:pStyle w:val="Nidungvnbn"/>
      </w:pPr>
      <w:r w:rsidRPr="00576A55">
        <w:t xml:space="preserve">        </w:t>
      </w:r>
      <w:bookmarkStart w:id="101" w:name="_Toc6787082"/>
      <w:bookmarkStart w:id="102" w:name="_Toc6787309"/>
      <w:proofErr w:type="gramStart"/>
      <w:r w:rsidRPr="00576A55">
        <w:rPr>
          <w:color w:val="0066FF"/>
        </w:rPr>
        <w:t>int</w:t>
      </w:r>
      <w:proofErr w:type="gramEnd"/>
      <w:r w:rsidRPr="00576A55">
        <w:t xml:space="preserve"> edgeDistance = -1;</w:t>
      </w:r>
      <w:bookmarkEnd w:id="101"/>
      <w:bookmarkEnd w:id="102"/>
      <w:r w:rsidRPr="00576A55">
        <w:t xml:space="preserve"> </w:t>
      </w:r>
    </w:p>
    <w:p w:rsidR="00D74B23" w:rsidRPr="00576A55" w:rsidRDefault="00D74B23" w:rsidP="00AE4E64">
      <w:pPr>
        <w:pStyle w:val="Nidungvnbn"/>
      </w:pPr>
      <w:r w:rsidRPr="00576A55">
        <w:t xml:space="preserve">        </w:t>
      </w:r>
      <w:bookmarkStart w:id="103" w:name="_Toc6787083"/>
      <w:bookmarkStart w:id="104" w:name="_Toc6787310"/>
      <w:proofErr w:type="gramStart"/>
      <w:r w:rsidRPr="00576A55">
        <w:rPr>
          <w:color w:val="0066FF"/>
        </w:rPr>
        <w:t>int</w:t>
      </w:r>
      <w:proofErr w:type="gramEnd"/>
      <w:r w:rsidRPr="00576A55">
        <w:t xml:space="preserve"> newDistance = -1;</w:t>
      </w:r>
      <w:bookmarkEnd w:id="103"/>
      <w:bookmarkEnd w:id="104"/>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05" w:name="_Toc6787084"/>
      <w:bookmarkStart w:id="106" w:name="_Toc6787311"/>
      <w:proofErr w:type="gramStart"/>
      <w:r w:rsidRPr="00576A55">
        <w:t>for</w:t>
      </w:r>
      <w:proofErr w:type="gramEnd"/>
      <w:r w:rsidRPr="00576A55">
        <w:t xml:space="preserve"> (i</w:t>
      </w:r>
      <w:r w:rsidRPr="00576A55">
        <w:rPr>
          <w:color w:val="0066FF"/>
        </w:rPr>
        <w:t>nt</w:t>
      </w:r>
      <w:r w:rsidRPr="00576A55">
        <w:t xml:space="preserve"> i = 0; i &lt; ob.get(u).size(); i++) {</w:t>
      </w:r>
      <w:bookmarkEnd w:id="105"/>
      <w:bookmarkEnd w:id="106"/>
      <w:r w:rsidRPr="00576A55">
        <w:t xml:space="preserve"> </w:t>
      </w:r>
    </w:p>
    <w:p w:rsidR="00D74B23" w:rsidRPr="00576A55" w:rsidRDefault="00D74B23" w:rsidP="00AE4E64">
      <w:pPr>
        <w:pStyle w:val="Nidungvnbn"/>
      </w:pPr>
      <w:r w:rsidRPr="00576A55">
        <w:t xml:space="preserve">            </w:t>
      </w:r>
      <w:bookmarkStart w:id="107" w:name="_Toc6787085"/>
      <w:bookmarkStart w:id="108" w:name="_Toc6787312"/>
      <w:r w:rsidRPr="00576A55">
        <w:t xml:space="preserve">Node v = </w:t>
      </w:r>
      <w:proofErr w:type="gramStart"/>
      <w:r w:rsidRPr="00576A55">
        <w:t>ob.get(</w:t>
      </w:r>
      <w:proofErr w:type="gramEnd"/>
      <w:r w:rsidRPr="00576A55">
        <w:t>u).get(i);</w:t>
      </w:r>
      <w:bookmarkEnd w:id="107"/>
      <w:bookmarkEnd w:id="108"/>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09" w:name="_Toc6787086"/>
      <w:bookmarkStart w:id="110" w:name="_Toc6787313"/>
      <w:proofErr w:type="gramStart"/>
      <w:r w:rsidRPr="00576A55">
        <w:rPr>
          <w:color w:val="0066FF"/>
        </w:rPr>
        <w:t>if</w:t>
      </w:r>
      <w:proofErr w:type="gramEnd"/>
      <w:r w:rsidRPr="00576A55">
        <w:t xml:space="preserve"> (!settled.contains(v.node)) {</w:t>
      </w:r>
      <w:bookmarkEnd w:id="109"/>
      <w:bookmarkEnd w:id="110"/>
      <w:r w:rsidRPr="00576A55">
        <w:t xml:space="preserve"> </w:t>
      </w:r>
    </w:p>
    <w:p w:rsidR="00D74B23" w:rsidRPr="00576A55" w:rsidRDefault="00D74B23" w:rsidP="00AE4E64">
      <w:pPr>
        <w:pStyle w:val="Nidungvnbn"/>
      </w:pPr>
      <w:r w:rsidRPr="00576A55">
        <w:t xml:space="preserve">                </w:t>
      </w:r>
      <w:bookmarkStart w:id="111" w:name="_Toc6787087"/>
      <w:bookmarkStart w:id="112" w:name="_Toc6787314"/>
      <w:proofErr w:type="gramStart"/>
      <w:r w:rsidRPr="00576A55">
        <w:t>edgeDistance</w:t>
      </w:r>
      <w:proofErr w:type="gramEnd"/>
      <w:r w:rsidRPr="00576A55">
        <w:t xml:space="preserve"> = v.cost;</w:t>
      </w:r>
      <w:bookmarkEnd w:id="111"/>
      <w:bookmarkEnd w:id="112"/>
      <w:r w:rsidRPr="00576A55">
        <w:t xml:space="preserve"> </w:t>
      </w:r>
    </w:p>
    <w:p w:rsidR="00D74B23" w:rsidRPr="00576A55" w:rsidRDefault="00D74B23" w:rsidP="00AE4E64">
      <w:pPr>
        <w:pStyle w:val="Nidungvnbn"/>
      </w:pPr>
      <w:r w:rsidRPr="00576A55">
        <w:t xml:space="preserve">                </w:t>
      </w:r>
      <w:bookmarkStart w:id="113" w:name="_Toc6787088"/>
      <w:bookmarkStart w:id="114" w:name="_Toc6787315"/>
      <w:proofErr w:type="gramStart"/>
      <w:r w:rsidRPr="00576A55">
        <w:t>newDistance</w:t>
      </w:r>
      <w:proofErr w:type="gramEnd"/>
      <w:r w:rsidRPr="00576A55">
        <w:t xml:space="preserve"> = dist[u] + edgeDistance;</w:t>
      </w:r>
      <w:bookmarkEnd w:id="113"/>
      <w:bookmarkEnd w:id="114"/>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r w:rsidRPr="00576A55">
        <w:rPr>
          <w:color w:val="0066FF"/>
        </w:rPr>
        <w:t xml:space="preserve"> </w:t>
      </w:r>
      <w:bookmarkStart w:id="115" w:name="_Toc6787089"/>
      <w:bookmarkStart w:id="116" w:name="_Toc6787316"/>
      <w:proofErr w:type="gramStart"/>
      <w:r w:rsidRPr="00576A55">
        <w:rPr>
          <w:color w:val="0066FF"/>
        </w:rPr>
        <w:t>if</w:t>
      </w:r>
      <w:proofErr w:type="gramEnd"/>
      <w:r w:rsidRPr="00576A55">
        <w:rPr>
          <w:color w:val="0066FF"/>
        </w:rPr>
        <w:t xml:space="preserve"> </w:t>
      </w:r>
      <w:r w:rsidRPr="00576A55">
        <w:t>(newDistance &lt; dist[v.node])</w:t>
      </w:r>
      <w:bookmarkEnd w:id="115"/>
      <w:bookmarkEnd w:id="116"/>
      <w:r w:rsidRPr="00576A55">
        <w:t xml:space="preserve"> </w:t>
      </w:r>
    </w:p>
    <w:p w:rsidR="00D74B23" w:rsidRPr="00576A55" w:rsidRDefault="00D74B23" w:rsidP="00AE4E64">
      <w:pPr>
        <w:pStyle w:val="Nidungvnbn"/>
      </w:pPr>
      <w:r w:rsidRPr="00576A55">
        <w:t xml:space="preserve">                    </w:t>
      </w:r>
      <w:bookmarkStart w:id="117" w:name="_Toc6787090"/>
      <w:bookmarkStart w:id="118" w:name="_Toc6787317"/>
      <w:proofErr w:type="gramStart"/>
      <w:r w:rsidRPr="00576A55">
        <w:t>dist[</w:t>
      </w:r>
      <w:proofErr w:type="gramEnd"/>
      <w:r w:rsidRPr="00576A55">
        <w:t>v.node] = newDistance;</w:t>
      </w:r>
      <w:bookmarkEnd w:id="117"/>
      <w:bookmarkEnd w:id="118"/>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19" w:name="_Toc6787091"/>
      <w:bookmarkStart w:id="120" w:name="_Toc6787318"/>
      <w:proofErr w:type="gramStart"/>
      <w:r w:rsidRPr="00576A55">
        <w:t>pq.add(</w:t>
      </w:r>
      <w:proofErr w:type="gramEnd"/>
      <w:r w:rsidRPr="00576A55">
        <w:rPr>
          <w:color w:val="0066FF"/>
        </w:rPr>
        <w:t xml:space="preserve">new </w:t>
      </w:r>
      <w:r w:rsidRPr="00576A55">
        <w:t>Node(v.node, dist[v.node]));</w:t>
      </w:r>
      <w:bookmarkEnd w:id="119"/>
      <w:bookmarkEnd w:id="120"/>
      <w:r w:rsidRPr="00576A55">
        <w:t xml:space="preserve"> </w:t>
      </w:r>
    </w:p>
    <w:p w:rsidR="00D74B23" w:rsidRPr="00576A55" w:rsidRDefault="00D74B23" w:rsidP="00AE4E64">
      <w:pPr>
        <w:pStyle w:val="Nidungvnbn"/>
      </w:pPr>
      <w:r w:rsidRPr="00576A55">
        <w:t xml:space="preserve">            </w:t>
      </w:r>
      <w:bookmarkStart w:id="121" w:name="_Toc6787092"/>
      <w:bookmarkStart w:id="122" w:name="_Toc6787319"/>
      <w:r w:rsidRPr="00576A55">
        <w:t>}</w:t>
      </w:r>
      <w:bookmarkEnd w:id="121"/>
      <w:bookmarkEnd w:id="122"/>
      <w:r w:rsidRPr="00576A55">
        <w:t xml:space="preserve"> </w:t>
      </w:r>
    </w:p>
    <w:p w:rsidR="00D74B23" w:rsidRPr="00576A55" w:rsidRDefault="00D74B23" w:rsidP="00AE4E64">
      <w:pPr>
        <w:pStyle w:val="Nidungvnbn"/>
      </w:pPr>
      <w:r w:rsidRPr="00576A55">
        <w:t xml:space="preserve">        </w:t>
      </w:r>
      <w:bookmarkStart w:id="123" w:name="_Toc6787093"/>
      <w:bookmarkStart w:id="124" w:name="_Toc6787320"/>
      <w:r w:rsidRPr="00576A55">
        <w:t>}</w:t>
      </w:r>
      <w:bookmarkEnd w:id="123"/>
      <w:bookmarkEnd w:id="124"/>
      <w:r w:rsidRPr="00576A55">
        <w:t xml:space="preserve"> </w:t>
      </w:r>
    </w:p>
    <w:p w:rsidR="00D74B23" w:rsidRPr="00576A55" w:rsidRDefault="00D74B23" w:rsidP="00AE4E64">
      <w:pPr>
        <w:pStyle w:val="Nidungvnbn"/>
      </w:pPr>
      <w:r w:rsidRPr="00576A55">
        <w:t xml:space="preserve">    </w:t>
      </w:r>
      <w:bookmarkStart w:id="125" w:name="_Toc6787094"/>
      <w:bookmarkStart w:id="126" w:name="_Toc6787321"/>
      <w:r w:rsidRPr="00576A55">
        <w:t>}</w:t>
      </w:r>
      <w:bookmarkEnd w:id="125"/>
      <w:bookmarkEnd w:id="12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p>
    <w:p w:rsidR="00D74B23" w:rsidRPr="00576A55" w:rsidRDefault="00D74B23" w:rsidP="00AE4E64">
      <w:pPr>
        <w:pStyle w:val="Nidungvnbn"/>
      </w:pPr>
      <w:r w:rsidRPr="00576A55">
        <w:t xml:space="preserve">    </w:t>
      </w:r>
      <w:bookmarkStart w:id="127" w:name="_Toc6787095"/>
      <w:bookmarkStart w:id="128" w:name="_Toc6787322"/>
      <w:proofErr w:type="gramStart"/>
      <w:r w:rsidRPr="00576A55">
        <w:t>public</w:t>
      </w:r>
      <w:proofErr w:type="gramEnd"/>
      <w:r w:rsidRPr="00576A55">
        <w:t xml:space="preserve"> static void main(String arg[])</w:t>
      </w:r>
      <w:bookmarkEnd w:id="127"/>
      <w:bookmarkEnd w:id="128"/>
      <w:r w:rsidRPr="00576A55">
        <w:t xml:space="preserve"> </w:t>
      </w:r>
    </w:p>
    <w:p w:rsidR="00D74B23" w:rsidRPr="00576A55" w:rsidRDefault="00D74B23" w:rsidP="00AE4E64">
      <w:pPr>
        <w:pStyle w:val="Nidungvnbn"/>
      </w:pPr>
      <w:r w:rsidRPr="00576A55">
        <w:t xml:space="preserve">    </w:t>
      </w:r>
      <w:bookmarkStart w:id="129" w:name="_Toc6787096"/>
      <w:bookmarkStart w:id="130" w:name="_Toc6787323"/>
      <w:r w:rsidRPr="00576A55">
        <w:t>{</w:t>
      </w:r>
      <w:bookmarkEnd w:id="129"/>
      <w:bookmarkEnd w:id="130"/>
      <w:r w:rsidRPr="00576A55">
        <w:t xml:space="preserve"> </w:t>
      </w:r>
    </w:p>
    <w:p w:rsidR="00D74B23" w:rsidRPr="00576A55" w:rsidRDefault="00D74B23" w:rsidP="00AE4E64">
      <w:pPr>
        <w:pStyle w:val="Nidungvnbn"/>
      </w:pPr>
      <w:r w:rsidRPr="00576A55">
        <w:t xml:space="preserve">       </w:t>
      </w:r>
      <w:r w:rsidRPr="00576A55">
        <w:rPr>
          <w:color w:val="0066FF"/>
        </w:rPr>
        <w:t xml:space="preserve"> </w:t>
      </w:r>
      <w:bookmarkStart w:id="131" w:name="_Toc6787097"/>
      <w:bookmarkStart w:id="132" w:name="_Toc6787324"/>
      <w:proofErr w:type="gramStart"/>
      <w:r w:rsidRPr="00576A55">
        <w:rPr>
          <w:color w:val="0066FF"/>
        </w:rPr>
        <w:t>int</w:t>
      </w:r>
      <w:proofErr w:type="gramEnd"/>
      <w:r w:rsidRPr="00576A55">
        <w:rPr>
          <w:color w:val="0066FF"/>
        </w:rPr>
        <w:t xml:space="preserve"> </w:t>
      </w:r>
      <w:r w:rsidRPr="00576A55">
        <w:t>V = 5;</w:t>
      </w:r>
      <w:bookmarkEnd w:id="131"/>
      <w:bookmarkEnd w:id="132"/>
      <w:r w:rsidRPr="00576A55">
        <w:t xml:space="preserve"> </w:t>
      </w:r>
    </w:p>
    <w:p w:rsidR="00D74B23" w:rsidRPr="00576A55" w:rsidRDefault="00D74B23" w:rsidP="00AE4E64">
      <w:pPr>
        <w:pStyle w:val="Nidungvnbn"/>
      </w:pPr>
      <w:r w:rsidRPr="00576A55">
        <w:t xml:space="preserve">        </w:t>
      </w:r>
      <w:bookmarkStart w:id="133" w:name="_Toc6787098"/>
      <w:bookmarkStart w:id="134" w:name="_Toc6787325"/>
      <w:proofErr w:type="gramStart"/>
      <w:r w:rsidRPr="00576A55">
        <w:rPr>
          <w:color w:val="0066FF"/>
        </w:rPr>
        <w:t>int</w:t>
      </w:r>
      <w:proofErr w:type="gramEnd"/>
      <w:r w:rsidRPr="00576A55">
        <w:rPr>
          <w:color w:val="0066FF"/>
        </w:rPr>
        <w:t xml:space="preserve"> </w:t>
      </w:r>
      <w:r w:rsidRPr="00576A55">
        <w:t>source = 0;</w:t>
      </w:r>
      <w:bookmarkEnd w:id="133"/>
      <w:bookmarkEnd w:id="134"/>
      <w:r w:rsidRPr="00576A55">
        <w:t xml:space="preserve"> </w:t>
      </w:r>
    </w:p>
    <w:p w:rsidR="00D74B23" w:rsidRPr="00576A55" w:rsidRDefault="00D74B23" w:rsidP="00AE4E64">
      <w:pPr>
        <w:pStyle w:val="Nidungvnbn"/>
      </w:pPr>
    </w:p>
    <w:p w:rsidR="00D74B23" w:rsidRPr="00576A55" w:rsidRDefault="00D74B23" w:rsidP="00AE4E64">
      <w:pPr>
        <w:pStyle w:val="Nidungvnbn"/>
      </w:pPr>
      <w:r w:rsidRPr="00576A55">
        <w:t xml:space="preserve">        </w:t>
      </w:r>
      <w:bookmarkStart w:id="135" w:name="_Toc6787099"/>
      <w:bookmarkStart w:id="136" w:name="_Toc6787326"/>
      <w:r w:rsidRPr="00576A55">
        <w:t>List&lt;List&lt;Node&gt; &gt; ob =</w:t>
      </w:r>
      <w:r w:rsidRPr="00576A55">
        <w:rPr>
          <w:color w:val="0066FF"/>
        </w:rPr>
        <w:t xml:space="preserve"> new </w:t>
      </w:r>
      <w:r w:rsidRPr="00576A55">
        <w:t xml:space="preserve">ArrayList&lt;List&lt;Node&gt; </w:t>
      </w:r>
      <w:proofErr w:type="gramStart"/>
      <w:r w:rsidRPr="00576A55">
        <w:t>&gt;(</w:t>
      </w:r>
      <w:proofErr w:type="gramEnd"/>
      <w:r w:rsidRPr="00576A55">
        <w:t>);</w:t>
      </w:r>
      <w:bookmarkEnd w:id="135"/>
      <w:bookmarkEnd w:id="13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37" w:name="_Toc6787100"/>
      <w:bookmarkStart w:id="138" w:name="_Toc6787327"/>
      <w:r w:rsidRPr="00576A55">
        <w:t>// Initialize list for every node</w:t>
      </w:r>
      <w:bookmarkEnd w:id="137"/>
      <w:bookmarkEnd w:id="138"/>
      <w:r w:rsidRPr="00576A55">
        <w:t xml:space="preserve"> </w:t>
      </w:r>
    </w:p>
    <w:p w:rsidR="00D74B23" w:rsidRPr="00576A55" w:rsidRDefault="00D74B23" w:rsidP="00AE4E64">
      <w:pPr>
        <w:pStyle w:val="Nidungvnbn"/>
      </w:pPr>
      <w:r w:rsidRPr="00576A55">
        <w:t xml:space="preserve">        </w:t>
      </w:r>
      <w:bookmarkStart w:id="139" w:name="_Toc6787101"/>
      <w:bookmarkStart w:id="140" w:name="_Toc6787328"/>
      <w:proofErr w:type="gramStart"/>
      <w:r w:rsidRPr="00576A55">
        <w:t>for</w:t>
      </w:r>
      <w:proofErr w:type="gramEnd"/>
      <w:r w:rsidRPr="00576A55">
        <w:t xml:space="preserve"> (</w:t>
      </w:r>
      <w:r w:rsidRPr="00576A55">
        <w:rPr>
          <w:color w:val="0066FF"/>
        </w:rPr>
        <w:t>int</w:t>
      </w:r>
      <w:r w:rsidRPr="00576A55">
        <w:t xml:space="preserve"> i = 0; i &lt; V; i++) {</w:t>
      </w:r>
      <w:bookmarkEnd w:id="139"/>
      <w:bookmarkEnd w:id="140"/>
      <w:r w:rsidRPr="00576A55">
        <w:t xml:space="preserve"> </w:t>
      </w:r>
    </w:p>
    <w:p w:rsidR="00D74B23" w:rsidRPr="00576A55" w:rsidRDefault="00D74B23" w:rsidP="00AE4E64">
      <w:pPr>
        <w:pStyle w:val="Nidungvnbn"/>
      </w:pPr>
      <w:r w:rsidRPr="00576A55">
        <w:t xml:space="preserve">            </w:t>
      </w:r>
      <w:bookmarkStart w:id="141" w:name="_Toc6787102"/>
      <w:bookmarkStart w:id="142" w:name="_Toc6787329"/>
      <w:r w:rsidRPr="00576A55">
        <w:t>List&lt;Node&gt; item =</w:t>
      </w:r>
      <w:r w:rsidRPr="00576A55">
        <w:rPr>
          <w:color w:val="0066FF"/>
        </w:rPr>
        <w:t xml:space="preserve"> new </w:t>
      </w:r>
      <w:r w:rsidRPr="00576A55">
        <w:t>ArrayList&lt;Node</w:t>
      </w:r>
      <w:proofErr w:type="gramStart"/>
      <w:r w:rsidRPr="00576A55">
        <w:t>&gt;(</w:t>
      </w:r>
      <w:proofErr w:type="gramEnd"/>
      <w:r w:rsidRPr="00576A55">
        <w:t>);</w:t>
      </w:r>
      <w:bookmarkEnd w:id="141"/>
      <w:bookmarkEnd w:id="142"/>
      <w:r w:rsidRPr="00576A55">
        <w:t xml:space="preserve"> </w:t>
      </w:r>
    </w:p>
    <w:p w:rsidR="00D74B23" w:rsidRPr="00576A55" w:rsidRDefault="00D74B23" w:rsidP="00AE4E64">
      <w:pPr>
        <w:pStyle w:val="Nidungvnbn"/>
      </w:pPr>
      <w:r w:rsidRPr="00576A55">
        <w:t xml:space="preserve">            </w:t>
      </w:r>
      <w:bookmarkStart w:id="143" w:name="_Toc6787103"/>
      <w:bookmarkStart w:id="144" w:name="_Toc6787330"/>
      <w:proofErr w:type="gramStart"/>
      <w:r w:rsidRPr="00576A55">
        <w:t>ob.add(</w:t>
      </w:r>
      <w:proofErr w:type="gramEnd"/>
      <w:r w:rsidRPr="00576A55">
        <w:t>item);</w:t>
      </w:r>
      <w:bookmarkEnd w:id="143"/>
      <w:bookmarkEnd w:id="144"/>
      <w:r w:rsidRPr="00576A55">
        <w:t xml:space="preserve"> </w:t>
      </w:r>
    </w:p>
    <w:p w:rsidR="00D74B23" w:rsidRPr="00576A55" w:rsidRDefault="00D74B23" w:rsidP="00AE4E64">
      <w:pPr>
        <w:pStyle w:val="Nidungvnbn"/>
      </w:pPr>
      <w:r w:rsidRPr="00576A55">
        <w:t xml:space="preserve">        </w:t>
      </w:r>
      <w:bookmarkStart w:id="145" w:name="_Toc6787104"/>
      <w:bookmarkStart w:id="146" w:name="_Toc6787331"/>
      <w:r w:rsidRPr="00576A55">
        <w:t>}</w:t>
      </w:r>
      <w:bookmarkEnd w:id="145"/>
      <w:bookmarkEnd w:id="14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47" w:name="_Toc6787105"/>
      <w:bookmarkStart w:id="148" w:name="_Toc6787332"/>
      <w:r w:rsidRPr="00576A55">
        <w:t>// Inputs for the ShortestPath graph</w:t>
      </w:r>
      <w:bookmarkEnd w:id="147"/>
      <w:bookmarkEnd w:id="148"/>
      <w:r w:rsidRPr="00576A55">
        <w:t xml:space="preserve"> </w:t>
      </w:r>
    </w:p>
    <w:p w:rsidR="00D74B23" w:rsidRPr="00576A55" w:rsidRDefault="00D74B23" w:rsidP="00AE4E64">
      <w:pPr>
        <w:pStyle w:val="Nidungvnbn"/>
      </w:pPr>
      <w:r w:rsidRPr="00576A55">
        <w:t xml:space="preserve">        </w:t>
      </w:r>
      <w:bookmarkStart w:id="149" w:name="_Toc6787106"/>
      <w:bookmarkStart w:id="150" w:name="_Toc6787333"/>
      <w:proofErr w:type="gramStart"/>
      <w:r w:rsidRPr="00576A55">
        <w:t>ob.get(</w:t>
      </w:r>
      <w:proofErr w:type="gramEnd"/>
      <w:r w:rsidRPr="00576A55">
        <w:t>0).add(new Node(1, 9));</w:t>
      </w:r>
      <w:bookmarkEnd w:id="149"/>
      <w:bookmarkEnd w:id="150"/>
      <w:r w:rsidRPr="00576A55">
        <w:t xml:space="preserve"> </w:t>
      </w:r>
    </w:p>
    <w:p w:rsidR="00D74B23" w:rsidRPr="00576A55" w:rsidRDefault="00D74B23" w:rsidP="00AE4E64">
      <w:pPr>
        <w:pStyle w:val="Nidungvnbn"/>
      </w:pPr>
      <w:r w:rsidRPr="00576A55">
        <w:t xml:space="preserve">        </w:t>
      </w:r>
      <w:bookmarkStart w:id="151" w:name="_Toc6787107"/>
      <w:bookmarkStart w:id="152" w:name="_Toc6787334"/>
      <w:proofErr w:type="gramStart"/>
      <w:r w:rsidRPr="00576A55">
        <w:t>ob.get(</w:t>
      </w:r>
      <w:proofErr w:type="gramEnd"/>
      <w:r w:rsidRPr="00576A55">
        <w:t>0).add(new Node(2, 6));</w:t>
      </w:r>
      <w:bookmarkEnd w:id="151"/>
      <w:bookmarkEnd w:id="152"/>
      <w:r w:rsidRPr="00576A55">
        <w:t xml:space="preserve"> </w:t>
      </w:r>
    </w:p>
    <w:p w:rsidR="00D74B23" w:rsidRPr="00576A55" w:rsidRDefault="00D74B23" w:rsidP="00AE4E64">
      <w:pPr>
        <w:pStyle w:val="Nidungvnbn"/>
      </w:pPr>
      <w:r w:rsidRPr="00576A55">
        <w:t xml:space="preserve">        </w:t>
      </w:r>
      <w:bookmarkStart w:id="153" w:name="_Toc6787108"/>
      <w:bookmarkStart w:id="154" w:name="_Toc6787335"/>
      <w:proofErr w:type="gramStart"/>
      <w:r w:rsidRPr="00576A55">
        <w:t>ob.get(</w:t>
      </w:r>
      <w:proofErr w:type="gramEnd"/>
      <w:r w:rsidRPr="00576A55">
        <w:t>0).add(new Node(3, 5));</w:t>
      </w:r>
      <w:bookmarkEnd w:id="153"/>
      <w:bookmarkEnd w:id="154"/>
      <w:r w:rsidRPr="00576A55">
        <w:t xml:space="preserve"> </w:t>
      </w:r>
    </w:p>
    <w:p w:rsidR="00D74B23" w:rsidRPr="00576A55" w:rsidRDefault="00D74B23" w:rsidP="00AE4E64">
      <w:pPr>
        <w:pStyle w:val="Nidungvnbn"/>
      </w:pPr>
      <w:r w:rsidRPr="00576A55">
        <w:t xml:space="preserve">        </w:t>
      </w:r>
      <w:bookmarkStart w:id="155" w:name="_Toc6787109"/>
      <w:bookmarkStart w:id="156" w:name="_Toc6787336"/>
      <w:proofErr w:type="gramStart"/>
      <w:r w:rsidRPr="00576A55">
        <w:t>ob.get(</w:t>
      </w:r>
      <w:proofErr w:type="gramEnd"/>
      <w:r w:rsidRPr="00576A55">
        <w:t>0).add(new Node(4, 3));</w:t>
      </w:r>
      <w:bookmarkEnd w:id="155"/>
      <w:bookmarkEnd w:id="15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57" w:name="_Toc6787110"/>
      <w:bookmarkStart w:id="158" w:name="_Toc6787337"/>
      <w:proofErr w:type="gramStart"/>
      <w:r w:rsidRPr="00576A55">
        <w:t>ob.get(</w:t>
      </w:r>
      <w:proofErr w:type="gramEnd"/>
      <w:r w:rsidRPr="00576A55">
        <w:t>2).add(new Node(1, 2));</w:t>
      </w:r>
      <w:bookmarkEnd w:id="157"/>
      <w:bookmarkEnd w:id="158"/>
      <w:r w:rsidRPr="00576A55">
        <w:t xml:space="preserve"> </w:t>
      </w:r>
    </w:p>
    <w:p w:rsidR="00D74B23" w:rsidRPr="00576A55" w:rsidRDefault="00D74B23" w:rsidP="00AE4E64">
      <w:pPr>
        <w:pStyle w:val="Nidungvnbn"/>
      </w:pPr>
      <w:r w:rsidRPr="00576A55">
        <w:t xml:space="preserve">        </w:t>
      </w:r>
      <w:bookmarkStart w:id="159" w:name="_Toc6787111"/>
      <w:bookmarkStart w:id="160" w:name="_Toc6787338"/>
      <w:proofErr w:type="gramStart"/>
      <w:r w:rsidRPr="00576A55">
        <w:t>ob.get(</w:t>
      </w:r>
      <w:proofErr w:type="gramEnd"/>
      <w:r w:rsidRPr="00576A55">
        <w:t>2).add(new Node(3, 4));</w:t>
      </w:r>
      <w:bookmarkEnd w:id="159"/>
      <w:bookmarkEnd w:id="160"/>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61" w:name="_Toc6787112"/>
      <w:bookmarkStart w:id="162" w:name="_Toc6787339"/>
      <w:r w:rsidRPr="00576A55">
        <w:t xml:space="preserve">// </w:t>
      </w:r>
      <w:proofErr w:type="gramStart"/>
      <w:r w:rsidRPr="00576A55">
        <w:t>Calculate</w:t>
      </w:r>
      <w:proofErr w:type="gramEnd"/>
      <w:r w:rsidRPr="00576A55">
        <w:t xml:space="preserve"> the single source shortest path</w:t>
      </w:r>
      <w:bookmarkEnd w:id="161"/>
      <w:bookmarkEnd w:id="162"/>
      <w:r w:rsidRPr="00576A55">
        <w:t xml:space="preserve"> </w:t>
      </w:r>
    </w:p>
    <w:p w:rsidR="00D74B23" w:rsidRPr="00576A55" w:rsidRDefault="00D74B23" w:rsidP="00AE4E64">
      <w:pPr>
        <w:pStyle w:val="Nidungvnbn"/>
      </w:pPr>
      <w:r w:rsidRPr="00576A55">
        <w:t xml:space="preserve">        </w:t>
      </w:r>
      <w:bookmarkStart w:id="163" w:name="_Toc6787113"/>
      <w:bookmarkStart w:id="164" w:name="_Toc6787340"/>
      <w:r w:rsidRPr="00576A55">
        <w:t xml:space="preserve">ShortestPath dpq = </w:t>
      </w:r>
      <w:r w:rsidRPr="00576A55">
        <w:rPr>
          <w:color w:val="0066FF"/>
        </w:rPr>
        <w:t>new</w:t>
      </w:r>
      <w:r w:rsidRPr="00576A55">
        <w:t xml:space="preserve"> </w:t>
      </w:r>
      <w:proofErr w:type="gramStart"/>
      <w:r w:rsidRPr="00576A55">
        <w:t>ShortestPath(</w:t>
      </w:r>
      <w:proofErr w:type="gramEnd"/>
      <w:r w:rsidRPr="00576A55">
        <w:t>V);</w:t>
      </w:r>
      <w:bookmarkEnd w:id="163"/>
      <w:bookmarkEnd w:id="164"/>
      <w:r w:rsidRPr="00576A55">
        <w:t xml:space="preserve"> </w:t>
      </w:r>
    </w:p>
    <w:p w:rsidR="00D74B23" w:rsidRPr="00576A55" w:rsidRDefault="00D74B23" w:rsidP="00AE4E64">
      <w:pPr>
        <w:pStyle w:val="Nidungvnbn"/>
      </w:pPr>
      <w:r w:rsidRPr="00576A55">
        <w:t xml:space="preserve">        </w:t>
      </w:r>
      <w:bookmarkStart w:id="165" w:name="_Toc6787114"/>
      <w:bookmarkStart w:id="166" w:name="_Toc6787341"/>
      <w:proofErr w:type="gramStart"/>
      <w:r w:rsidRPr="00576A55">
        <w:t>dpq.dijkstra(</w:t>
      </w:r>
      <w:proofErr w:type="gramEnd"/>
      <w:r w:rsidRPr="00576A55">
        <w:t>ob, source);</w:t>
      </w:r>
      <w:bookmarkEnd w:id="165"/>
      <w:bookmarkEnd w:id="16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lastRenderedPageBreak/>
        <w:t xml:space="preserve">        </w:t>
      </w:r>
      <w:bookmarkStart w:id="167" w:name="_Toc6787115"/>
      <w:bookmarkStart w:id="168" w:name="_Toc6787342"/>
      <w:r w:rsidRPr="00576A55">
        <w:t>// Print the shortest path to all the nodes</w:t>
      </w:r>
      <w:bookmarkEnd w:id="167"/>
      <w:bookmarkEnd w:id="168"/>
      <w:r w:rsidRPr="00576A55">
        <w:t xml:space="preserve"> </w:t>
      </w:r>
    </w:p>
    <w:p w:rsidR="00D74B23" w:rsidRPr="00576A55" w:rsidRDefault="00D74B23" w:rsidP="00AE4E64">
      <w:pPr>
        <w:pStyle w:val="Nidungvnbn"/>
      </w:pPr>
      <w:r w:rsidRPr="00576A55">
        <w:t xml:space="preserve">        </w:t>
      </w:r>
      <w:bookmarkStart w:id="169" w:name="_Toc6787116"/>
      <w:bookmarkStart w:id="170" w:name="_Toc6787343"/>
      <w:r w:rsidRPr="00576A55">
        <w:t>// from the source node</w:t>
      </w:r>
      <w:bookmarkEnd w:id="169"/>
      <w:bookmarkEnd w:id="170"/>
      <w:r w:rsidRPr="00576A55">
        <w:t xml:space="preserve"> </w:t>
      </w:r>
    </w:p>
    <w:p w:rsidR="00D74B23" w:rsidRPr="00576A55" w:rsidRDefault="00D74B23" w:rsidP="00AE4E64">
      <w:pPr>
        <w:pStyle w:val="Nidungvnbn"/>
      </w:pPr>
      <w:r w:rsidRPr="00576A55">
        <w:t xml:space="preserve">        </w:t>
      </w:r>
      <w:bookmarkStart w:id="171" w:name="_Toc6787117"/>
      <w:bookmarkStart w:id="172" w:name="_Toc6787344"/>
      <w:proofErr w:type="gramStart"/>
      <w:r w:rsidRPr="00576A55">
        <w:t>System.out.println(</w:t>
      </w:r>
      <w:proofErr w:type="gramEnd"/>
      <w:r w:rsidRPr="00576A55">
        <w:t>"The shorted path from node :");</w:t>
      </w:r>
      <w:bookmarkEnd w:id="171"/>
      <w:bookmarkEnd w:id="172"/>
      <w:r w:rsidRPr="00576A55">
        <w:t xml:space="preserve"> </w:t>
      </w:r>
    </w:p>
    <w:p w:rsidR="00D74B23" w:rsidRPr="00576A55" w:rsidRDefault="00D74B23" w:rsidP="00AE4E64">
      <w:pPr>
        <w:pStyle w:val="Nidungvnbn"/>
      </w:pPr>
      <w:r w:rsidRPr="00576A55">
        <w:rPr>
          <w:color w:val="0066FF"/>
        </w:rPr>
        <w:t xml:space="preserve">        </w:t>
      </w:r>
      <w:bookmarkStart w:id="173" w:name="_Toc6787118"/>
      <w:bookmarkStart w:id="174" w:name="_Toc6787345"/>
      <w:proofErr w:type="gramStart"/>
      <w:r w:rsidRPr="00576A55">
        <w:rPr>
          <w:color w:val="0066FF"/>
        </w:rPr>
        <w:t>for</w:t>
      </w:r>
      <w:proofErr w:type="gramEnd"/>
      <w:r w:rsidRPr="00576A55">
        <w:rPr>
          <w:color w:val="0066FF"/>
        </w:rPr>
        <w:t xml:space="preserve"> </w:t>
      </w:r>
      <w:r w:rsidRPr="00576A55">
        <w:t>(</w:t>
      </w:r>
      <w:r w:rsidR="00576A55" w:rsidRPr="00576A55">
        <w:rPr>
          <w:color w:val="7030A0"/>
        </w:rPr>
        <w:t>int</w:t>
      </w:r>
      <w:r w:rsidRPr="00576A55">
        <w:rPr>
          <w:color w:val="7030A0"/>
        </w:rPr>
        <w:t xml:space="preserve"> </w:t>
      </w:r>
      <w:r w:rsidRPr="00576A55">
        <w:t>i = 0; i &lt; dpq.dist.length; i++)</w:t>
      </w:r>
      <w:bookmarkEnd w:id="173"/>
      <w:bookmarkEnd w:id="174"/>
      <w:r w:rsidRPr="00576A55">
        <w:t xml:space="preserve"> </w:t>
      </w:r>
    </w:p>
    <w:p w:rsidR="00D74B23" w:rsidRPr="00576A55" w:rsidRDefault="00D74B23" w:rsidP="00AE4E64">
      <w:pPr>
        <w:pStyle w:val="Nidungvnbn"/>
      </w:pPr>
      <w:r w:rsidRPr="00576A55">
        <w:t xml:space="preserve">            </w:t>
      </w:r>
      <w:bookmarkStart w:id="175" w:name="_Toc6787119"/>
      <w:bookmarkStart w:id="176" w:name="_Toc6787346"/>
      <w:proofErr w:type="gramStart"/>
      <w:r w:rsidRPr="00576A55">
        <w:t>System.out.println(</w:t>
      </w:r>
      <w:proofErr w:type="gramEnd"/>
      <w:r w:rsidRPr="00576A55">
        <w:t>"From point " + source + " to point</w:t>
      </w:r>
      <w:r w:rsidR="00FE1728" w:rsidRPr="00576A55">
        <w:t xml:space="preserve"> " + i + " is "</w:t>
      </w:r>
      <w:r w:rsidRPr="00576A55">
        <w:t xml:space="preserve"> + dpq.dist[i]);</w:t>
      </w:r>
      <w:bookmarkEnd w:id="175"/>
      <w:bookmarkEnd w:id="176"/>
      <w:r w:rsidRPr="00576A55">
        <w:t xml:space="preserve"> </w:t>
      </w:r>
    </w:p>
    <w:p w:rsidR="00D74B23" w:rsidRPr="00576A55" w:rsidRDefault="00D74B23" w:rsidP="00AE4E64">
      <w:pPr>
        <w:pStyle w:val="Nidungvnbn"/>
      </w:pPr>
      <w:r w:rsidRPr="00576A55">
        <w:t xml:space="preserve">    </w:t>
      </w:r>
      <w:bookmarkStart w:id="177" w:name="_Toc6787120"/>
      <w:bookmarkStart w:id="178" w:name="_Toc6787347"/>
      <w:r w:rsidRPr="00576A55">
        <w:t>}</w:t>
      </w:r>
      <w:bookmarkEnd w:id="177"/>
      <w:bookmarkEnd w:id="178"/>
      <w:r w:rsidRPr="00576A55">
        <w:t xml:space="preserve"> </w:t>
      </w:r>
    </w:p>
    <w:p w:rsidR="00D74B23" w:rsidRPr="00576A55" w:rsidRDefault="00D74B23" w:rsidP="00AE4E64">
      <w:pPr>
        <w:pStyle w:val="Nidungvnbn"/>
      </w:pPr>
      <w:bookmarkStart w:id="179" w:name="_Toc6787121"/>
      <w:bookmarkStart w:id="180" w:name="_Toc6787348"/>
      <w:r w:rsidRPr="00576A55">
        <w:t>}</w:t>
      </w:r>
      <w:bookmarkEnd w:id="179"/>
      <w:bookmarkEnd w:id="180"/>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p>
    <w:p w:rsidR="00D74B23" w:rsidRPr="00576A55" w:rsidRDefault="00D74B23" w:rsidP="00AE4E64">
      <w:pPr>
        <w:pStyle w:val="Nidungvnbn"/>
      </w:pPr>
      <w:bookmarkStart w:id="181" w:name="_Toc6787122"/>
      <w:bookmarkStart w:id="182" w:name="_Toc6787349"/>
      <w:proofErr w:type="gramStart"/>
      <w:r w:rsidRPr="00576A55">
        <w:t>class</w:t>
      </w:r>
      <w:proofErr w:type="gramEnd"/>
      <w:r w:rsidRPr="00576A55">
        <w:t xml:space="preserve"> Node implements Comparator&lt;Node&gt; {</w:t>
      </w:r>
      <w:bookmarkEnd w:id="181"/>
      <w:bookmarkEnd w:id="182"/>
      <w:r w:rsidRPr="00576A55">
        <w:t xml:space="preserve"> </w:t>
      </w:r>
    </w:p>
    <w:p w:rsidR="00D74B23" w:rsidRPr="00576A55" w:rsidRDefault="00D74B23" w:rsidP="00AE4E64">
      <w:pPr>
        <w:pStyle w:val="Nidungvnbn"/>
      </w:pPr>
      <w:r w:rsidRPr="00576A55">
        <w:t xml:space="preserve">    </w:t>
      </w:r>
      <w:bookmarkStart w:id="183" w:name="_Toc6787123"/>
      <w:bookmarkStart w:id="184" w:name="_Toc6787350"/>
      <w:proofErr w:type="gramStart"/>
      <w:r w:rsidRPr="00576A55">
        <w:t>public</w:t>
      </w:r>
      <w:proofErr w:type="gramEnd"/>
      <w:r w:rsidRPr="00576A55">
        <w:t xml:space="preserve"> </w:t>
      </w:r>
      <w:r w:rsidRPr="00576A55">
        <w:rPr>
          <w:color w:val="0066FF"/>
        </w:rPr>
        <w:t>int</w:t>
      </w:r>
      <w:r w:rsidRPr="00576A55">
        <w:t xml:space="preserve"> node;</w:t>
      </w:r>
      <w:bookmarkEnd w:id="183"/>
      <w:bookmarkEnd w:id="184"/>
      <w:r w:rsidRPr="00576A55">
        <w:t xml:space="preserve"> </w:t>
      </w:r>
    </w:p>
    <w:p w:rsidR="00D74B23" w:rsidRPr="00576A55" w:rsidRDefault="00D74B23" w:rsidP="00AE4E64">
      <w:pPr>
        <w:pStyle w:val="Nidungvnbn"/>
      </w:pPr>
      <w:r w:rsidRPr="00576A55">
        <w:t xml:space="preserve">    </w:t>
      </w:r>
      <w:bookmarkStart w:id="185" w:name="_Toc6787124"/>
      <w:bookmarkStart w:id="186" w:name="_Toc6787351"/>
      <w:proofErr w:type="gramStart"/>
      <w:r w:rsidRPr="00576A55">
        <w:t>public</w:t>
      </w:r>
      <w:proofErr w:type="gramEnd"/>
      <w:r w:rsidRPr="00576A55">
        <w:t xml:space="preserve"> </w:t>
      </w:r>
      <w:r w:rsidRPr="00576A55">
        <w:rPr>
          <w:color w:val="0066FF"/>
        </w:rPr>
        <w:t xml:space="preserve">int </w:t>
      </w:r>
      <w:r w:rsidRPr="00576A55">
        <w:t>cost;</w:t>
      </w:r>
      <w:bookmarkEnd w:id="185"/>
      <w:bookmarkEnd w:id="186"/>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87" w:name="_Toc6787125"/>
      <w:bookmarkStart w:id="188" w:name="_Toc6787352"/>
      <w:proofErr w:type="gramStart"/>
      <w:r w:rsidRPr="00576A55">
        <w:t>public</w:t>
      </w:r>
      <w:proofErr w:type="gramEnd"/>
      <w:r w:rsidRPr="00576A55">
        <w:t xml:space="preserve"> Node()</w:t>
      </w:r>
      <w:bookmarkEnd w:id="187"/>
      <w:bookmarkEnd w:id="188"/>
      <w:r w:rsidRPr="00576A55">
        <w:t xml:space="preserve"> </w:t>
      </w:r>
    </w:p>
    <w:p w:rsidR="00D74B23" w:rsidRPr="00576A55" w:rsidRDefault="00D74B23" w:rsidP="00AE4E64">
      <w:pPr>
        <w:pStyle w:val="Nidungvnbn"/>
      </w:pPr>
      <w:r w:rsidRPr="00576A55">
        <w:t xml:space="preserve">    </w:t>
      </w:r>
      <w:bookmarkStart w:id="189" w:name="_Toc6787126"/>
      <w:bookmarkStart w:id="190" w:name="_Toc6787353"/>
      <w:r w:rsidRPr="00576A55">
        <w:t>{</w:t>
      </w:r>
      <w:bookmarkEnd w:id="189"/>
      <w:bookmarkEnd w:id="190"/>
      <w:r w:rsidRPr="00576A55">
        <w:t xml:space="preserve"> </w:t>
      </w:r>
    </w:p>
    <w:p w:rsidR="00D74B23" w:rsidRPr="00576A55" w:rsidRDefault="00D74B23" w:rsidP="00AE4E64">
      <w:pPr>
        <w:pStyle w:val="Nidungvnbn"/>
      </w:pPr>
      <w:r w:rsidRPr="00576A55">
        <w:t xml:space="preserve">    </w:t>
      </w:r>
      <w:bookmarkStart w:id="191" w:name="_Toc6787127"/>
      <w:bookmarkStart w:id="192" w:name="_Toc6787354"/>
      <w:r w:rsidRPr="00576A55">
        <w:t>}</w:t>
      </w:r>
      <w:bookmarkEnd w:id="191"/>
      <w:bookmarkEnd w:id="192"/>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193" w:name="_Toc6787128"/>
      <w:bookmarkStart w:id="194" w:name="_Toc6787355"/>
      <w:proofErr w:type="gramStart"/>
      <w:r w:rsidRPr="00576A55">
        <w:t>public</w:t>
      </w:r>
      <w:proofErr w:type="gramEnd"/>
      <w:r w:rsidRPr="00576A55">
        <w:t xml:space="preserve"> Node(int node, int cost)</w:t>
      </w:r>
      <w:bookmarkEnd w:id="193"/>
      <w:bookmarkEnd w:id="194"/>
      <w:r w:rsidRPr="00576A55">
        <w:t xml:space="preserve"> </w:t>
      </w:r>
    </w:p>
    <w:p w:rsidR="00D74B23" w:rsidRPr="00576A55" w:rsidRDefault="00D74B23" w:rsidP="00AE4E64">
      <w:pPr>
        <w:pStyle w:val="Nidungvnbn"/>
      </w:pPr>
      <w:r w:rsidRPr="00576A55">
        <w:t xml:space="preserve">    </w:t>
      </w:r>
      <w:bookmarkStart w:id="195" w:name="_Toc6787129"/>
      <w:bookmarkStart w:id="196" w:name="_Toc6787356"/>
      <w:r w:rsidRPr="00576A55">
        <w:t>{</w:t>
      </w:r>
      <w:bookmarkEnd w:id="195"/>
      <w:bookmarkEnd w:id="196"/>
      <w:r w:rsidRPr="00576A55">
        <w:t xml:space="preserve"> </w:t>
      </w:r>
    </w:p>
    <w:p w:rsidR="00D74B23" w:rsidRPr="00576A55" w:rsidRDefault="00D74B23" w:rsidP="00AE4E64">
      <w:pPr>
        <w:pStyle w:val="Nidungvnbn"/>
      </w:pPr>
      <w:r w:rsidRPr="00576A55">
        <w:t xml:space="preserve">        </w:t>
      </w:r>
      <w:bookmarkStart w:id="197" w:name="_Toc6787130"/>
      <w:bookmarkStart w:id="198" w:name="_Toc6787357"/>
      <w:r w:rsidRPr="00576A55">
        <w:rPr>
          <w:color w:val="0066FF"/>
        </w:rPr>
        <w:t>this</w:t>
      </w:r>
      <w:r w:rsidRPr="00576A55">
        <w:t>.node = node;</w:t>
      </w:r>
      <w:bookmarkEnd w:id="197"/>
      <w:bookmarkEnd w:id="198"/>
      <w:r w:rsidRPr="00576A55">
        <w:t xml:space="preserve"> </w:t>
      </w:r>
    </w:p>
    <w:p w:rsidR="00D74B23" w:rsidRPr="00576A55" w:rsidRDefault="00D74B23" w:rsidP="00AE4E64">
      <w:pPr>
        <w:pStyle w:val="Nidungvnbn"/>
      </w:pPr>
      <w:r w:rsidRPr="00576A55">
        <w:rPr>
          <w:color w:val="0066FF"/>
        </w:rPr>
        <w:t xml:space="preserve">        </w:t>
      </w:r>
      <w:bookmarkStart w:id="199" w:name="_Toc6787131"/>
      <w:bookmarkStart w:id="200" w:name="_Toc6787358"/>
      <w:r w:rsidRPr="00576A55">
        <w:rPr>
          <w:color w:val="0066FF"/>
        </w:rPr>
        <w:t>this</w:t>
      </w:r>
      <w:r w:rsidRPr="00576A55">
        <w:t>.cost = cost;</w:t>
      </w:r>
      <w:bookmarkEnd w:id="199"/>
      <w:bookmarkEnd w:id="200"/>
      <w:r w:rsidRPr="00576A55">
        <w:t xml:space="preserve"> </w:t>
      </w:r>
    </w:p>
    <w:p w:rsidR="00D74B23" w:rsidRPr="00576A55" w:rsidRDefault="00D74B23" w:rsidP="00AE4E64">
      <w:pPr>
        <w:pStyle w:val="Nidungvnbn"/>
      </w:pPr>
      <w:r w:rsidRPr="00576A55">
        <w:t xml:space="preserve">    </w:t>
      </w:r>
      <w:bookmarkStart w:id="201" w:name="_Toc6787132"/>
      <w:bookmarkStart w:id="202" w:name="_Toc6787359"/>
      <w:r w:rsidRPr="00576A55">
        <w:t>}</w:t>
      </w:r>
      <w:bookmarkEnd w:id="201"/>
      <w:bookmarkEnd w:id="202"/>
      <w:r w:rsidRPr="00576A55">
        <w:t xml:space="preserve"> </w:t>
      </w:r>
    </w:p>
    <w:p w:rsidR="00D74B23" w:rsidRPr="00576A55" w:rsidRDefault="00D74B23" w:rsidP="00AE4E64">
      <w:pPr>
        <w:pStyle w:val="Nidungvnbn"/>
      </w:pPr>
      <w:r w:rsidRPr="00576A55">
        <w:t xml:space="preserve">  </w:t>
      </w:r>
    </w:p>
    <w:p w:rsidR="00D74B23" w:rsidRPr="00576A55" w:rsidRDefault="00D74B23" w:rsidP="00AE4E64">
      <w:pPr>
        <w:pStyle w:val="Nidungvnbn"/>
      </w:pPr>
      <w:r w:rsidRPr="00576A55">
        <w:t xml:space="preserve">    </w:t>
      </w:r>
      <w:bookmarkStart w:id="203" w:name="_Toc6787133"/>
      <w:bookmarkStart w:id="204" w:name="_Toc6787360"/>
      <w:r w:rsidRPr="00576A55">
        <w:t>@Override</w:t>
      </w:r>
      <w:bookmarkEnd w:id="203"/>
      <w:bookmarkEnd w:id="204"/>
    </w:p>
    <w:p w:rsidR="00D74B23" w:rsidRPr="00576A55" w:rsidRDefault="00D74B23" w:rsidP="00AE4E64">
      <w:pPr>
        <w:pStyle w:val="Nidungvnbn"/>
      </w:pPr>
      <w:r w:rsidRPr="00576A55">
        <w:t xml:space="preserve">    </w:t>
      </w:r>
      <w:bookmarkStart w:id="205" w:name="_Toc6787134"/>
      <w:bookmarkStart w:id="206" w:name="_Toc6787361"/>
      <w:proofErr w:type="gramStart"/>
      <w:r w:rsidRPr="00576A55">
        <w:t>public</w:t>
      </w:r>
      <w:proofErr w:type="gramEnd"/>
      <w:r w:rsidRPr="00576A55">
        <w:t xml:space="preserve"> int compare(Node node1, Node node2)</w:t>
      </w:r>
      <w:bookmarkEnd w:id="205"/>
      <w:bookmarkEnd w:id="206"/>
      <w:r w:rsidRPr="00576A55">
        <w:t xml:space="preserve"> </w:t>
      </w:r>
    </w:p>
    <w:p w:rsidR="00D74B23" w:rsidRPr="00576A55" w:rsidRDefault="00D74B23" w:rsidP="00AE4E64">
      <w:pPr>
        <w:pStyle w:val="Nidungvnbn"/>
      </w:pPr>
      <w:r w:rsidRPr="00576A55">
        <w:t xml:space="preserve">    </w:t>
      </w:r>
      <w:bookmarkStart w:id="207" w:name="_Toc6787135"/>
      <w:bookmarkStart w:id="208" w:name="_Toc6787362"/>
      <w:r w:rsidRPr="00576A55">
        <w:t>{</w:t>
      </w:r>
      <w:bookmarkEnd w:id="207"/>
      <w:bookmarkEnd w:id="208"/>
      <w:r w:rsidRPr="00576A55">
        <w:t xml:space="preserve"> </w:t>
      </w:r>
    </w:p>
    <w:p w:rsidR="00D74B23" w:rsidRPr="00576A55" w:rsidRDefault="00D74B23" w:rsidP="00AE4E64">
      <w:pPr>
        <w:pStyle w:val="Nidungvnbn"/>
      </w:pPr>
      <w:r w:rsidRPr="00576A55">
        <w:lastRenderedPageBreak/>
        <w:t xml:space="preserve">        </w:t>
      </w:r>
      <w:bookmarkStart w:id="209" w:name="_Toc6787136"/>
      <w:bookmarkStart w:id="210" w:name="_Toc6787363"/>
      <w:proofErr w:type="gramStart"/>
      <w:r w:rsidRPr="00576A55">
        <w:rPr>
          <w:color w:val="0066FF"/>
        </w:rPr>
        <w:t>if</w:t>
      </w:r>
      <w:proofErr w:type="gramEnd"/>
      <w:r w:rsidRPr="00576A55">
        <w:t xml:space="preserve"> (node1.cost &lt; node2.cost)</w:t>
      </w:r>
      <w:bookmarkEnd w:id="209"/>
      <w:bookmarkEnd w:id="210"/>
      <w:r w:rsidRPr="00576A55">
        <w:t xml:space="preserve"> </w:t>
      </w:r>
    </w:p>
    <w:p w:rsidR="00D74B23" w:rsidRPr="00576A55" w:rsidRDefault="00D74B23" w:rsidP="00AE4E64">
      <w:pPr>
        <w:pStyle w:val="Nidungvnbn"/>
      </w:pPr>
      <w:r w:rsidRPr="00576A55">
        <w:rPr>
          <w:color w:val="0066FF"/>
        </w:rPr>
        <w:t xml:space="preserve">            </w:t>
      </w:r>
      <w:bookmarkStart w:id="211" w:name="_Toc6787137"/>
      <w:bookmarkStart w:id="212" w:name="_Toc6787364"/>
      <w:proofErr w:type="gramStart"/>
      <w:r w:rsidRPr="00576A55">
        <w:rPr>
          <w:color w:val="0066FF"/>
        </w:rPr>
        <w:t>return</w:t>
      </w:r>
      <w:proofErr w:type="gramEnd"/>
      <w:r w:rsidRPr="00576A55">
        <w:rPr>
          <w:color w:val="0066FF"/>
        </w:rPr>
        <w:t xml:space="preserve"> </w:t>
      </w:r>
      <w:r w:rsidRPr="00576A55">
        <w:t>-1;</w:t>
      </w:r>
      <w:bookmarkEnd w:id="211"/>
      <w:bookmarkEnd w:id="212"/>
      <w:r w:rsidRPr="00576A55">
        <w:t xml:space="preserve"> </w:t>
      </w:r>
    </w:p>
    <w:p w:rsidR="00D74B23" w:rsidRPr="00576A55" w:rsidRDefault="00D74B23" w:rsidP="00AE4E64">
      <w:pPr>
        <w:pStyle w:val="Nidungvnbn"/>
      </w:pPr>
      <w:r w:rsidRPr="00576A55">
        <w:t xml:space="preserve">        </w:t>
      </w:r>
      <w:bookmarkStart w:id="213" w:name="_Toc6787138"/>
      <w:bookmarkStart w:id="214" w:name="_Toc6787365"/>
      <w:proofErr w:type="gramStart"/>
      <w:r w:rsidRPr="00576A55">
        <w:rPr>
          <w:color w:val="0066FF"/>
        </w:rPr>
        <w:t>if</w:t>
      </w:r>
      <w:proofErr w:type="gramEnd"/>
      <w:r w:rsidRPr="00576A55">
        <w:t xml:space="preserve"> (node1.cost &gt; node2.cost)</w:t>
      </w:r>
      <w:bookmarkEnd w:id="213"/>
      <w:bookmarkEnd w:id="214"/>
      <w:r w:rsidRPr="00576A55">
        <w:t xml:space="preserve"> </w:t>
      </w:r>
    </w:p>
    <w:p w:rsidR="00D74B23" w:rsidRPr="00576A55" w:rsidRDefault="00D74B23" w:rsidP="00AE4E64">
      <w:pPr>
        <w:pStyle w:val="Nidungvnbn"/>
      </w:pPr>
      <w:r w:rsidRPr="00576A55">
        <w:t xml:space="preserve">            </w:t>
      </w:r>
      <w:bookmarkStart w:id="215" w:name="_Toc6787139"/>
      <w:bookmarkStart w:id="216" w:name="_Toc6787366"/>
      <w:proofErr w:type="gramStart"/>
      <w:r w:rsidRPr="00576A55">
        <w:rPr>
          <w:color w:val="0066FF"/>
        </w:rPr>
        <w:t>return</w:t>
      </w:r>
      <w:proofErr w:type="gramEnd"/>
      <w:r w:rsidRPr="00576A55">
        <w:t xml:space="preserve"> 1;</w:t>
      </w:r>
      <w:bookmarkEnd w:id="215"/>
      <w:bookmarkEnd w:id="216"/>
      <w:r w:rsidRPr="00576A55">
        <w:t xml:space="preserve"> </w:t>
      </w:r>
    </w:p>
    <w:p w:rsidR="00D74B23" w:rsidRPr="00576A55" w:rsidRDefault="00D74B23" w:rsidP="00AE4E64">
      <w:pPr>
        <w:pStyle w:val="Nidungvnbn"/>
      </w:pPr>
      <w:r w:rsidRPr="00576A55">
        <w:t xml:space="preserve">        </w:t>
      </w:r>
      <w:bookmarkStart w:id="217" w:name="_Toc6787140"/>
      <w:bookmarkStart w:id="218" w:name="_Toc6787367"/>
      <w:proofErr w:type="gramStart"/>
      <w:r w:rsidRPr="00576A55">
        <w:rPr>
          <w:color w:val="0066FF"/>
        </w:rPr>
        <w:t>return</w:t>
      </w:r>
      <w:proofErr w:type="gramEnd"/>
      <w:r w:rsidRPr="00576A55">
        <w:t xml:space="preserve"> 0;</w:t>
      </w:r>
      <w:bookmarkEnd w:id="217"/>
      <w:bookmarkEnd w:id="218"/>
      <w:r w:rsidRPr="00576A55">
        <w:t xml:space="preserve"> </w:t>
      </w:r>
    </w:p>
    <w:p w:rsidR="00D74B23" w:rsidRPr="00576A55" w:rsidRDefault="00D74B23" w:rsidP="00AE4E64">
      <w:pPr>
        <w:pStyle w:val="Nidungvnbn"/>
      </w:pPr>
      <w:r w:rsidRPr="00576A55">
        <w:t xml:space="preserve">    </w:t>
      </w:r>
      <w:bookmarkStart w:id="219" w:name="_Toc6787141"/>
      <w:bookmarkStart w:id="220" w:name="_Toc6787368"/>
      <w:r w:rsidRPr="00576A55">
        <w:t>}</w:t>
      </w:r>
      <w:bookmarkEnd w:id="219"/>
      <w:bookmarkEnd w:id="220"/>
      <w:r w:rsidRPr="00576A55">
        <w:t xml:space="preserve"> </w:t>
      </w:r>
    </w:p>
    <w:p w:rsidR="00D74B23" w:rsidRPr="00576A55" w:rsidRDefault="00D74B23" w:rsidP="00AE4E64">
      <w:pPr>
        <w:pStyle w:val="Nidungvnbn"/>
      </w:pPr>
      <w:bookmarkStart w:id="221" w:name="_Toc6787142"/>
      <w:bookmarkStart w:id="222" w:name="_Toc6787369"/>
      <w:r w:rsidRPr="00576A55">
        <w:t>}</w:t>
      </w:r>
      <w:bookmarkEnd w:id="221"/>
      <w:bookmarkEnd w:id="222"/>
    </w:p>
    <w:p w:rsidR="00FD4B34" w:rsidRDefault="00E320C5" w:rsidP="00D0097D">
      <w:pPr>
        <w:pStyle w:val="Tiumccp3"/>
        <w:tabs>
          <w:tab w:val="clear" w:pos="6379"/>
        </w:tabs>
        <w:outlineLvl w:val="2"/>
      </w:pPr>
      <w:r>
        <w:tab/>
      </w:r>
      <w:bookmarkStart w:id="223" w:name="_Toc6787370"/>
      <w:r w:rsidR="005052E6">
        <w:t xml:space="preserve">4.2.2 </w:t>
      </w:r>
      <w:r w:rsidR="00FD4B34">
        <w:t>Result</w:t>
      </w:r>
      <w:bookmarkEnd w:id="223"/>
    </w:p>
    <w:p w:rsidR="00FD4B34" w:rsidRPr="00B52762" w:rsidRDefault="00B52762" w:rsidP="00B52762">
      <w:pPr>
        <w:pStyle w:val="Chng"/>
        <w:outlineLvl w:val="1"/>
        <w:rPr>
          <w:rStyle w:val="Tiumccp1Char"/>
        </w:rPr>
      </w:pPr>
      <w:bookmarkStart w:id="224" w:name="_Toc6787371"/>
      <w:r w:rsidRPr="00B52762">
        <w:rPr>
          <w:rStyle w:val="Tiumccp1Char"/>
        </w:rPr>
        <mc:AlternateContent>
          <mc:Choice Requires="wps">
            <w:drawing>
              <wp:anchor distT="0" distB="0" distL="114300" distR="114300" simplePos="0" relativeHeight="251829760" behindDoc="0" locked="0" layoutInCell="1" allowOverlap="1" wp14:anchorId="4AB9ECF1" wp14:editId="59C3C1DA">
                <wp:simplePos x="0" y="0"/>
                <wp:positionH relativeFrom="column">
                  <wp:posOffset>449580</wp:posOffset>
                </wp:positionH>
                <wp:positionV relativeFrom="paragraph">
                  <wp:posOffset>979170</wp:posOffset>
                </wp:positionV>
                <wp:extent cx="220218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a:effectLst/>
                      </wps:spPr>
                      <wps:txbx>
                        <w:txbxContent>
                          <w:p w:rsidR="00B52762" w:rsidRPr="00EE5507" w:rsidRDefault="00B52762" w:rsidP="00B52762">
                            <w:pPr>
                              <w:pStyle w:val="Caption"/>
                              <w:rPr>
                                <w:b/>
                                <w:noProof/>
                                <w:sz w:val="32"/>
                                <w:szCs w:val="32"/>
                              </w:rPr>
                            </w:pPr>
                            <w:bookmarkStart w:id="225"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9ECF1" id="Text Box 28" o:spid="_x0000_s1031" type="#_x0000_t202" style="position:absolute;margin-left:35.4pt;margin-top:77.1pt;width:173.4pt;height:.05pt;z-index:25182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" stroked="f">
                <v:textbox style="mso-fit-shape-to-text:t" inset="0,0,0,0">
                  <w:txbxContent>
                    <w:p w:rsidR="00B52762" w:rsidRPr="00EE5507" w:rsidRDefault="00B52762" w:rsidP="00B52762">
                      <w:pPr>
                        <w:pStyle w:val="Caption"/>
                        <w:rPr>
                          <w:b/>
                          <w:noProof/>
                          <w:sz w:val="32"/>
                          <w:szCs w:val="32"/>
                        </w:rPr>
                      </w:pPr>
                      <w:bookmarkStart w:id="226" w:name="_Toc6785635"/>
                      <w:r>
                        <w:t xml:space="preserve">Image 4. </w:t>
                      </w:r>
                      <w:r>
                        <w:fldChar w:fldCharType="begin"/>
                      </w:r>
                      <w:r>
                        <w:instrText xml:space="preserve"> SEQ Image_4. \* ARABIC </w:instrText>
                      </w:r>
                      <w:r>
                        <w:fldChar w:fldCharType="separate"/>
                      </w:r>
                      <w:r>
                        <w:rPr>
                          <w:noProof/>
                        </w:rPr>
                        <w:t>2</w:t>
                      </w:r>
                      <w:r>
                        <w:fldChar w:fldCharType="end"/>
                      </w:r>
                      <w:r>
                        <w:t>: Shortest Path result</w:t>
                      </w:r>
                      <w:bookmarkEnd w:id="226"/>
                    </w:p>
                  </w:txbxContent>
                </v:textbox>
                <w10:wrap type="topAndBottom"/>
              </v:shape>
            </w:pict>
          </mc:Fallback>
        </mc:AlternateContent>
      </w:r>
      <w:r w:rsidR="00FE1728" w:rsidRPr="00B52762">
        <w:rPr>
          <w:rStyle w:val="Tiumccp1Char"/>
        </w:rPr>
        <w:drawing>
          <wp:anchor distT="0" distB="0" distL="114300" distR="114300" simplePos="0" relativeHeight="251823616" behindDoc="0" locked="0" layoutInCell="1" allowOverlap="1">
            <wp:simplePos x="0" y="0"/>
            <wp:positionH relativeFrom="column">
              <wp:posOffset>446405</wp:posOffset>
            </wp:positionH>
            <wp:positionV relativeFrom="paragraph">
              <wp:posOffset>-3175</wp:posOffset>
            </wp:positionV>
            <wp:extent cx="2202180" cy="92202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22">
                      <a:extLst>
                        <a:ext uri="{28A0092B-C50C-407E-A947-70E740481C1C}">
                          <a14:useLocalDpi xmlns:a14="http://schemas.microsoft.com/office/drawing/2010/main" val="0"/>
                        </a:ext>
                      </a:extLst>
                    </a:blip>
                    <a:stretch>
                      <a:fillRect/>
                    </a:stretch>
                  </pic:blipFill>
                  <pic:spPr>
                    <a:xfrm>
                      <a:off x="0" y="0"/>
                      <a:ext cx="2202180" cy="922020"/>
                    </a:xfrm>
                    <a:prstGeom prst="rect">
                      <a:avLst/>
                    </a:prstGeom>
                  </pic:spPr>
                </pic:pic>
              </a:graphicData>
            </a:graphic>
            <wp14:sizeRelH relativeFrom="page">
              <wp14:pctWidth>0</wp14:pctWidth>
            </wp14:sizeRelH>
            <wp14:sizeRelV relativeFrom="page">
              <wp14:pctHeight>0</wp14:pctHeight>
            </wp14:sizeRelV>
          </wp:anchor>
        </w:drawing>
      </w:r>
      <w:r w:rsidR="005052E6" w:rsidRPr="00B52762">
        <w:rPr>
          <w:rStyle w:val="Tiumccp1Char"/>
        </w:rPr>
        <w:t xml:space="preserve">4.3 </w:t>
      </w:r>
      <w:r w:rsidR="00FD4B34" w:rsidRPr="00B52762">
        <w:rPr>
          <w:rStyle w:val="Tiumccp1Char"/>
        </w:rPr>
        <w:t>Minimum Spanning Tree</w:t>
      </w:r>
      <w:bookmarkEnd w:id="224"/>
    </w:p>
    <w:p w:rsidR="00FD4B34" w:rsidRDefault="00E320C5" w:rsidP="00D0097D">
      <w:pPr>
        <w:pStyle w:val="Tiumccp3"/>
        <w:tabs>
          <w:tab w:val="clear" w:pos="6379"/>
        </w:tabs>
        <w:outlineLvl w:val="2"/>
      </w:pPr>
      <w:r>
        <w:tab/>
      </w:r>
      <w:bookmarkStart w:id="227" w:name="_Toc6787372"/>
      <w:r w:rsidR="005052E6">
        <w:t xml:space="preserve">4.3.1 </w:t>
      </w:r>
      <w:r w:rsidR="00FD4B34">
        <w:t>Code</w:t>
      </w:r>
      <w:bookmarkEnd w:id="227"/>
    </w:p>
    <w:p w:rsidR="00876BCA" w:rsidRPr="00576A55" w:rsidRDefault="00876BCA" w:rsidP="00AE4E64">
      <w:pPr>
        <w:pStyle w:val="Nidungvnbn"/>
      </w:pPr>
      <w:bookmarkStart w:id="228" w:name="_Toc6787146"/>
      <w:bookmarkStart w:id="229" w:name="_Toc6787373"/>
      <w:proofErr w:type="gramStart"/>
      <w:r w:rsidRPr="00576A55">
        <w:rPr>
          <w:color w:val="0000FF"/>
        </w:rPr>
        <w:t>import</w:t>
      </w:r>
      <w:proofErr w:type="gramEnd"/>
      <w:r w:rsidRPr="00576A55">
        <w:rPr>
          <w:color w:val="0000FF"/>
        </w:rPr>
        <w:t xml:space="preserve"> </w:t>
      </w:r>
      <w:r w:rsidRPr="00576A55">
        <w:t>java.util.ArrayList;</w:t>
      </w:r>
      <w:bookmarkEnd w:id="228"/>
      <w:bookmarkEnd w:id="229"/>
    </w:p>
    <w:p w:rsidR="00876BCA" w:rsidRPr="00576A55" w:rsidRDefault="00876BCA" w:rsidP="00AE4E64">
      <w:pPr>
        <w:pStyle w:val="Nidungvnbn"/>
      </w:pPr>
      <w:bookmarkStart w:id="230" w:name="_Toc6787147"/>
      <w:bookmarkStart w:id="231" w:name="_Toc6787374"/>
      <w:proofErr w:type="gramStart"/>
      <w:r w:rsidRPr="00576A55">
        <w:rPr>
          <w:color w:val="0000FF"/>
        </w:rPr>
        <w:t>import</w:t>
      </w:r>
      <w:proofErr w:type="gramEnd"/>
      <w:r w:rsidRPr="00576A55">
        <w:rPr>
          <w:color w:val="0000FF"/>
        </w:rPr>
        <w:t xml:space="preserve"> </w:t>
      </w:r>
      <w:r w:rsidRPr="00576A55">
        <w:t>java.util.Arrays;</w:t>
      </w:r>
      <w:bookmarkEnd w:id="230"/>
      <w:bookmarkEnd w:id="231"/>
    </w:p>
    <w:p w:rsidR="00876BCA" w:rsidRPr="00576A55" w:rsidRDefault="00876BCA" w:rsidP="00AE4E64">
      <w:pPr>
        <w:pStyle w:val="Nidungvnbn"/>
      </w:pPr>
      <w:bookmarkStart w:id="232" w:name="_Toc6787148"/>
      <w:bookmarkStart w:id="233" w:name="_Toc6787375"/>
      <w:proofErr w:type="gramStart"/>
      <w:r w:rsidRPr="00576A55">
        <w:rPr>
          <w:color w:val="0000FF"/>
        </w:rPr>
        <w:t>import</w:t>
      </w:r>
      <w:proofErr w:type="gramEnd"/>
      <w:r w:rsidRPr="00576A55">
        <w:rPr>
          <w:color w:val="0000FF"/>
        </w:rPr>
        <w:t xml:space="preserve"> </w:t>
      </w:r>
      <w:r w:rsidRPr="00576A55">
        <w:t>java.util.*;</w:t>
      </w:r>
      <w:bookmarkEnd w:id="232"/>
      <w:bookmarkEnd w:id="233"/>
    </w:p>
    <w:p w:rsidR="00876BCA" w:rsidRPr="00576A55" w:rsidRDefault="00876BCA" w:rsidP="00AE4E64">
      <w:pPr>
        <w:pStyle w:val="Nidungvnbn"/>
      </w:pPr>
      <w:bookmarkStart w:id="234" w:name="_Toc6787149"/>
      <w:bookmarkStart w:id="235" w:name="_Toc6787376"/>
      <w:proofErr w:type="gramStart"/>
      <w:r w:rsidRPr="00576A55">
        <w:rPr>
          <w:color w:val="0000FF"/>
        </w:rPr>
        <w:t>import</w:t>
      </w:r>
      <w:proofErr w:type="gramEnd"/>
      <w:r w:rsidRPr="00576A55">
        <w:t xml:space="preserve"> java.util.PriorityQueue;</w:t>
      </w:r>
      <w:bookmarkEnd w:id="234"/>
      <w:bookmarkEnd w:id="235"/>
    </w:p>
    <w:p w:rsidR="00876BCA" w:rsidRPr="00576A55" w:rsidRDefault="00876BCA" w:rsidP="00AE4E64">
      <w:pPr>
        <w:pStyle w:val="Nidungvnbn"/>
      </w:pPr>
      <w:bookmarkStart w:id="236" w:name="_Toc6787150"/>
      <w:bookmarkStart w:id="237" w:name="_Toc6787377"/>
      <w:proofErr w:type="gramStart"/>
      <w:r w:rsidRPr="00576A55">
        <w:rPr>
          <w:color w:val="0000FF"/>
        </w:rPr>
        <w:t>import</w:t>
      </w:r>
      <w:proofErr w:type="gramEnd"/>
      <w:r w:rsidRPr="00576A55">
        <w:t xml:space="preserve"> java.util.Queue;</w:t>
      </w:r>
      <w:bookmarkEnd w:id="236"/>
      <w:bookmarkEnd w:id="237"/>
    </w:p>
    <w:p w:rsidR="00876BCA" w:rsidRPr="00576A55" w:rsidRDefault="00876BCA" w:rsidP="00AE4E64">
      <w:pPr>
        <w:pStyle w:val="Nidungvnbn"/>
      </w:pPr>
    </w:p>
    <w:p w:rsidR="00876BCA" w:rsidRPr="00576A55" w:rsidRDefault="00876BCA" w:rsidP="00AE4E64">
      <w:pPr>
        <w:pStyle w:val="Nidungvnbn"/>
      </w:pPr>
      <w:bookmarkStart w:id="238" w:name="_Toc6787151"/>
      <w:bookmarkStart w:id="239" w:name="_Toc6787378"/>
      <w:proofErr w:type="gramStart"/>
      <w:r w:rsidRPr="00576A55">
        <w:rPr>
          <w:color w:val="7030A0"/>
        </w:rPr>
        <w:t>public</w:t>
      </w:r>
      <w:proofErr w:type="gramEnd"/>
      <w:r w:rsidRPr="00576A55">
        <w:rPr>
          <w:color w:val="7030A0"/>
        </w:rPr>
        <w:t xml:space="preserve"> class</w:t>
      </w:r>
      <w:r w:rsidRPr="00576A55">
        <w:t xml:space="preserve"> Prim{</w:t>
      </w:r>
      <w:bookmarkEnd w:id="238"/>
      <w:bookmarkEnd w:id="239"/>
    </w:p>
    <w:p w:rsidR="00876BCA" w:rsidRPr="00576A55" w:rsidRDefault="00876BCA" w:rsidP="00AE4E64">
      <w:pPr>
        <w:pStyle w:val="Nidungvnbn"/>
      </w:pPr>
      <w:r w:rsidRPr="00576A55">
        <w:t xml:space="preserve">    </w:t>
      </w:r>
      <w:bookmarkStart w:id="240" w:name="_Toc6787152"/>
      <w:bookmarkStart w:id="241" w:name="_Toc6787379"/>
      <w:proofErr w:type="gramStart"/>
      <w:r w:rsidRPr="00576A55">
        <w:rPr>
          <w:color w:val="7030A0"/>
        </w:rPr>
        <w:t>public</w:t>
      </w:r>
      <w:proofErr w:type="gramEnd"/>
      <w:r w:rsidRPr="00576A55">
        <w:rPr>
          <w:color w:val="7030A0"/>
        </w:rPr>
        <w:t xml:space="preserve"> static void</w:t>
      </w:r>
      <w:r w:rsidRPr="00576A55">
        <w:t xml:space="preserve"> main(String[] args) {</w:t>
      </w:r>
      <w:bookmarkEnd w:id="240"/>
      <w:bookmarkEnd w:id="241"/>
    </w:p>
    <w:p w:rsidR="00876BCA" w:rsidRPr="00576A55" w:rsidRDefault="00876BCA" w:rsidP="00AE4E64">
      <w:pPr>
        <w:pStyle w:val="Nidungvnbn"/>
      </w:pPr>
      <w:r w:rsidRPr="00576A55">
        <w:t xml:space="preserve">        </w:t>
      </w:r>
      <w:bookmarkStart w:id="242" w:name="_Toc6787153"/>
      <w:bookmarkStart w:id="243" w:name="_Toc6787380"/>
      <w:proofErr w:type="gramStart"/>
      <w:r w:rsidRPr="00576A55">
        <w:t>int</w:t>
      </w:r>
      <w:proofErr w:type="gramEnd"/>
      <w:r w:rsidRPr="00576A55">
        <w:t xml:space="preserve"> V = 9;</w:t>
      </w:r>
      <w:bookmarkEnd w:id="242"/>
      <w:bookmarkEnd w:id="243"/>
    </w:p>
    <w:p w:rsidR="00876BCA" w:rsidRPr="00576A55" w:rsidRDefault="00876BCA" w:rsidP="00AE4E64">
      <w:pPr>
        <w:pStyle w:val="Nidungvnbn"/>
      </w:pPr>
      <w:r w:rsidRPr="00576A55">
        <w:t xml:space="preserve">        </w:t>
      </w:r>
      <w:bookmarkStart w:id="244" w:name="_Toc6787154"/>
      <w:bookmarkStart w:id="245" w:name="_Toc6787381"/>
      <w:r w:rsidRPr="00576A55">
        <w:t xml:space="preserve">Prim p = </w:t>
      </w:r>
      <w:r w:rsidRPr="00576A55">
        <w:rPr>
          <w:color w:val="0000FF"/>
        </w:rPr>
        <w:t>new</w:t>
      </w:r>
      <w:r w:rsidRPr="00576A55">
        <w:t xml:space="preserve"> </w:t>
      </w:r>
      <w:proofErr w:type="gramStart"/>
      <w:r w:rsidRPr="00576A55">
        <w:t>Prim(</w:t>
      </w:r>
      <w:proofErr w:type="gramEnd"/>
      <w:r w:rsidRPr="00576A55">
        <w:t>);</w:t>
      </w:r>
      <w:bookmarkEnd w:id="244"/>
      <w:bookmarkEnd w:id="245"/>
    </w:p>
    <w:p w:rsidR="00876BCA" w:rsidRPr="00576A55" w:rsidRDefault="00876BCA" w:rsidP="00AE4E64">
      <w:pPr>
        <w:pStyle w:val="Nidungvnbn"/>
      </w:pPr>
      <w:r w:rsidRPr="00576A55">
        <w:t xml:space="preserve">        </w:t>
      </w:r>
      <w:bookmarkStart w:id="246" w:name="_Toc6787155"/>
      <w:bookmarkStart w:id="247" w:name="_Toc6787382"/>
      <w:r w:rsidRPr="00576A55">
        <w:t xml:space="preserve">Graph graph = </w:t>
      </w:r>
      <w:proofErr w:type="gramStart"/>
      <w:r w:rsidRPr="00576A55">
        <w:t>p.createGraph(</w:t>
      </w:r>
      <w:proofErr w:type="gramEnd"/>
      <w:r w:rsidRPr="00576A55">
        <w:t>V);</w:t>
      </w:r>
      <w:bookmarkEnd w:id="246"/>
      <w:bookmarkEnd w:id="247"/>
    </w:p>
    <w:p w:rsidR="00876BCA" w:rsidRPr="00576A55" w:rsidRDefault="00876BCA" w:rsidP="00AE4E64">
      <w:pPr>
        <w:pStyle w:val="Nidungvnbn"/>
      </w:pPr>
      <w:r w:rsidRPr="00576A55">
        <w:t xml:space="preserve">        </w:t>
      </w:r>
      <w:bookmarkStart w:id="248" w:name="_Toc6787156"/>
      <w:bookmarkStart w:id="249" w:name="_Toc6787383"/>
      <w:proofErr w:type="gramStart"/>
      <w:r w:rsidRPr="00576A55">
        <w:t>p.addEdge(</w:t>
      </w:r>
      <w:proofErr w:type="gramEnd"/>
      <w:r w:rsidRPr="00576A55">
        <w:t>graph, 0, 1, 4);</w:t>
      </w:r>
      <w:bookmarkEnd w:id="248"/>
      <w:bookmarkEnd w:id="249"/>
    </w:p>
    <w:p w:rsidR="00876BCA" w:rsidRPr="00576A55" w:rsidRDefault="00876BCA" w:rsidP="00AE4E64">
      <w:pPr>
        <w:pStyle w:val="Nidungvnbn"/>
      </w:pPr>
      <w:r w:rsidRPr="00576A55">
        <w:lastRenderedPageBreak/>
        <w:t xml:space="preserve">        </w:t>
      </w:r>
      <w:bookmarkStart w:id="250" w:name="_Toc6787157"/>
      <w:bookmarkStart w:id="251" w:name="_Toc6787384"/>
      <w:proofErr w:type="gramStart"/>
      <w:r w:rsidRPr="00576A55">
        <w:t>p.addEdge(</w:t>
      </w:r>
      <w:proofErr w:type="gramEnd"/>
      <w:r w:rsidRPr="00576A55">
        <w:t>graph, 0, 7, 8);</w:t>
      </w:r>
      <w:bookmarkEnd w:id="250"/>
      <w:bookmarkEnd w:id="251"/>
    </w:p>
    <w:p w:rsidR="00876BCA" w:rsidRPr="00576A55" w:rsidRDefault="00876BCA" w:rsidP="00AE4E64">
      <w:pPr>
        <w:pStyle w:val="Nidungvnbn"/>
      </w:pPr>
      <w:r w:rsidRPr="00576A55">
        <w:t xml:space="preserve">        </w:t>
      </w:r>
      <w:bookmarkStart w:id="252" w:name="_Toc6787158"/>
      <w:bookmarkStart w:id="253" w:name="_Toc6787385"/>
      <w:proofErr w:type="gramStart"/>
      <w:r w:rsidRPr="00576A55">
        <w:t>p.addEdge(</w:t>
      </w:r>
      <w:proofErr w:type="gramEnd"/>
      <w:r w:rsidRPr="00576A55">
        <w:t>graph, 1, 2, 8);</w:t>
      </w:r>
      <w:bookmarkEnd w:id="252"/>
      <w:bookmarkEnd w:id="253"/>
    </w:p>
    <w:p w:rsidR="00876BCA" w:rsidRPr="00576A55" w:rsidRDefault="00876BCA" w:rsidP="00AE4E64">
      <w:pPr>
        <w:pStyle w:val="Nidungvnbn"/>
      </w:pPr>
      <w:r w:rsidRPr="00576A55">
        <w:t xml:space="preserve">        </w:t>
      </w:r>
      <w:bookmarkStart w:id="254" w:name="_Toc6787159"/>
      <w:bookmarkStart w:id="255" w:name="_Toc6787386"/>
      <w:proofErr w:type="gramStart"/>
      <w:r w:rsidRPr="00576A55">
        <w:t>p.addEdge(</w:t>
      </w:r>
      <w:proofErr w:type="gramEnd"/>
      <w:r w:rsidRPr="00576A55">
        <w:t>graph, 1, 7, 11);</w:t>
      </w:r>
      <w:bookmarkEnd w:id="254"/>
      <w:bookmarkEnd w:id="255"/>
    </w:p>
    <w:p w:rsidR="00876BCA" w:rsidRPr="00576A55" w:rsidRDefault="00876BCA" w:rsidP="00AE4E64">
      <w:pPr>
        <w:pStyle w:val="Nidungvnbn"/>
      </w:pPr>
      <w:r w:rsidRPr="00576A55">
        <w:t xml:space="preserve">        </w:t>
      </w:r>
      <w:bookmarkStart w:id="256" w:name="_Toc6787160"/>
      <w:bookmarkStart w:id="257" w:name="_Toc6787387"/>
      <w:proofErr w:type="gramStart"/>
      <w:r w:rsidRPr="00576A55">
        <w:t>p.addEdge(</w:t>
      </w:r>
      <w:proofErr w:type="gramEnd"/>
      <w:r w:rsidRPr="00576A55">
        <w:t>graph, 2, 3, 7);</w:t>
      </w:r>
      <w:bookmarkEnd w:id="256"/>
      <w:bookmarkEnd w:id="257"/>
    </w:p>
    <w:p w:rsidR="00876BCA" w:rsidRPr="00576A55" w:rsidRDefault="00876BCA" w:rsidP="00AE4E64">
      <w:pPr>
        <w:pStyle w:val="Nidungvnbn"/>
      </w:pPr>
      <w:r w:rsidRPr="00576A55">
        <w:t xml:space="preserve">        </w:t>
      </w:r>
      <w:bookmarkStart w:id="258" w:name="_Toc6787161"/>
      <w:bookmarkStart w:id="259" w:name="_Toc6787388"/>
      <w:proofErr w:type="gramStart"/>
      <w:r w:rsidRPr="00576A55">
        <w:t>p.addEdge(</w:t>
      </w:r>
      <w:proofErr w:type="gramEnd"/>
      <w:r w:rsidRPr="00576A55">
        <w:t>graph, 2, 8, 2);</w:t>
      </w:r>
      <w:bookmarkEnd w:id="258"/>
      <w:bookmarkEnd w:id="259"/>
    </w:p>
    <w:p w:rsidR="00876BCA" w:rsidRPr="00576A55" w:rsidRDefault="00876BCA" w:rsidP="00AE4E64">
      <w:pPr>
        <w:pStyle w:val="Nidungvnbn"/>
      </w:pPr>
      <w:r w:rsidRPr="00576A55">
        <w:t xml:space="preserve">        </w:t>
      </w:r>
      <w:bookmarkStart w:id="260" w:name="_Toc6787162"/>
      <w:bookmarkStart w:id="261" w:name="_Toc6787389"/>
      <w:proofErr w:type="gramStart"/>
      <w:r w:rsidRPr="00576A55">
        <w:t>p.addEdge(</w:t>
      </w:r>
      <w:proofErr w:type="gramEnd"/>
      <w:r w:rsidRPr="00576A55">
        <w:t>graph, 2, 5, 4);</w:t>
      </w:r>
      <w:bookmarkEnd w:id="260"/>
      <w:bookmarkEnd w:id="261"/>
    </w:p>
    <w:p w:rsidR="00876BCA" w:rsidRPr="00576A55" w:rsidRDefault="00876BCA" w:rsidP="00AE4E64">
      <w:pPr>
        <w:pStyle w:val="Nidungvnbn"/>
      </w:pPr>
      <w:r w:rsidRPr="00576A55">
        <w:t xml:space="preserve">        </w:t>
      </w:r>
      <w:bookmarkStart w:id="262" w:name="_Toc6787163"/>
      <w:bookmarkStart w:id="263" w:name="_Toc6787390"/>
      <w:proofErr w:type="gramStart"/>
      <w:r w:rsidRPr="00576A55">
        <w:t>p.addEdge(</w:t>
      </w:r>
      <w:proofErr w:type="gramEnd"/>
      <w:r w:rsidRPr="00576A55">
        <w:t>graph, 3, 4, 9);</w:t>
      </w:r>
      <w:bookmarkEnd w:id="262"/>
      <w:bookmarkEnd w:id="263"/>
    </w:p>
    <w:p w:rsidR="00876BCA" w:rsidRPr="00576A55" w:rsidRDefault="00876BCA" w:rsidP="00AE4E64">
      <w:pPr>
        <w:pStyle w:val="Nidungvnbn"/>
      </w:pPr>
      <w:r w:rsidRPr="00576A55">
        <w:t xml:space="preserve">        </w:t>
      </w:r>
      <w:bookmarkStart w:id="264" w:name="_Toc6787164"/>
      <w:bookmarkStart w:id="265" w:name="_Toc6787391"/>
      <w:proofErr w:type="gramStart"/>
      <w:r w:rsidRPr="00576A55">
        <w:t>p.addEdge(</w:t>
      </w:r>
      <w:proofErr w:type="gramEnd"/>
      <w:r w:rsidRPr="00576A55">
        <w:t>graph, 3, 5, 14);</w:t>
      </w:r>
      <w:bookmarkEnd w:id="264"/>
      <w:bookmarkEnd w:id="265"/>
    </w:p>
    <w:p w:rsidR="00876BCA" w:rsidRPr="00576A55" w:rsidRDefault="00876BCA" w:rsidP="00AE4E64">
      <w:pPr>
        <w:pStyle w:val="Nidungvnbn"/>
      </w:pPr>
      <w:r w:rsidRPr="00576A55">
        <w:t xml:space="preserve">        </w:t>
      </w:r>
      <w:bookmarkStart w:id="266" w:name="_Toc6787165"/>
      <w:bookmarkStart w:id="267" w:name="_Toc6787392"/>
      <w:proofErr w:type="gramStart"/>
      <w:r w:rsidRPr="00576A55">
        <w:t>p.addEdge(</w:t>
      </w:r>
      <w:proofErr w:type="gramEnd"/>
      <w:r w:rsidRPr="00576A55">
        <w:t>graph, 4, 5, 10);</w:t>
      </w:r>
      <w:bookmarkEnd w:id="266"/>
      <w:bookmarkEnd w:id="267"/>
    </w:p>
    <w:p w:rsidR="00876BCA" w:rsidRPr="00576A55" w:rsidRDefault="00876BCA" w:rsidP="00AE4E64">
      <w:pPr>
        <w:pStyle w:val="Nidungvnbn"/>
      </w:pPr>
      <w:r w:rsidRPr="00576A55">
        <w:t xml:space="preserve">        </w:t>
      </w:r>
      <w:bookmarkStart w:id="268" w:name="_Toc6787166"/>
      <w:bookmarkStart w:id="269" w:name="_Toc6787393"/>
      <w:proofErr w:type="gramStart"/>
      <w:r w:rsidRPr="00576A55">
        <w:t>p.addEdge(</w:t>
      </w:r>
      <w:proofErr w:type="gramEnd"/>
      <w:r w:rsidRPr="00576A55">
        <w:t>graph, 5, 6, 2);</w:t>
      </w:r>
      <w:bookmarkEnd w:id="268"/>
      <w:bookmarkEnd w:id="269"/>
    </w:p>
    <w:p w:rsidR="00876BCA" w:rsidRPr="00576A55" w:rsidRDefault="00876BCA" w:rsidP="00AE4E64">
      <w:pPr>
        <w:pStyle w:val="Nidungvnbn"/>
      </w:pPr>
      <w:r w:rsidRPr="00576A55">
        <w:t xml:space="preserve">        </w:t>
      </w:r>
      <w:bookmarkStart w:id="270" w:name="_Toc6787167"/>
      <w:bookmarkStart w:id="271" w:name="_Toc6787394"/>
      <w:proofErr w:type="gramStart"/>
      <w:r w:rsidRPr="00576A55">
        <w:t>p.addEdge(</w:t>
      </w:r>
      <w:proofErr w:type="gramEnd"/>
      <w:r w:rsidRPr="00576A55">
        <w:t>graph, 6, 7, 1);</w:t>
      </w:r>
      <w:bookmarkEnd w:id="270"/>
      <w:bookmarkEnd w:id="271"/>
    </w:p>
    <w:p w:rsidR="00876BCA" w:rsidRPr="00576A55" w:rsidRDefault="00876BCA" w:rsidP="00AE4E64">
      <w:pPr>
        <w:pStyle w:val="Nidungvnbn"/>
      </w:pPr>
      <w:r w:rsidRPr="00576A55">
        <w:t xml:space="preserve">        </w:t>
      </w:r>
      <w:bookmarkStart w:id="272" w:name="_Toc6787168"/>
      <w:bookmarkStart w:id="273" w:name="_Toc6787395"/>
      <w:proofErr w:type="gramStart"/>
      <w:r w:rsidRPr="00576A55">
        <w:t>p.addEdge(</w:t>
      </w:r>
      <w:proofErr w:type="gramEnd"/>
      <w:r w:rsidRPr="00576A55">
        <w:t>graph, 6, 8, 6);</w:t>
      </w:r>
      <w:bookmarkEnd w:id="272"/>
      <w:bookmarkEnd w:id="273"/>
    </w:p>
    <w:p w:rsidR="00876BCA" w:rsidRPr="00576A55" w:rsidRDefault="00876BCA" w:rsidP="00AE4E64">
      <w:pPr>
        <w:pStyle w:val="Nidungvnbn"/>
      </w:pPr>
      <w:r w:rsidRPr="00576A55">
        <w:t xml:space="preserve">        </w:t>
      </w:r>
      <w:bookmarkStart w:id="274" w:name="_Toc6787169"/>
      <w:bookmarkStart w:id="275" w:name="_Toc6787396"/>
      <w:proofErr w:type="gramStart"/>
      <w:r w:rsidRPr="00576A55">
        <w:t>p.addEdge(</w:t>
      </w:r>
      <w:proofErr w:type="gramEnd"/>
      <w:r w:rsidRPr="00576A55">
        <w:t>graph, 7, 8, 7);</w:t>
      </w:r>
      <w:bookmarkEnd w:id="274"/>
      <w:bookmarkEnd w:id="275"/>
    </w:p>
    <w:p w:rsidR="00876BCA" w:rsidRPr="00576A55" w:rsidRDefault="00876BCA" w:rsidP="00AE4E64">
      <w:pPr>
        <w:pStyle w:val="Nidungvnbn"/>
      </w:pPr>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276" w:name="_Toc6787170"/>
      <w:bookmarkStart w:id="277" w:name="_Toc6787397"/>
      <w:proofErr w:type="gramStart"/>
      <w:r w:rsidRPr="00576A55">
        <w:t>p.printGraph(</w:t>
      </w:r>
      <w:proofErr w:type="gramEnd"/>
      <w:r w:rsidRPr="00576A55">
        <w:t>graph);</w:t>
      </w:r>
      <w:bookmarkEnd w:id="276"/>
      <w:bookmarkEnd w:id="277"/>
    </w:p>
    <w:p w:rsidR="00876BCA" w:rsidRPr="00576A55" w:rsidRDefault="00876BCA" w:rsidP="00AE4E64">
      <w:pPr>
        <w:pStyle w:val="Nidungvnbn"/>
      </w:pPr>
      <w:r w:rsidRPr="00576A55">
        <w:t xml:space="preserve">        </w:t>
      </w:r>
      <w:bookmarkStart w:id="278" w:name="_Toc6787171"/>
      <w:bookmarkStart w:id="279" w:name="_Toc6787398"/>
      <w:proofErr w:type="gramStart"/>
      <w:r w:rsidRPr="00576A55">
        <w:t>System.out.println(</w:t>
      </w:r>
      <w:proofErr w:type="gramEnd"/>
      <w:r w:rsidRPr="00576A55">
        <w:t>);</w:t>
      </w:r>
      <w:bookmarkEnd w:id="278"/>
      <w:bookmarkEnd w:id="279"/>
    </w:p>
    <w:p w:rsidR="00876BCA" w:rsidRPr="00576A55" w:rsidRDefault="00876BCA" w:rsidP="00AE4E64">
      <w:pPr>
        <w:pStyle w:val="Nidungvnbn"/>
      </w:pPr>
      <w:r w:rsidRPr="00576A55">
        <w:t xml:space="preserve">        </w:t>
      </w:r>
      <w:bookmarkStart w:id="280" w:name="_Toc6787172"/>
      <w:bookmarkStart w:id="281" w:name="_Toc6787399"/>
      <w:proofErr w:type="gramStart"/>
      <w:r w:rsidRPr="00576A55">
        <w:t>p.getPrim2(</w:t>
      </w:r>
      <w:proofErr w:type="gramEnd"/>
      <w:r w:rsidRPr="00576A55">
        <w:t>graph);</w:t>
      </w:r>
      <w:bookmarkEnd w:id="280"/>
      <w:bookmarkEnd w:id="281"/>
    </w:p>
    <w:p w:rsidR="00876BCA" w:rsidRPr="00576A55" w:rsidRDefault="00876BCA" w:rsidP="00AE4E64">
      <w:pPr>
        <w:pStyle w:val="Nidungvnbn"/>
      </w:pPr>
      <w:r w:rsidRPr="00576A55">
        <w:t xml:space="preserve">    </w:t>
      </w:r>
      <w:bookmarkStart w:id="282" w:name="_Toc6787173"/>
      <w:bookmarkStart w:id="283" w:name="_Toc6787400"/>
      <w:r w:rsidRPr="00576A55">
        <w:t>}</w:t>
      </w:r>
      <w:bookmarkEnd w:id="282"/>
      <w:bookmarkEnd w:id="283"/>
      <w:r w:rsidRPr="00576A55">
        <w:tab/>
      </w:r>
    </w:p>
    <w:p w:rsidR="00876BCA" w:rsidRPr="00576A55" w:rsidRDefault="00876BCA" w:rsidP="00AE4E64">
      <w:pPr>
        <w:pStyle w:val="Nidungvnbn"/>
      </w:pPr>
      <w:bookmarkStart w:id="284" w:name="_Toc6787174"/>
      <w:bookmarkStart w:id="285" w:name="_Toc6787401"/>
      <w:proofErr w:type="gramStart"/>
      <w:r w:rsidRPr="00576A55">
        <w:rPr>
          <w:color w:val="7030A0"/>
        </w:rPr>
        <w:t>public</w:t>
      </w:r>
      <w:proofErr w:type="gramEnd"/>
      <w:r w:rsidRPr="00576A55">
        <w:rPr>
          <w:color w:val="7030A0"/>
        </w:rPr>
        <w:t xml:space="preserve"> class </w:t>
      </w:r>
      <w:r w:rsidRPr="00576A55">
        <w:t xml:space="preserve">Node </w:t>
      </w:r>
      <w:r w:rsidRPr="00576A55">
        <w:rPr>
          <w:color w:val="0000FF"/>
        </w:rPr>
        <w:t>implements</w:t>
      </w:r>
      <w:r w:rsidRPr="00576A55">
        <w:t xml:space="preserve"> Comparable&lt;Node&gt; {</w:t>
      </w:r>
      <w:bookmarkEnd w:id="284"/>
      <w:bookmarkEnd w:id="285"/>
    </w:p>
    <w:p w:rsidR="00876BCA" w:rsidRPr="00576A55" w:rsidRDefault="00876BCA" w:rsidP="00AE4E64">
      <w:pPr>
        <w:pStyle w:val="Nidungvnbn"/>
      </w:pPr>
      <w:r w:rsidRPr="00576A55">
        <w:t xml:space="preserve">       </w:t>
      </w:r>
      <w:r w:rsidRPr="00576A55">
        <w:rPr>
          <w:color w:val="7030A0"/>
        </w:rPr>
        <w:t xml:space="preserve"> </w:t>
      </w:r>
      <w:bookmarkStart w:id="286" w:name="_Toc6787175"/>
      <w:bookmarkStart w:id="287" w:name="_Toc6787402"/>
      <w:proofErr w:type="gramStart"/>
      <w:r w:rsidRPr="00576A55">
        <w:rPr>
          <w:color w:val="7030A0"/>
        </w:rPr>
        <w:t>int</w:t>
      </w:r>
      <w:proofErr w:type="gramEnd"/>
      <w:r w:rsidRPr="00576A55">
        <w:t xml:space="preserve"> vertice, key;</w:t>
      </w:r>
      <w:bookmarkEnd w:id="286"/>
      <w:bookmarkEnd w:id="287"/>
    </w:p>
    <w:p w:rsidR="00876BCA" w:rsidRPr="00576A55" w:rsidRDefault="00876BCA" w:rsidP="00AE4E64">
      <w:pPr>
        <w:pStyle w:val="Nidungvnbn"/>
      </w:pPr>
      <w:r w:rsidRPr="00576A55">
        <w:t xml:space="preserve">        </w:t>
      </w:r>
      <w:bookmarkStart w:id="288" w:name="_Toc6787176"/>
      <w:bookmarkStart w:id="289" w:name="_Toc6787403"/>
      <w:proofErr w:type="gramStart"/>
      <w:r w:rsidRPr="00576A55">
        <w:t>Node(</w:t>
      </w:r>
      <w:proofErr w:type="gramEnd"/>
      <w:r w:rsidRPr="00576A55">
        <w:t>int vertice, int key) {</w:t>
      </w:r>
      <w:bookmarkEnd w:id="288"/>
      <w:bookmarkEnd w:id="289"/>
    </w:p>
    <w:p w:rsidR="00876BCA" w:rsidRPr="00576A55" w:rsidRDefault="00876BCA" w:rsidP="00AE4E64">
      <w:pPr>
        <w:pStyle w:val="Nidungvnbn"/>
      </w:pPr>
      <w:r w:rsidRPr="00576A55">
        <w:t xml:space="preserve">            </w:t>
      </w:r>
      <w:bookmarkStart w:id="290" w:name="_Toc6787177"/>
      <w:bookmarkStart w:id="291" w:name="_Toc6787404"/>
      <w:r w:rsidRPr="00576A55">
        <w:rPr>
          <w:color w:val="0000FF"/>
        </w:rPr>
        <w:t>this</w:t>
      </w:r>
      <w:r w:rsidRPr="00576A55">
        <w:t>.vertice = vertice;</w:t>
      </w:r>
      <w:bookmarkEnd w:id="290"/>
      <w:bookmarkEnd w:id="291"/>
    </w:p>
    <w:p w:rsidR="00876BCA" w:rsidRPr="00576A55" w:rsidRDefault="00876BCA" w:rsidP="00AE4E64">
      <w:pPr>
        <w:pStyle w:val="Nidungvnbn"/>
      </w:pPr>
      <w:r w:rsidRPr="00576A55">
        <w:t xml:space="preserve">            </w:t>
      </w:r>
      <w:bookmarkStart w:id="292" w:name="_Toc6787178"/>
      <w:bookmarkStart w:id="293" w:name="_Toc6787405"/>
      <w:r w:rsidRPr="00576A55">
        <w:rPr>
          <w:color w:val="0000FF"/>
        </w:rPr>
        <w:t>this</w:t>
      </w:r>
      <w:r w:rsidRPr="00576A55">
        <w:t>.key = key;</w:t>
      </w:r>
      <w:bookmarkEnd w:id="292"/>
      <w:bookmarkEnd w:id="293"/>
    </w:p>
    <w:p w:rsidR="00876BCA" w:rsidRPr="00576A55" w:rsidRDefault="00876BCA" w:rsidP="00AE4E64">
      <w:pPr>
        <w:pStyle w:val="Nidungvnbn"/>
      </w:pPr>
      <w:r w:rsidRPr="00576A55">
        <w:t xml:space="preserve">        </w:t>
      </w:r>
      <w:bookmarkStart w:id="294" w:name="_Toc6787179"/>
      <w:bookmarkStart w:id="295" w:name="_Toc6787406"/>
      <w:r w:rsidRPr="00576A55">
        <w:t>}</w:t>
      </w:r>
      <w:bookmarkEnd w:id="294"/>
      <w:bookmarkEnd w:id="295"/>
    </w:p>
    <w:p w:rsidR="00876BCA" w:rsidRPr="00576A55" w:rsidRDefault="00876BCA" w:rsidP="00AE4E64">
      <w:pPr>
        <w:pStyle w:val="Nidungvnbn"/>
      </w:pPr>
      <w:r w:rsidRPr="00576A55">
        <w:t xml:space="preserve">        </w:t>
      </w:r>
      <w:bookmarkStart w:id="296" w:name="_Toc6787180"/>
      <w:bookmarkStart w:id="297" w:name="_Toc6787407"/>
      <w:r w:rsidRPr="00576A55">
        <w:t>@Override</w:t>
      </w:r>
      <w:bookmarkEnd w:id="296"/>
      <w:bookmarkEnd w:id="297"/>
    </w:p>
    <w:p w:rsidR="00876BCA" w:rsidRPr="00576A55" w:rsidRDefault="00876BCA" w:rsidP="00AE4E64">
      <w:pPr>
        <w:pStyle w:val="Nidungvnbn"/>
      </w:pPr>
      <w:r w:rsidRPr="00576A55">
        <w:t xml:space="preserve">        </w:t>
      </w:r>
      <w:bookmarkStart w:id="298" w:name="_Toc6787181"/>
      <w:bookmarkStart w:id="299" w:name="_Toc6787408"/>
      <w:proofErr w:type="gramStart"/>
      <w:r w:rsidRPr="00576A55">
        <w:t>public</w:t>
      </w:r>
      <w:proofErr w:type="gramEnd"/>
      <w:r w:rsidRPr="00576A55">
        <w:t xml:space="preserve"> </w:t>
      </w:r>
      <w:r w:rsidRPr="00576A55">
        <w:rPr>
          <w:color w:val="7030A0"/>
        </w:rPr>
        <w:t>int</w:t>
      </w:r>
      <w:r w:rsidRPr="00576A55">
        <w:t xml:space="preserve"> compareTo(Node o) {</w:t>
      </w:r>
      <w:bookmarkEnd w:id="298"/>
      <w:bookmarkEnd w:id="299"/>
    </w:p>
    <w:p w:rsidR="00876BCA" w:rsidRPr="00576A55" w:rsidRDefault="00876BCA" w:rsidP="00AE4E64">
      <w:pPr>
        <w:pStyle w:val="Nidungvnbn"/>
      </w:pPr>
      <w:r w:rsidRPr="00576A55">
        <w:lastRenderedPageBreak/>
        <w:t xml:space="preserve">            </w:t>
      </w:r>
      <w:bookmarkStart w:id="300" w:name="_Toc6787182"/>
      <w:bookmarkStart w:id="301" w:name="_Toc6787409"/>
      <w:proofErr w:type="gramStart"/>
      <w:r w:rsidRPr="00576A55">
        <w:rPr>
          <w:color w:val="0000FF"/>
        </w:rPr>
        <w:t>return</w:t>
      </w:r>
      <w:proofErr w:type="gramEnd"/>
      <w:r w:rsidRPr="00576A55">
        <w:rPr>
          <w:color w:val="0000FF"/>
        </w:rPr>
        <w:t xml:space="preserve"> this</w:t>
      </w:r>
      <w:r w:rsidRPr="00576A55">
        <w:t>.key - o.key;</w:t>
      </w:r>
      <w:bookmarkEnd w:id="300"/>
      <w:bookmarkEnd w:id="301"/>
    </w:p>
    <w:p w:rsidR="00876BCA" w:rsidRPr="00576A55" w:rsidRDefault="00876BCA" w:rsidP="00AE4E64">
      <w:pPr>
        <w:pStyle w:val="Nidungvnbn"/>
      </w:pPr>
      <w:r w:rsidRPr="00576A55">
        <w:t xml:space="preserve">        </w:t>
      </w:r>
      <w:bookmarkStart w:id="302" w:name="_Toc6787183"/>
      <w:bookmarkStart w:id="303" w:name="_Toc6787410"/>
      <w:r w:rsidRPr="00576A55">
        <w:t>}</w:t>
      </w:r>
      <w:bookmarkEnd w:id="302"/>
      <w:bookmarkEnd w:id="303"/>
    </w:p>
    <w:p w:rsidR="00876BCA" w:rsidRPr="00576A55" w:rsidRDefault="00876BCA" w:rsidP="00AE4E64">
      <w:pPr>
        <w:pStyle w:val="Nidungvnbn"/>
      </w:pPr>
      <w:r w:rsidRPr="00576A55">
        <w:t xml:space="preserve">    </w:t>
      </w:r>
      <w:bookmarkStart w:id="304" w:name="_Toc6787184"/>
      <w:bookmarkStart w:id="305" w:name="_Toc6787411"/>
      <w:r w:rsidRPr="00576A55">
        <w:t>}</w:t>
      </w:r>
      <w:bookmarkEnd w:id="304"/>
      <w:bookmarkEnd w:id="305"/>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06" w:name="_Toc6787185"/>
      <w:bookmarkStart w:id="307" w:name="_Toc6787412"/>
      <w:proofErr w:type="gramStart"/>
      <w:r w:rsidRPr="00576A55">
        <w:rPr>
          <w:color w:val="7030A0"/>
        </w:rPr>
        <w:t>public</w:t>
      </w:r>
      <w:proofErr w:type="gramEnd"/>
      <w:r w:rsidRPr="00576A55">
        <w:rPr>
          <w:color w:val="7030A0"/>
        </w:rPr>
        <w:t xml:space="preserve"> class</w:t>
      </w:r>
      <w:r w:rsidRPr="00576A55">
        <w:t xml:space="preserve"> AdjList {</w:t>
      </w:r>
      <w:bookmarkEnd w:id="306"/>
      <w:bookmarkEnd w:id="307"/>
    </w:p>
    <w:p w:rsidR="00876BCA" w:rsidRPr="00576A55" w:rsidRDefault="00876BCA" w:rsidP="00AE4E64">
      <w:pPr>
        <w:pStyle w:val="Nidungvnbn"/>
      </w:pPr>
      <w:r w:rsidRPr="00576A55">
        <w:t xml:space="preserve">        </w:t>
      </w:r>
      <w:bookmarkStart w:id="308" w:name="_Toc6787186"/>
      <w:bookmarkStart w:id="309" w:name="_Toc6787413"/>
      <w:r w:rsidRPr="00576A55">
        <w:t>ArrayList&lt;Node&gt; nodes;</w:t>
      </w:r>
      <w:bookmarkEnd w:id="308"/>
      <w:bookmarkEnd w:id="309"/>
    </w:p>
    <w:p w:rsidR="00876BCA" w:rsidRPr="00576A55" w:rsidRDefault="00876BCA" w:rsidP="00AE4E64">
      <w:pPr>
        <w:pStyle w:val="Nidungvnbn"/>
      </w:pPr>
      <w:r w:rsidRPr="00576A55">
        <w:t xml:space="preserve">    </w:t>
      </w:r>
      <w:bookmarkStart w:id="310" w:name="_Toc6787187"/>
      <w:bookmarkStart w:id="311" w:name="_Toc6787414"/>
      <w:r w:rsidRPr="00576A55">
        <w:t>}</w:t>
      </w:r>
      <w:bookmarkEnd w:id="310"/>
      <w:bookmarkEnd w:id="311"/>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12" w:name="_Toc6787188"/>
      <w:bookmarkStart w:id="313" w:name="_Toc6787415"/>
      <w:proofErr w:type="gramStart"/>
      <w:r w:rsidRPr="00576A55">
        <w:rPr>
          <w:color w:val="7030A0"/>
        </w:rPr>
        <w:t>public</w:t>
      </w:r>
      <w:proofErr w:type="gramEnd"/>
      <w:r w:rsidRPr="00576A55">
        <w:rPr>
          <w:color w:val="7030A0"/>
        </w:rPr>
        <w:t xml:space="preserve"> class</w:t>
      </w:r>
      <w:r w:rsidRPr="00576A55">
        <w:t xml:space="preserve"> Graph {</w:t>
      </w:r>
      <w:bookmarkEnd w:id="312"/>
      <w:bookmarkEnd w:id="313"/>
    </w:p>
    <w:p w:rsidR="00876BCA" w:rsidRPr="00576A55" w:rsidRDefault="00876BCA" w:rsidP="00AE4E64">
      <w:pPr>
        <w:pStyle w:val="Nidungvnbn"/>
      </w:pPr>
      <w:r w:rsidRPr="00576A55">
        <w:t xml:space="preserve">        </w:t>
      </w:r>
      <w:bookmarkStart w:id="314" w:name="_Toc6787189"/>
      <w:bookmarkStart w:id="315" w:name="_Toc6787416"/>
      <w:proofErr w:type="gramStart"/>
      <w:r w:rsidRPr="00576A55">
        <w:rPr>
          <w:color w:val="7030A0"/>
        </w:rPr>
        <w:t>int</w:t>
      </w:r>
      <w:proofErr w:type="gramEnd"/>
      <w:r w:rsidRPr="00576A55">
        <w:t xml:space="preserve"> V;</w:t>
      </w:r>
      <w:bookmarkEnd w:id="314"/>
      <w:bookmarkEnd w:id="315"/>
    </w:p>
    <w:p w:rsidR="00876BCA" w:rsidRPr="00576A55" w:rsidRDefault="00876BCA" w:rsidP="00AE4E64">
      <w:pPr>
        <w:pStyle w:val="Nidungvnbn"/>
      </w:pPr>
      <w:r w:rsidRPr="00576A55">
        <w:t xml:space="preserve">        </w:t>
      </w:r>
      <w:bookmarkStart w:id="316" w:name="_Toc6787190"/>
      <w:bookmarkStart w:id="317" w:name="_Toc6787417"/>
      <w:proofErr w:type="gramStart"/>
      <w:r w:rsidRPr="00576A55">
        <w:t>AdjList[</w:t>
      </w:r>
      <w:proofErr w:type="gramEnd"/>
      <w:r w:rsidRPr="00576A55">
        <w:t>] adjLists;</w:t>
      </w:r>
      <w:bookmarkEnd w:id="316"/>
      <w:bookmarkEnd w:id="317"/>
    </w:p>
    <w:p w:rsidR="00876BCA" w:rsidRPr="00576A55" w:rsidRDefault="00876BCA" w:rsidP="00AE4E64">
      <w:pPr>
        <w:pStyle w:val="Nidungvnbn"/>
      </w:pPr>
      <w:r w:rsidRPr="00576A55">
        <w:t xml:space="preserve">    </w:t>
      </w:r>
      <w:bookmarkStart w:id="318" w:name="_Toc6787191"/>
      <w:bookmarkStart w:id="319" w:name="_Toc6787418"/>
      <w:r w:rsidRPr="00576A55">
        <w:t>}</w:t>
      </w:r>
      <w:bookmarkEnd w:id="318"/>
      <w:bookmarkEnd w:id="319"/>
    </w:p>
    <w:p w:rsidR="00876BCA" w:rsidRPr="00576A55" w:rsidRDefault="00876BCA" w:rsidP="00AE4E64">
      <w:pPr>
        <w:pStyle w:val="Nidungvnbn"/>
      </w:pPr>
    </w:p>
    <w:p w:rsidR="00876BCA" w:rsidRPr="00576A55" w:rsidRDefault="00876BCA" w:rsidP="00AE4E64">
      <w:pPr>
        <w:pStyle w:val="Nidungvnbn"/>
      </w:pPr>
      <w:bookmarkStart w:id="320" w:name="_Toc6787192"/>
      <w:bookmarkStart w:id="321" w:name="_Toc6787419"/>
      <w:proofErr w:type="gramStart"/>
      <w:r w:rsidRPr="00576A55">
        <w:rPr>
          <w:color w:val="7030A0"/>
        </w:rPr>
        <w:t>public</w:t>
      </w:r>
      <w:proofErr w:type="gramEnd"/>
      <w:r w:rsidRPr="00576A55">
        <w:t xml:space="preserve"> Graph createGraph(int v) {</w:t>
      </w:r>
      <w:bookmarkEnd w:id="320"/>
      <w:bookmarkEnd w:id="321"/>
    </w:p>
    <w:p w:rsidR="00876BCA" w:rsidRPr="00576A55" w:rsidRDefault="00876BCA" w:rsidP="00AE4E64">
      <w:pPr>
        <w:pStyle w:val="Nidungvnbn"/>
      </w:pPr>
      <w:r w:rsidRPr="00576A55">
        <w:t xml:space="preserve">        </w:t>
      </w:r>
      <w:bookmarkStart w:id="322" w:name="_Toc6787193"/>
      <w:bookmarkStart w:id="323" w:name="_Toc6787420"/>
      <w:r w:rsidRPr="00576A55">
        <w:t xml:space="preserve">Graph graph = </w:t>
      </w:r>
      <w:r w:rsidRPr="00576A55">
        <w:rPr>
          <w:color w:val="0000FF"/>
        </w:rPr>
        <w:t>new</w:t>
      </w:r>
      <w:r w:rsidRPr="00576A55">
        <w:t xml:space="preserve"> </w:t>
      </w:r>
      <w:proofErr w:type="gramStart"/>
      <w:r w:rsidRPr="00576A55">
        <w:t>Graph(</w:t>
      </w:r>
      <w:proofErr w:type="gramEnd"/>
      <w:r w:rsidRPr="00576A55">
        <w:t>);</w:t>
      </w:r>
      <w:bookmarkEnd w:id="322"/>
      <w:bookmarkEnd w:id="323"/>
    </w:p>
    <w:p w:rsidR="00876BCA" w:rsidRPr="00576A55" w:rsidRDefault="00876BCA" w:rsidP="00AE4E64">
      <w:pPr>
        <w:pStyle w:val="Nidungvnbn"/>
      </w:pPr>
      <w:r w:rsidRPr="00576A55">
        <w:t xml:space="preserve">        </w:t>
      </w:r>
      <w:bookmarkStart w:id="324" w:name="_Toc6787194"/>
      <w:bookmarkStart w:id="325" w:name="_Toc6787421"/>
      <w:r w:rsidRPr="00576A55">
        <w:t>graph.V = v;</w:t>
      </w:r>
      <w:bookmarkEnd w:id="324"/>
      <w:bookmarkEnd w:id="325"/>
    </w:p>
    <w:p w:rsidR="00876BCA" w:rsidRPr="00576A55" w:rsidRDefault="00876BCA" w:rsidP="00AE4E64">
      <w:pPr>
        <w:pStyle w:val="Nidungvnbn"/>
      </w:pPr>
      <w:r w:rsidRPr="00576A55">
        <w:t xml:space="preserve">        </w:t>
      </w:r>
      <w:bookmarkStart w:id="326" w:name="_Toc6787195"/>
      <w:bookmarkStart w:id="327" w:name="_Toc6787422"/>
      <w:r w:rsidRPr="00576A55">
        <w:t xml:space="preserve">graph.adjLists = </w:t>
      </w:r>
      <w:r w:rsidRPr="00576A55">
        <w:rPr>
          <w:color w:val="0000FF"/>
        </w:rPr>
        <w:t>new</w:t>
      </w:r>
      <w:r w:rsidRPr="00576A55">
        <w:t xml:space="preserve"> AdjList[v];</w:t>
      </w:r>
      <w:bookmarkEnd w:id="326"/>
      <w:bookmarkEnd w:id="327"/>
    </w:p>
    <w:p w:rsidR="00876BCA" w:rsidRPr="00576A55" w:rsidRDefault="00876BCA" w:rsidP="00AE4E64">
      <w:pPr>
        <w:pStyle w:val="Nidungvnbn"/>
      </w:pPr>
      <w:r w:rsidRPr="00576A55">
        <w:t xml:space="preserve">        </w:t>
      </w:r>
      <w:bookmarkStart w:id="328" w:name="_Toc6787196"/>
      <w:bookmarkStart w:id="329" w:name="_Toc6787423"/>
      <w:proofErr w:type="gramStart"/>
      <w:r w:rsidRPr="00576A55">
        <w:rPr>
          <w:color w:val="0000FF"/>
        </w:rPr>
        <w:t>for</w:t>
      </w:r>
      <w:proofErr w:type="gramEnd"/>
      <w:r w:rsidRPr="00576A55">
        <w:t xml:space="preserve"> (</w:t>
      </w:r>
      <w:r w:rsidRPr="00576A55">
        <w:rPr>
          <w:color w:val="7030A0"/>
        </w:rPr>
        <w:t xml:space="preserve">int </w:t>
      </w:r>
      <w:r w:rsidRPr="00576A55">
        <w:t>i = 0; i &lt; v; i++) {</w:t>
      </w:r>
      <w:bookmarkEnd w:id="328"/>
      <w:bookmarkEnd w:id="329"/>
    </w:p>
    <w:p w:rsidR="00876BCA" w:rsidRPr="00576A55" w:rsidRDefault="00876BCA" w:rsidP="00AE4E64">
      <w:pPr>
        <w:pStyle w:val="Nidungvnbn"/>
      </w:pPr>
      <w:r w:rsidRPr="00576A55">
        <w:t xml:space="preserve">            </w:t>
      </w:r>
      <w:bookmarkStart w:id="330" w:name="_Toc6787197"/>
      <w:bookmarkStart w:id="331" w:name="_Toc6787424"/>
      <w:r w:rsidRPr="00576A55">
        <w:t xml:space="preserve">AdjList adjList = </w:t>
      </w:r>
      <w:r w:rsidRPr="00576A55">
        <w:rPr>
          <w:color w:val="0000FF"/>
        </w:rPr>
        <w:t>new</w:t>
      </w:r>
      <w:r w:rsidRPr="00576A55">
        <w:t xml:space="preserve"> </w:t>
      </w:r>
      <w:proofErr w:type="gramStart"/>
      <w:r w:rsidRPr="00576A55">
        <w:t>AdjList(</w:t>
      </w:r>
      <w:proofErr w:type="gramEnd"/>
      <w:r w:rsidRPr="00576A55">
        <w:t>);</w:t>
      </w:r>
      <w:bookmarkEnd w:id="330"/>
      <w:bookmarkEnd w:id="331"/>
    </w:p>
    <w:p w:rsidR="00876BCA" w:rsidRPr="00576A55" w:rsidRDefault="00876BCA" w:rsidP="00AE4E64">
      <w:pPr>
        <w:pStyle w:val="Nidungvnbn"/>
      </w:pPr>
      <w:r w:rsidRPr="00576A55">
        <w:t xml:space="preserve">            </w:t>
      </w:r>
      <w:bookmarkStart w:id="332" w:name="_Toc6787198"/>
      <w:bookmarkStart w:id="333" w:name="_Toc6787425"/>
      <w:r w:rsidRPr="00576A55">
        <w:t xml:space="preserve">adjList.nodes = </w:t>
      </w:r>
      <w:r w:rsidRPr="00576A55">
        <w:rPr>
          <w:color w:val="0000FF"/>
        </w:rPr>
        <w:t>new</w:t>
      </w:r>
      <w:r w:rsidRPr="00576A55">
        <w:t xml:space="preserve"> ArrayList&lt;Node</w:t>
      </w:r>
      <w:proofErr w:type="gramStart"/>
      <w:r w:rsidRPr="00576A55">
        <w:t>&gt;(</w:t>
      </w:r>
      <w:proofErr w:type="gramEnd"/>
      <w:r w:rsidRPr="00576A55">
        <w:t>);</w:t>
      </w:r>
      <w:bookmarkEnd w:id="332"/>
      <w:bookmarkEnd w:id="333"/>
    </w:p>
    <w:p w:rsidR="00876BCA" w:rsidRPr="00576A55" w:rsidRDefault="00876BCA" w:rsidP="00AE4E64">
      <w:pPr>
        <w:pStyle w:val="Nidungvnbn"/>
      </w:pPr>
      <w:r w:rsidRPr="00576A55">
        <w:t xml:space="preserve">            </w:t>
      </w:r>
      <w:bookmarkStart w:id="334" w:name="_Toc6787199"/>
      <w:bookmarkStart w:id="335" w:name="_Toc6787426"/>
      <w:r w:rsidRPr="00576A55">
        <w:t>graph.adjLists[i] = adjList;</w:t>
      </w:r>
      <w:bookmarkEnd w:id="334"/>
      <w:bookmarkEnd w:id="335"/>
    </w:p>
    <w:p w:rsidR="00876BCA" w:rsidRPr="00576A55" w:rsidRDefault="00876BCA" w:rsidP="00AE4E64">
      <w:pPr>
        <w:pStyle w:val="Nidungvnbn"/>
      </w:pPr>
      <w:r w:rsidRPr="00576A55">
        <w:t xml:space="preserve">        </w:t>
      </w:r>
      <w:bookmarkStart w:id="336" w:name="_Toc6787200"/>
      <w:bookmarkStart w:id="337" w:name="_Toc6787427"/>
      <w:r w:rsidRPr="00576A55">
        <w:t>}</w:t>
      </w:r>
      <w:bookmarkEnd w:id="336"/>
      <w:bookmarkEnd w:id="337"/>
    </w:p>
    <w:p w:rsidR="00876BCA" w:rsidRPr="00576A55" w:rsidRDefault="00876BCA" w:rsidP="00AE4E64">
      <w:pPr>
        <w:pStyle w:val="Nidungvnbn"/>
      </w:pPr>
      <w:r w:rsidRPr="00576A55">
        <w:t xml:space="preserve">        </w:t>
      </w:r>
      <w:bookmarkStart w:id="338" w:name="_Toc6787201"/>
      <w:bookmarkStart w:id="339" w:name="_Toc6787428"/>
      <w:proofErr w:type="gramStart"/>
      <w:r w:rsidRPr="00576A55">
        <w:rPr>
          <w:color w:val="0000FF"/>
        </w:rPr>
        <w:t>return</w:t>
      </w:r>
      <w:proofErr w:type="gramEnd"/>
      <w:r w:rsidRPr="00576A55">
        <w:t xml:space="preserve"> graph;</w:t>
      </w:r>
      <w:bookmarkEnd w:id="338"/>
      <w:bookmarkEnd w:id="339"/>
    </w:p>
    <w:p w:rsidR="00876BCA" w:rsidRPr="00576A55" w:rsidRDefault="00876BCA" w:rsidP="00AE4E64">
      <w:pPr>
        <w:pStyle w:val="Nidungvnbn"/>
      </w:pPr>
      <w:r w:rsidRPr="00576A55">
        <w:t xml:space="preserve">    </w:t>
      </w:r>
      <w:bookmarkStart w:id="340" w:name="_Toc6787202"/>
      <w:bookmarkStart w:id="341" w:name="_Toc6787429"/>
      <w:r w:rsidRPr="00576A55">
        <w:t>}</w:t>
      </w:r>
      <w:bookmarkEnd w:id="340"/>
      <w:bookmarkEnd w:id="341"/>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42" w:name="_Toc6787203"/>
      <w:bookmarkStart w:id="343" w:name="_Toc6787430"/>
      <w:proofErr w:type="gramStart"/>
      <w:r w:rsidRPr="00576A55">
        <w:rPr>
          <w:color w:val="7030A0"/>
        </w:rPr>
        <w:t>public</w:t>
      </w:r>
      <w:proofErr w:type="gramEnd"/>
      <w:r w:rsidRPr="00576A55">
        <w:t xml:space="preserve"> void addEdge(Graph graph, </w:t>
      </w:r>
      <w:r w:rsidRPr="00576A55">
        <w:rPr>
          <w:color w:val="7030A0"/>
        </w:rPr>
        <w:t xml:space="preserve">int </w:t>
      </w:r>
      <w:r w:rsidRPr="00576A55">
        <w:t xml:space="preserve">src, </w:t>
      </w:r>
      <w:r w:rsidRPr="00576A55">
        <w:rPr>
          <w:color w:val="7030A0"/>
        </w:rPr>
        <w:t>int</w:t>
      </w:r>
      <w:r w:rsidRPr="00576A55">
        <w:t xml:space="preserve"> dest, </w:t>
      </w:r>
      <w:r w:rsidRPr="00576A55">
        <w:rPr>
          <w:color w:val="7030A0"/>
        </w:rPr>
        <w:t>int</w:t>
      </w:r>
      <w:r w:rsidRPr="00576A55">
        <w:t xml:space="preserve"> key) {</w:t>
      </w:r>
      <w:bookmarkEnd w:id="342"/>
      <w:bookmarkEnd w:id="343"/>
    </w:p>
    <w:p w:rsidR="00876BCA" w:rsidRPr="00576A55" w:rsidRDefault="00876BCA" w:rsidP="00AE4E64">
      <w:pPr>
        <w:pStyle w:val="Nidungvnbn"/>
      </w:pPr>
      <w:r w:rsidRPr="00576A55">
        <w:t xml:space="preserve">        </w:t>
      </w:r>
      <w:bookmarkStart w:id="344" w:name="_Toc6787204"/>
      <w:bookmarkStart w:id="345" w:name="_Toc6787431"/>
      <w:r w:rsidRPr="00576A55">
        <w:t xml:space="preserve">Node srcNode = </w:t>
      </w:r>
      <w:r w:rsidRPr="00576A55">
        <w:rPr>
          <w:color w:val="0000FF"/>
        </w:rPr>
        <w:t>new</w:t>
      </w:r>
      <w:r w:rsidRPr="00576A55">
        <w:t xml:space="preserve"> </w:t>
      </w:r>
      <w:proofErr w:type="gramStart"/>
      <w:r w:rsidRPr="00576A55">
        <w:t>Node(</w:t>
      </w:r>
      <w:proofErr w:type="gramEnd"/>
      <w:r w:rsidRPr="00576A55">
        <w:t>src, key);</w:t>
      </w:r>
      <w:bookmarkEnd w:id="344"/>
      <w:bookmarkEnd w:id="345"/>
    </w:p>
    <w:p w:rsidR="00876BCA" w:rsidRPr="00576A55" w:rsidRDefault="00876BCA" w:rsidP="00AE4E64">
      <w:pPr>
        <w:pStyle w:val="Nidungvnbn"/>
      </w:pPr>
      <w:r w:rsidRPr="00576A55">
        <w:lastRenderedPageBreak/>
        <w:t xml:space="preserve">        </w:t>
      </w:r>
      <w:bookmarkStart w:id="346" w:name="_Toc6787205"/>
      <w:bookmarkStart w:id="347" w:name="_Toc6787432"/>
      <w:r w:rsidRPr="00576A55">
        <w:t xml:space="preserve">Node destNode = </w:t>
      </w:r>
      <w:r w:rsidRPr="00576A55">
        <w:rPr>
          <w:color w:val="0000FF"/>
        </w:rPr>
        <w:t>new</w:t>
      </w:r>
      <w:r w:rsidRPr="00576A55">
        <w:t xml:space="preserve"> </w:t>
      </w:r>
      <w:proofErr w:type="gramStart"/>
      <w:r w:rsidRPr="00576A55">
        <w:t>Node(</w:t>
      </w:r>
      <w:proofErr w:type="gramEnd"/>
      <w:r w:rsidRPr="00576A55">
        <w:t>dest, key);</w:t>
      </w:r>
      <w:bookmarkEnd w:id="346"/>
      <w:bookmarkEnd w:id="347"/>
    </w:p>
    <w:p w:rsidR="00876BCA" w:rsidRPr="00576A55" w:rsidRDefault="00876BCA" w:rsidP="00AE4E64">
      <w:pPr>
        <w:pStyle w:val="Nidungvnbn"/>
      </w:pPr>
      <w:r w:rsidRPr="00576A55">
        <w:t xml:space="preserve">        </w:t>
      </w:r>
      <w:bookmarkStart w:id="348" w:name="_Toc6787206"/>
      <w:bookmarkStart w:id="349" w:name="_Toc6787433"/>
      <w:proofErr w:type="gramStart"/>
      <w:r w:rsidRPr="00576A55">
        <w:t>graph.adjLists[</w:t>
      </w:r>
      <w:proofErr w:type="gramEnd"/>
      <w:r w:rsidRPr="00576A55">
        <w:t>src].nodes.add(destNode);</w:t>
      </w:r>
      <w:bookmarkEnd w:id="348"/>
      <w:bookmarkEnd w:id="349"/>
    </w:p>
    <w:p w:rsidR="00876BCA" w:rsidRPr="00576A55" w:rsidRDefault="00876BCA" w:rsidP="00AE4E64">
      <w:pPr>
        <w:pStyle w:val="Nidungvnbn"/>
      </w:pPr>
      <w:r w:rsidRPr="00576A55">
        <w:t xml:space="preserve">        </w:t>
      </w:r>
      <w:bookmarkStart w:id="350" w:name="_Toc6787207"/>
      <w:bookmarkStart w:id="351" w:name="_Toc6787434"/>
      <w:proofErr w:type="gramStart"/>
      <w:r w:rsidRPr="00576A55">
        <w:t>graph.adjLists[</w:t>
      </w:r>
      <w:proofErr w:type="gramEnd"/>
      <w:r w:rsidRPr="00576A55">
        <w:t>dest].nodes.add(srcNode);</w:t>
      </w:r>
      <w:bookmarkEnd w:id="350"/>
      <w:bookmarkEnd w:id="351"/>
    </w:p>
    <w:p w:rsidR="00876BCA" w:rsidRPr="00576A55" w:rsidRDefault="00876BCA" w:rsidP="00AE4E64">
      <w:pPr>
        <w:pStyle w:val="Nidungvnbn"/>
      </w:pPr>
      <w:r w:rsidRPr="00576A55">
        <w:t xml:space="preserve">    </w:t>
      </w:r>
      <w:bookmarkStart w:id="352" w:name="_Toc6787208"/>
      <w:bookmarkStart w:id="353" w:name="_Toc6787435"/>
      <w:r w:rsidRPr="00576A55">
        <w:t>}</w:t>
      </w:r>
      <w:bookmarkEnd w:id="352"/>
      <w:bookmarkEnd w:id="353"/>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54" w:name="_Toc6787209"/>
      <w:bookmarkStart w:id="355" w:name="_Toc6787436"/>
      <w:proofErr w:type="gramStart"/>
      <w:r w:rsidRPr="00576A55">
        <w:rPr>
          <w:color w:val="7030A0"/>
        </w:rPr>
        <w:t>public</w:t>
      </w:r>
      <w:proofErr w:type="gramEnd"/>
      <w:r w:rsidRPr="00576A55">
        <w:rPr>
          <w:color w:val="7030A0"/>
        </w:rPr>
        <w:t xml:space="preserve"> void </w:t>
      </w:r>
      <w:r w:rsidRPr="00576A55">
        <w:t>printGraph(Graph graph) {</w:t>
      </w:r>
      <w:bookmarkEnd w:id="354"/>
      <w:bookmarkEnd w:id="355"/>
    </w:p>
    <w:p w:rsidR="00876BCA" w:rsidRPr="00576A55" w:rsidRDefault="00876BCA" w:rsidP="00AE4E64">
      <w:pPr>
        <w:pStyle w:val="Nidungvnbn"/>
      </w:pPr>
      <w:r w:rsidRPr="00576A55">
        <w:t xml:space="preserve">        </w:t>
      </w:r>
      <w:bookmarkStart w:id="356" w:name="_Toc6787210"/>
      <w:bookmarkStart w:id="357" w:name="_Toc6787437"/>
      <w:proofErr w:type="gramStart"/>
      <w:r w:rsidRPr="00576A55">
        <w:t>System.out.println(</w:t>
      </w:r>
      <w:proofErr w:type="gramEnd"/>
      <w:r w:rsidRPr="00576A55">
        <w:t>"Minimum Spanning tree: ");</w:t>
      </w:r>
      <w:bookmarkEnd w:id="356"/>
      <w:bookmarkEnd w:id="357"/>
    </w:p>
    <w:p w:rsidR="00876BCA" w:rsidRPr="00576A55" w:rsidRDefault="00876BCA" w:rsidP="00AE4E64">
      <w:pPr>
        <w:pStyle w:val="Nidungvnbn"/>
      </w:pPr>
      <w:r w:rsidRPr="00576A55">
        <w:t xml:space="preserve">        </w:t>
      </w:r>
      <w:bookmarkStart w:id="358" w:name="_Toc6787211"/>
      <w:bookmarkStart w:id="359" w:name="_Toc6787438"/>
      <w:proofErr w:type="gramStart"/>
      <w:r w:rsidRPr="00576A55">
        <w:rPr>
          <w:color w:val="0000FF"/>
        </w:rPr>
        <w:t>for</w:t>
      </w:r>
      <w:proofErr w:type="gramEnd"/>
      <w:r w:rsidRPr="00576A55">
        <w:t xml:space="preserve"> (</w:t>
      </w:r>
      <w:r w:rsidRPr="00576A55">
        <w:rPr>
          <w:color w:val="7030A0"/>
        </w:rPr>
        <w:t xml:space="preserve">int i </w:t>
      </w:r>
      <w:r w:rsidRPr="00576A55">
        <w:t>= 0; i &lt; graph.V; i++) {</w:t>
      </w:r>
      <w:bookmarkEnd w:id="358"/>
      <w:bookmarkEnd w:id="359"/>
    </w:p>
    <w:p w:rsidR="00876BCA" w:rsidRPr="00576A55" w:rsidRDefault="00876BCA" w:rsidP="00AE4E64">
      <w:pPr>
        <w:pStyle w:val="Nidungvnbn"/>
      </w:pPr>
      <w:r w:rsidRPr="00576A55">
        <w:t xml:space="preserve">            </w:t>
      </w:r>
      <w:bookmarkStart w:id="360" w:name="_Toc6787212"/>
      <w:bookmarkStart w:id="361" w:name="_Toc6787439"/>
      <w:proofErr w:type="gramStart"/>
      <w:r w:rsidRPr="00576A55">
        <w:t>System.out.print(</w:t>
      </w:r>
      <w:proofErr w:type="gramEnd"/>
      <w:r w:rsidRPr="00576A55">
        <w:t>i + " -&gt;");</w:t>
      </w:r>
      <w:bookmarkEnd w:id="360"/>
      <w:bookmarkEnd w:id="361"/>
    </w:p>
    <w:p w:rsidR="00876BCA" w:rsidRPr="00576A55" w:rsidRDefault="00876BCA" w:rsidP="00AE4E64">
      <w:pPr>
        <w:pStyle w:val="Nidungvnbn"/>
      </w:pPr>
      <w:r w:rsidRPr="00576A55">
        <w:t xml:space="preserve">            </w:t>
      </w:r>
      <w:bookmarkStart w:id="362" w:name="_Toc6787213"/>
      <w:bookmarkStart w:id="363" w:name="_Toc6787440"/>
      <w:proofErr w:type="gramStart"/>
      <w:r w:rsidRPr="00576A55">
        <w:rPr>
          <w:color w:val="0000FF"/>
        </w:rPr>
        <w:t>for</w:t>
      </w:r>
      <w:proofErr w:type="gramEnd"/>
      <w:r w:rsidRPr="00576A55">
        <w:t xml:space="preserve"> (Node node : graph.adjLists[i].nodes) {</w:t>
      </w:r>
      <w:bookmarkEnd w:id="362"/>
      <w:bookmarkEnd w:id="363"/>
    </w:p>
    <w:p w:rsidR="00876BCA" w:rsidRPr="00576A55" w:rsidRDefault="00876BCA" w:rsidP="00AE4E64">
      <w:pPr>
        <w:pStyle w:val="Nidungvnbn"/>
      </w:pPr>
      <w:r w:rsidRPr="00576A55">
        <w:t xml:space="preserve">                </w:t>
      </w:r>
      <w:bookmarkStart w:id="364" w:name="_Toc6787214"/>
      <w:bookmarkStart w:id="365" w:name="_Toc6787441"/>
      <w:proofErr w:type="gramStart"/>
      <w:r w:rsidRPr="00576A55">
        <w:t>System.out.print(</w:t>
      </w:r>
      <w:proofErr w:type="gramEnd"/>
      <w:r w:rsidRPr="00576A55">
        <w:t>" " + node.vertice);</w:t>
      </w:r>
      <w:bookmarkEnd w:id="364"/>
      <w:bookmarkEnd w:id="365"/>
      <w:r w:rsidRPr="00576A55">
        <w:tab/>
      </w:r>
      <w:r w:rsidRPr="00576A55">
        <w:tab/>
      </w:r>
      <w:r w:rsidRPr="00576A55">
        <w:tab/>
      </w:r>
      <w:r w:rsidRPr="00576A55">
        <w:tab/>
      </w:r>
    </w:p>
    <w:p w:rsidR="00876BCA" w:rsidRPr="00576A55" w:rsidRDefault="00876BCA" w:rsidP="00AE4E64">
      <w:pPr>
        <w:pStyle w:val="Nidungvnbn"/>
      </w:pPr>
      <w:r w:rsidRPr="00576A55">
        <w:t xml:space="preserve">            </w:t>
      </w:r>
      <w:bookmarkStart w:id="366" w:name="_Toc6787215"/>
      <w:bookmarkStart w:id="367" w:name="_Toc6787442"/>
      <w:r w:rsidRPr="00576A55">
        <w:t>}</w:t>
      </w:r>
      <w:bookmarkEnd w:id="366"/>
      <w:bookmarkEnd w:id="367"/>
    </w:p>
    <w:p w:rsidR="00876BCA" w:rsidRPr="00576A55" w:rsidRDefault="00876BCA" w:rsidP="00AE4E64">
      <w:pPr>
        <w:pStyle w:val="Nidungvnbn"/>
      </w:pPr>
      <w:r w:rsidRPr="00576A55">
        <w:t xml:space="preserve">            </w:t>
      </w:r>
      <w:bookmarkStart w:id="368" w:name="_Toc6787216"/>
      <w:bookmarkStart w:id="369" w:name="_Toc6787443"/>
      <w:proofErr w:type="gramStart"/>
      <w:r w:rsidRPr="00576A55">
        <w:t>System.out.println(</w:t>
      </w:r>
      <w:proofErr w:type="gramEnd"/>
      <w:r w:rsidRPr="00576A55">
        <w:t>);</w:t>
      </w:r>
      <w:bookmarkEnd w:id="368"/>
      <w:bookmarkEnd w:id="369"/>
    </w:p>
    <w:p w:rsidR="00876BCA" w:rsidRPr="00576A55" w:rsidRDefault="00876BCA" w:rsidP="00AE4E64">
      <w:pPr>
        <w:pStyle w:val="Nidungvnbn"/>
      </w:pPr>
      <w:r w:rsidRPr="00576A55">
        <w:t xml:space="preserve">        </w:t>
      </w:r>
      <w:bookmarkStart w:id="370" w:name="_Toc6787217"/>
      <w:bookmarkStart w:id="371" w:name="_Toc6787444"/>
      <w:r w:rsidRPr="00576A55">
        <w:t>}</w:t>
      </w:r>
      <w:bookmarkEnd w:id="370"/>
      <w:bookmarkEnd w:id="371"/>
    </w:p>
    <w:p w:rsidR="00876BCA" w:rsidRPr="00576A55" w:rsidRDefault="00876BCA" w:rsidP="00AE4E64">
      <w:pPr>
        <w:pStyle w:val="Nidungvnbn"/>
      </w:pPr>
      <w:r w:rsidRPr="00576A55">
        <w:t xml:space="preserve">    </w:t>
      </w:r>
      <w:bookmarkStart w:id="372" w:name="_Toc6787218"/>
      <w:bookmarkStart w:id="373" w:name="_Toc6787445"/>
      <w:r w:rsidRPr="00576A55">
        <w:t>}</w:t>
      </w:r>
      <w:bookmarkEnd w:id="372"/>
      <w:bookmarkEnd w:id="373"/>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74" w:name="_Toc6787219"/>
      <w:bookmarkStart w:id="375" w:name="_Toc6787446"/>
      <w:proofErr w:type="gramStart"/>
      <w:r w:rsidRPr="00576A55">
        <w:rPr>
          <w:color w:val="7030A0"/>
        </w:rPr>
        <w:t>public</w:t>
      </w:r>
      <w:proofErr w:type="gramEnd"/>
      <w:r w:rsidRPr="00576A55">
        <w:rPr>
          <w:color w:val="7030A0"/>
        </w:rPr>
        <w:t xml:space="preserve"> void </w:t>
      </w:r>
      <w:r w:rsidRPr="00576A55">
        <w:t>getPrim2(Graph graph) {</w:t>
      </w:r>
      <w:bookmarkEnd w:id="374"/>
      <w:bookmarkEnd w:id="375"/>
    </w:p>
    <w:p w:rsidR="00876BCA" w:rsidRPr="00576A55" w:rsidRDefault="00876BCA" w:rsidP="00AE4E64">
      <w:pPr>
        <w:pStyle w:val="Nidungvnbn"/>
      </w:pPr>
      <w:r w:rsidRPr="00576A55">
        <w:t xml:space="preserve">        </w:t>
      </w:r>
      <w:bookmarkStart w:id="376" w:name="_Toc6787220"/>
      <w:bookmarkStart w:id="377" w:name="_Toc6787447"/>
      <w:r w:rsidRPr="00576A55">
        <w:t xml:space="preserve">Node </w:t>
      </w:r>
      <w:proofErr w:type="gramStart"/>
      <w:r w:rsidRPr="00576A55">
        <w:t>keys[</w:t>
      </w:r>
      <w:proofErr w:type="gramEnd"/>
      <w:r w:rsidRPr="00576A55">
        <w:t xml:space="preserve">] = </w:t>
      </w:r>
      <w:r w:rsidRPr="00576A55">
        <w:rPr>
          <w:color w:val="0000FF"/>
        </w:rPr>
        <w:t>new</w:t>
      </w:r>
      <w:r w:rsidRPr="00576A55">
        <w:t xml:space="preserve"> Node[graph.V];</w:t>
      </w:r>
      <w:bookmarkEnd w:id="376"/>
      <w:bookmarkEnd w:id="377"/>
    </w:p>
    <w:p w:rsidR="00876BCA" w:rsidRPr="00576A55" w:rsidRDefault="00876BCA" w:rsidP="00AE4E64">
      <w:pPr>
        <w:pStyle w:val="Nidungvnbn"/>
      </w:pPr>
      <w:r w:rsidRPr="00576A55">
        <w:t xml:space="preserve">        </w:t>
      </w:r>
      <w:bookmarkStart w:id="378" w:name="_Toc6787221"/>
      <w:bookmarkStart w:id="379" w:name="_Toc6787448"/>
      <w:proofErr w:type="gramStart"/>
      <w:r w:rsidRPr="00576A55">
        <w:rPr>
          <w:color w:val="7030A0"/>
        </w:rPr>
        <w:t>int</w:t>
      </w:r>
      <w:proofErr w:type="gramEnd"/>
      <w:r w:rsidRPr="00576A55">
        <w:rPr>
          <w:color w:val="7030A0"/>
        </w:rPr>
        <w:t xml:space="preserve"> </w:t>
      </w:r>
      <w:r w:rsidRPr="00576A55">
        <w:t xml:space="preserve">parent[] = </w:t>
      </w:r>
      <w:r w:rsidRPr="00576A55">
        <w:rPr>
          <w:color w:val="0000FF"/>
        </w:rPr>
        <w:t>new</w:t>
      </w:r>
      <w:r w:rsidRPr="00576A55">
        <w:t xml:space="preserve"> </w:t>
      </w:r>
      <w:r w:rsidRPr="00576A55">
        <w:rPr>
          <w:color w:val="7030A0"/>
        </w:rPr>
        <w:t>int</w:t>
      </w:r>
      <w:r w:rsidRPr="00576A55">
        <w:t>[graph.V];</w:t>
      </w:r>
      <w:bookmarkEnd w:id="378"/>
      <w:bookmarkEnd w:id="379"/>
    </w:p>
    <w:p w:rsidR="00876BCA" w:rsidRPr="00576A55" w:rsidRDefault="00876BCA" w:rsidP="00AE4E64">
      <w:pPr>
        <w:pStyle w:val="Nidungvnbn"/>
      </w:pPr>
      <w:r w:rsidRPr="00576A55">
        <w:rPr>
          <w:color w:val="7030A0"/>
        </w:rPr>
        <w:t xml:space="preserve">        </w:t>
      </w:r>
      <w:bookmarkStart w:id="380" w:name="_Toc6787222"/>
      <w:bookmarkStart w:id="381" w:name="_Toc6787449"/>
      <w:proofErr w:type="gramStart"/>
      <w:r w:rsidRPr="00576A55">
        <w:rPr>
          <w:color w:val="7030A0"/>
        </w:rPr>
        <w:t>boolean</w:t>
      </w:r>
      <w:proofErr w:type="gramEnd"/>
      <w:r w:rsidRPr="00576A55">
        <w:rPr>
          <w:color w:val="7030A0"/>
        </w:rPr>
        <w:t xml:space="preserve"> </w:t>
      </w:r>
      <w:r w:rsidRPr="00576A55">
        <w:t xml:space="preserve">mstSet[] = </w:t>
      </w:r>
      <w:r w:rsidRPr="00576A55">
        <w:rPr>
          <w:color w:val="0000FF"/>
        </w:rPr>
        <w:t>new</w:t>
      </w:r>
      <w:r w:rsidRPr="00576A55">
        <w:t xml:space="preserve"> boolean[graph.V];</w:t>
      </w:r>
      <w:bookmarkEnd w:id="380"/>
      <w:bookmarkEnd w:id="381"/>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82" w:name="_Toc6787223"/>
      <w:bookmarkStart w:id="383" w:name="_Toc6787450"/>
      <w:proofErr w:type="gramStart"/>
      <w:r w:rsidRPr="00576A55">
        <w:rPr>
          <w:color w:val="0000FF"/>
        </w:rPr>
        <w:t>for</w:t>
      </w:r>
      <w:proofErr w:type="gramEnd"/>
      <w:r w:rsidRPr="00576A55">
        <w:t xml:space="preserve"> (</w:t>
      </w:r>
      <w:r w:rsidRPr="00576A55">
        <w:rPr>
          <w:color w:val="7030A0"/>
        </w:rPr>
        <w:t>int</w:t>
      </w:r>
      <w:r w:rsidRPr="00576A55">
        <w:t xml:space="preserve"> i = 0; i &lt; graph.V; i++) {</w:t>
      </w:r>
      <w:bookmarkEnd w:id="382"/>
      <w:bookmarkEnd w:id="383"/>
    </w:p>
    <w:p w:rsidR="00876BCA" w:rsidRPr="00576A55" w:rsidRDefault="00876BCA" w:rsidP="00AE4E64">
      <w:pPr>
        <w:pStyle w:val="Nidungvnbn"/>
      </w:pPr>
      <w:r w:rsidRPr="00576A55">
        <w:t xml:space="preserve">            </w:t>
      </w:r>
      <w:bookmarkStart w:id="384" w:name="_Toc6787224"/>
      <w:bookmarkStart w:id="385" w:name="_Toc6787451"/>
      <w:proofErr w:type="gramStart"/>
      <w:r w:rsidRPr="00576A55">
        <w:t>keys[</w:t>
      </w:r>
      <w:proofErr w:type="gramEnd"/>
      <w:r w:rsidRPr="00576A55">
        <w:t xml:space="preserve">i] = </w:t>
      </w:r>
      <w:r w:rsidRPr="00576A55">
        <w:rPr>
          <w:color w:val="0000FF"/>
        </w:rPr>
        <w:t>new</w:t>
      </w:r>
      <w:r w:rsidRPr="00576A55">
        <w:t xml:space="preserve"> Node(i, Integer.MAX_VALUE);</w:t>
      </w:r>
      <w:bookmarkEnd w:id="384"/>
      <w:bookmarkEnd w:id="385"/>
    </w:p>
    <w:p w:rsidR="00876BCA" w:rsidRPr="00576A55" w:rsidRDefault="00876BCA" w:rsidP="00AE4E64">
      <w:pPr>
        <w:pStyle w:val="Nidungvnbn"/>
      </w:pPr>
      <w:r w:rsidRPr="00576A55">
        <w:t xml:space="preserve">            </w:t>
      </w:r>
      <w:bookmarkStart w:id="386" w:name="_Toc6787225"/>
      <w:bookmarkStart w:id="387" w:name="_Toc6787452"/>
      <w:proofErr w:type="gramStart"/>
      <w:r w:rsidRPr="00576A55">
        <w:t>parent[</w:t>
      </w:r>
      <w:proofErr w:type="gramEnd"/>
      <w:r w:rsidRPr="00576A55">
        <w:t>i] = -1;</w:t>
      </w:r>
      <w:bookmarkEnd w:id="386"/>
      <w:bookmarkEnd w:id="387"/>
    </w:p>
    <w:p w:rsidR="00876BCA" w:rsidRPr="00576A55" w:rsidRDefault="00876BCA" w:rsidP="00AE4E64">
      <w:pPr>
        <w:pStyle w:val="Nidungvnbn"/>
      </w:pPr>
      <w:r w:rsidRPr="00576A55">
        <w:t xml:space="preserve">            </w:t>
      </w:r>
      <w:bookmarkStart w:id="388" w:name="_Toc6787226"/>
      <w:bookmarkStart w:id="389" w:name="_Toc6787453"/>
      <w:proofErr w:type="gramStart"/>
      <w:r w:rsidRPr="00576A55">
        <w:t>mstSet[</w:t>
      </w:r>
      <w:proofErr w:type="gramEnd"/>
      <w:r w:rsidRPr="00576A55">
        <w:t xml:space="preserve">i] = </w:t>
      </w:r>
      <w:r w:rsidRPr="00576A55">
        <w:rPr>
          <w:color w:val="0000FF"/>
        </w:rPr>
        <w:t>false</w:t>
      </w:r>
      <w:r w:rsidRPr="00576A55">
        <w:t>;</w:t>
      </w:r>
      <w:bookmarkEnd w:id="388"/>
      <w:bookmarkEnd w:id="389"/>
    </w:p>
    <w:p w:rsidR="00876BCA" w:rsidRPr="00576A55" w:rsidRDefault="00876BCA" w:rsidP="00AE4E64">
      <w:pPr>
        <w:pStyle w:val="Nidungvnbn"/>
      </w:pPr>
      <w:r w:rsidRPr="00576A55">
        <w:t xml:space="preserve">        </w:t>
      </w:r>
      <w:bookmarkStart w:id="390" w:name="_Toc6787227"/>
      <w:bookmarkStart w:id="391" w:name="_Toc6787454"/>
      <w:r w:rsidRPr="00576A55">
        <w:t>}</w:t>
      </w:r>
      <w:bookmarkEnd w:id="390"/>
      <w:bookmarkEnd w:id="391"/>
    </w:p>
    <w:p w:rsidR="00876BCA" w:rsidRPr="00576A55" w:rsidRDefault="00876BCA" w:rsidP="00AE4E64">
      <w:pPr>
        <w:pStyle w:val="Nidungvnbn"/>
      </w:pPr>
      <w:r w:rsidRPr="00576A55">
        <w:t xml:space="preserve">        </w:t>
      </w:r>
      <w:bookmarkStart w:id="392" w:name="_Toc6787228"/>
      <w:bookmarkStart w:id="393" w:name="_Toc6787455"/>
      <w:proofErr w:type="gramStart"/>
      <w:r w:rsidRPr="00576A55">
        <w:t>keys[</w:t>
      </w:r>
      <w:proofErr w:type="gramEnd"/>
      <w:r w:rsidRPr="00576A55">
        <w:t>0].key = 0;</w:t>
      </w:r>
      <w:bookmarkEnd w:id="392"/>
      <w:bookmarkEnd w:id="393"/>
    </w:p>
    <w:p w:rsidR="00876BCA" w:rsidRPr="00576A55" w:rsidRDefault="00876BCA" w:rsidP="00AE4E64">
      <w:pPr>
        <w:pStyle w:val="Nidungvnbn"/>
      </w:pPr>
      <w:r w:rsidRPr="00576A55">
        <w:lastRenderedPageBreak/>
        <w:t xml:space="preserve">        </w:t>
      </w:r>
      <w:bookmarkStart w:id="394" w:name="_Toc6787229"/>
      <w:bookmarkStart w:id="395" w:name="_Toc6787456"/>
      <w:r w:rsidRPr="00576A55">
        <w:t xml:space="preserve">Queue&lt;Node&gt; pQueue = </w:t>
      </w:r>
      <w:r w:rsidRPr="00576A55">
        <w:rPr>
          <w:color w:val="0000FF"/>
        </w:rPr>
        <w:t>new</w:t>
      </w:r>
      <w:r w:rsidRPr="00576A55">
        <w:t xml:space="preserve"> PriorityQueue&lt;</w:t>
      </w:r>
      <w:proofErr w:type="gramStart"/>
      <w:r w:rsidRPr="00576A55">
        <w:t>&gt;(</w:t>
      </w:r>
      <w:proofErr w:type="gramEnd"/>
      <w:r w:rsidRPr="00576A55">
        <w:t>);</w:t>
      </w:r>
      <w:bookmarkEnd w:id="394"/>
      <w:bookmarkEnd w:id="395"/>
    </w:p>
    <w:p w:rsidR="00876BCA" w:rsidRPr="00576A55" w:rsidRDefault="00876BCA" w:rsidP="00AE4E64">
      <w:pPr>
        <w:pStyle w:val="Nidungvnbn"/>
      </w:pPr>
      <w:r w:rsidRPr="00576A55">
        <w:t xml:space="preserve">        </w:t>
      </w:r>
      <w:bookmarkStart w:id="396" w:name="_Toc6787230"/>
      <w:bookmarkStart w:id="397" w:name="_Toc6787457"/>
      <w:proofErr w:type="gramStart"/>
      <w:r w:rsidRPr="00576A55">
        <w:t>pQueue.addAll(</w:t>
      </w:r>
      <w:proofErr w:type="gramEnd"/>
      <w:r w:rsidRPr="00576A55">
        <w:t>Arrays.asList(keys));</w:t>
      </w:r>
      <w:bookmarkEnd w:id="396"/>
      <w:bookmarkEnd w:id="397"/>
    </w:p>
    <w:p w:rsidR="00876BCA" w:rsidRPr="00576A55" w:rsidRDefault="00876BCA" w:rsidP="00AE4E64">
      <w:pPr>
        <w:pStyle w:val="Nidungvnbn"/>
      </w:pPr>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398" w:name="_Toc6787231"/>
      <w:bookmarkStart w:id="399" w:name="_Toc6787458"/>
      <w:proofErr w:type="gramStart"/>
      <w:r w:rsidRPr="00576A55">
        <w:rPr>
          <w:color w:val="0000FF"/>
        </w:rPr>
        <w:t>while</w:t>
      </w:r>
      <w:proofErr w:type="gramEnd"/>
      <w:r w:rsidRPr="00576A55">
        <w:t xml:space="preserve"> (pQueue.size() &gt; 1) {</w:t>
      </w:r>
      <w:bookmarkEnd w:id="398"/>
      <w:bookmarkEnd w:id="399"/>
    </w:p>
    <w:p w:rsidR="00876BCA" w:rsidRPr="00576A55" w:rsidRDefault="00876BCA" w:rsidP="00AE4E64">
      <w:pPr>
        <w:pStyle w:val="Nidungvnbn"/>
      </w:pPr>
      <w:r w:rsidRPr="00576A55">
        <w:t xml:space="preserve">            </w:t>
      </w:r>
      <w:bookmarkStart w:id="400" w:name="_Toc6787232"/>
      <w:bookmarkStart w:id="401" w:name="_Toc6787459"/>
      <w:r w:rsidRPr="00576A55">
        <w:t xml:space="preserve">Node u = </w:t>
      </w:r>
      <w:proofErr w:type="gramStart"/>
      <w:r w:rsidRPr="00576A55">
        <w:t>pQueue.remove(</w:t>
      </w:r>
      <w:proofErr w:type="gramEnd"/>
      <w:r w:rsidRPr="00576A55">
        <w:t>);</w:t>
      </w:r>
      <w:bookmarkEnd w:id="400"/>
      <w:bookmarkEnd w:id="401"/>
    </w:p>
    <w:p w:rsidR="00876BCA" w:rsidRPr="00576A55" w:rsidRDefault="00876BCA" w:rsidP="00AE4E64">
      <w:pPr>
        <w:pStyle w:val="Nidungvnbn"/>
      </w:pPr>
      <w:r w:rsidRPr="00576A55">
        <w:t xml:space="preserve">            </w:t>
      </w:r>
      <w:bookmarkStart w:id="402" w:name="_Toc6787233"/>
      <w:bookmarkStart w:id="403" w:name="_Toc6787460"/>
      <w:proofErr w:type="gramStart"/>
      <w:r w:rsidRPr="00576A55">
        <w:t>mstSet[</w:t>
      </w:r>
      <w:proofErr w:type="gramEnd"/>
      <w:r w:rsidRPr="00576A55">
        <w:t xml:space="preserve">u.vertice] = </w:t>
      </w:r>
      <w:r w:rsidRPr="00576A55">
        <w:rPr>
          <w:color w:val="0000FF"/>
        </w:rPr>
        <w:t>true</w:t>
      </w:r>
      <w:r w:rsidRPr="00576A55">
        <w:t>;</w:t>
      </w:r>
      <w:bookmarkEnd w:id="402"/>
      <w:bookmarkEnd w:id="403"/>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04" w:name="_Toc6787234"/>
      <w:bookmarkStart w:id="405" w:name="_Toc6787461"/>
      <w:proofErr w:type="gramStart"/>
      <w:r w:rsidRPr="00576A55">
        <w:rPr>
          <w:color w:val="0000FF"/>
        </w:rPr>
        <w:t>for</w:t>
      </w:r>
      <w:proofErr w:type="gramEnd"/>
      <w:r w:rsidRPr="00576A55">
        <w:t xml:space="preserve"> (Node node : graph.adjLists[u.vertice].nodes) {</w:t>
      </w:r>
      <w:bookmarkEnd w:id="404"/>
      <w:bookmarkEnd w:id="405"/>
    </w:p>
    <w:p w:rsidR="00876BCA" w:rsidRPr="00576A55" w:rsidRDefault="00876BCA" w:rsidP="00AE4E64">
      <w:pPr>
        <w:pStyle w:val="Nidungvnbn"/>
      </w:pPr>
      <w:r w:rsidRPr="00576A55">
        <w:t xml:space="preserve">                </w:t>
      </w:r>
      <w:bookmarkStart w:id="406" w:name="_Toc6787235"/>
      <w:bookmarkStart w:id="407" w:name="_Toc6787462"/>
      <w:proofErr w:type="gramStart"/>
      <w:r w:rsidRPr="00576A55">
        <w:rPr>
          <w:color w:val="0000FF"/>
        </w:rPr>
        <w:t>if</w:t>
      </w:r>
      <w:proofErr w:type="gramEnd"/>
      <w:r w:rsidRPr="00576A55">
        <w:t xml:space="preserve"> (mstSet[node.vertice] == </w:t>
      </w:r>
      <w:r w:rsidRPr="00576A55">
        <w:rPr>
          <w:color w:val="0000FF"/>
        </w:rPr>
        <w:t>false</w:t>
      </w:r>
      <w:r w:rsidRPr="00576A55">
        <w:t xml:space="preserve"> &amp;&amp; node.key &lt; keys[node.vertice].key) {</w:t>
      </w:r>
      <w:bookmarkEnd w:id="406"/>
      <w:bookmarkEnd w:id="407"/>
    </w:p>
    <w:p w:rsidR="00876BCA" w:rsidRPr="00576A55" w:rsidRDefault="00876BCA" w:rsidP="00AE4E64">
      <w:pPr>
        <w:pStyle w:val="Nidungvnbn"/>
      </w:pPr>
      <w:r w:rsidRPr="00576A55">
        <w:t xml:space="preserve">                    </w:t>
      </w:r>
      <w:bookmarkStart w:id="408" w:name="_Toc6787236"/>
      <w:bookmarkStart w:id="409" w:name="_Toc6787463"/>
      <w:proofErr w:type="gramStart"/>
      <w:r w:rsidRPr="00576A55">
        <w:t>pQueue.remove(</w:t>
      </w:r>
      <w:proofErr w:type="gramEnd"/>
      <w:r w:rsidRPr="00576A55">
        <w:t>keys[node.vertice]);</w:t>
      </w:r>
      <w:bookmarkEnd w:id="408"/>
      <w:bookmarkEnd w:id="409"/>
    </w:p>
    <w:p w:rsidR="00876BCA" w:rsidRPr="00576A55" w:rsidRDefault="00876BCA" w:rsidP="00AE4E64">
      <w:pPr>
        <w:pStyle w:val="Nidungvnbn"/>
      </w:pPr>
      <w:r w:rsidRPr="00576A55">
        <w:tab/>
      </w:r>
      <w:bookmarkStart w:id="410" w:name="_Toc6787237"/>
      <w:bookmarkStart w:id="411" w:name="_Toc6787464"/>
      <w:proofErr w:type="gramStart"/>
      <w:r w:rsidRPr="00576A55">
        <w:t>keys[</w:t>
      </w:r>
      <w:proofErr w:type="gramEnd"/>
      <w:r w:rsidRPr="00576A55">
        <w:t>node.vertice].key = node.key;</w:t>
      </w:r>
      <w:bookmarkEnd w:id="410"/>
      <w:bookmarkEnd w:id="411"/>
    </w:p>
    <w:p w:rsidR="00876BCA" w:rsidRPr="00576A55" w:rsidRDefault="00876BCA" w:rsidP="00AE4E64">
      <w:pPr>
        <w:pStyle w:val="Nidungvnbn"/>
      </w:pPr>
      <w:r w:rsidRPr="00576A55">
        <w:t xml:space="preserve">                    </w:t>
      </w:r>
      <w:bookmarkStart w:id="412" w:name="_Toc6787238"/>
      <w:bookmarkStart w:id="413" w:name="_Toc6787465"/>
      <w:proofErr w:type="gramStart"/>
      <w:r w:rsidRPr="00576A55">
        <w:t>parent[</w:t>
      </w:r>
      <w:proofErr w:type="gramEnd"/>
      <w:r w:rsidRPr="00576A55">
        <w:t>node.vertice] = u.vertice;</w:t>
      </w:r>
      <w:bookmarkEnd w:id="412"/>
      <w:bookmarkEnd w:id="413"/>
    </w:p>
    <w:p w:rsidR="00876BCA" w:rsidRPr="00576A55" w:rsidRDefault="00876BCA" w:rsidP="00AE4E64">
      <w:pPr>
        <w:pStyle w:val="Nidungvnbn"/>
      </w:pPr>
      <w:r w:rsidRPr="00576A55">
        <w:tab/>
      </w:r>
      <w:bookmarkStart w:id="414" w:name="_Toc6787239"/>
      <w:bookmarkStart w:id="415" w:name="_Toc6787466"/>
      <w:proofErr w:type="gramStart"/>
      <w:r w:rsidRPr="00576A55">
        <w:t>pQueue.add(</w:t>
      </w:r>
      <w:proofErr w:type="gramEnd"/>
      <w:r w:rsidRPr="00576A55">
        <w:t>keys[node.vertice]);</w:t>
      </w:r>
      <w:bookmarkEnd w:id="414"/>
      <w:bookmarkEnd w:id="415"/>
    </w:p>
    <w:p w:rsidR="00876BCA" w:rsidRPr="00576A55" w:rsidRDefault="00876BCA" w:rsidP="00AE4E64">
      <w:pPr>
        <w:pStyle w:val="Nidungvnbn"/>
      </w:pPr>
      <w:r w:rsidRPr="00576A55">
        <w:t xml:space="preserve">                 </w:t>
      </w:r>
      <w:bookmarkStart w:id="416" w:name="_Toc6787240"/>
      <w:bookmarkStart w:id="417" w:name="_Toc6787467"/>
      <w:r w:rsidRPr="00576A55">
        <w:t>}</w:t>
      </w:r>
      <w:bookmarkEnd w:id="416"/>
      <w:bookmarkEnd w:id="417"/>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18" w:name="_Toc6787241"/>
      <w:bookmarkStart w:id="419" w:name="_Toc6787468"/>
      <w:r w:rsidRPr="00576A55">
        <w:t>}</w:t>
      </w:r>
      <w:bookmarkEnd w:id="418"/>
      <w:bookmarkEnd w:id="419"/>
    </w:p>
    <w:p w:rsidR="00876BCA" w:rsidRPr="00576A55" w:rsidRDefault="00876BCA" w:rsidP="00AE4E64">
      <w:pPr>
        <w:pStyle w:val="Nidungvnbn"/>
      </w:pPr>
      <w:r w:rsidRPr="00576A55">
        <w:t xml:space="preserve">        </w:t>
      </w:r>
      <w:bookmarkStart w:id="420" w:name="_Toc6787242"/>
      <w:bookmarkStart w:id="421" w:name="_Toc6787469"/>
      <w:r w:rsidRPr="00576A55">
        <w:t>}</w:t>
      </w:r>
      <w:bookmarkEnd w:id="420"/>
      <w:bookmarkEnd w:id="421"/>
    </w:p>
    <w:p w:rsidR="00876BCA" w:rsidRPr="00576A55" w:rsidRDefault="00876BCA" w:rsidP="00AE4E64">
      <w:pPr>
        <w:pStyle w:val="Nidungvnbn"/>
      </w:pPr>
      <w:r w:rsidRPr="00576A55">
        <w:t xml:space="preserve">        </w:t>
      </w:r>
      <w:bookmarkStart w:id="422" w:name="_Toc6787243"/>
      <w:bookmarkStart w:id="423" w:name="_Toc6787470"/>
      <w:r w:rsidRPr="00576A55">
        <w:t>print_</w:t>
      </w:r>
      <w:proofErr w:type="gramStart"/>
      <w:r w:rsidRPr="00576A55">
        <w:t>mst(</w:t>
      </w:r>
      <w:proofErr w:type="gramEnd"/>
      <w:r w:rsidRPr="00576A55">
        <w:t>keys, parent, graph);</w:t>
      </w:r>
      <w:bookmarkEnd w:id="422"/>
      <w:bookmarkEnd w:id="423"/>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24" w:name="_Toc6787244"/>
      <w:bookmarkStart w:id="425" w:name="_Toc6787471"/>
      <w:r w:rsidRPr="00576A55">
        <w:t>}</w:t>
      </w:r>
      <w:bookmarkEnd w:id="424"/>
      <w:bookmarkEnd w:id="425"/>
    </w:p>
    <w:p w:rsidR="00876BCA" w:rsidRPr="00576A55" w:rsidRDefault="00876BCA" w:rsidP="00AE4E64">
      <w:pPr>
        <w:pStyle w:val="Nidungvnbn"/>
      </w:pPr>
    </w:p>
    <w:p w:rsidR="00876BCA" w:rsidRPr="00576A55" w:rsidRDefault="00876BCA" w:rsidP="00AE4E64">
      <w:pPr>
        <w:pStyle w:val="Nidungvnbn"/>
      </w:pPr>
      <w:r w:rsidRPr="00576A55">
        <w:t xml:space="preserve">    </w:t>
      </w:r>
      <w:bookmarkStart w:id="426" w:name="_Toc6787245"/>
      <w:bookmarkStart w:id="427" w:name="_Toc6787472"/>
      <w:proofErr w:type="gramStart"/>
      <w:r w:rsidRPr="00576A55">
        <w:rPr>
          <w:color w:val="7030A0"/>
        </w:rPr>
        <w:t>public</w:t>
      </w:r>
      <w:proofErr w:type="gramEnd"/>
      <w:r w:rsidRPr="00576A55">
        <w:rPr>
          <w:color w:val="7030A0"/>
        </w:rPr>
        <w:t xml:space="preserve"> void </w:t>
      </w:r>
      <w:r w:rsidRPr="00576A55">
        <w:t>print_mst(Node[] keys, int[] parent, Graph graph) {</w:t>
      </w:r>
      <w:bookmarkEnd w:id="426"/>
      <w:bookmarkEnd w:id="427"/>
    </w:p>
    <w:p w:rsidR="00876BCA" w:rsidRPr="00576A55" w:rsidRDefault="00876BCA" w:rsidP="00AE4E64">
      <w:pPr>
        <w:pStyle w:val="Nidungvnbn"/>
      </w:pPr>
      <w:r w:rsidRPr="00576A55">
        <w:t xml:space="preserve">        </w:t>
      </w:r>
      <w:bookmarkStart w:id="428" w:name="_Toc6787246"/>
      <w:bookmarkStart w:id="429" w:name="_Toc6787473"/>
      <w:proofErr w:type="gramStart"/>
      <w:r w:rsidRPr="00576A55">
        <w:rPr>
          <w:color w:val="0000FF"/>
        </w:rPr>
        <w:t>for</w:t>
      </w:r>
      <w:proofErr w:type="gramEnd"/>
      <w:r w:rsidRPr="00576A55">
        <w:t xml:space="preserve"> (</w:t>
      </w:r>
      <w:r w:rsidRPr="00576A55">
        <w:rPr>
          <w:color w:val="7030A0"/>
        </w:rPr>
        <w:t>int</w:t>
      </w:r>
      <w:r w:rsidRPr="00576A55">
        <w:t xml:space="preserve"> i = 1; i &lt; graph.V; i++) {</w:t>
      </w:r>
      <w:bookmarkEnd w:id="428"/>
      <w:bookmarkEnd w:id="429"/>
    </w:p>
    <w:p w:rsidR="00876BCA" w:rsidRPr="00576A55" w:rsidRDefault="00876BCA" w:rsidP="00AE4E64">
      <w:pPr>
        <w:pStyle w:val="Nidungvnbn"/>
      </w:pPr>
      <w:r w:rsidRPr="00576A55">
        <w:t xml:space="preserve">            </w:t>
      </w:r>
      <w:bookmarkStart w:id="430" w:name="_Toc6787247"/>
      <w:bookmarkStart w:id="431" w:name="_Toc6787474"/>
      <w:proofErr w:type="gramStart"/>
      <w:r w:rsidRPr="00576A55">
        <w:t>System.out.println(</w:t>
      </w:r>
      <w:proofErr w:type="gramEnd"/>
      <w:r w:rsidRPr="00576A55">
        <w:t>"From point: " + parent[keys[i].vertice] + " to point : " + keys[i].vertice + " Weight = " +keys[i].key);</w:t>
      </w:r>
      <w:bookmarkEnd w:id="430"/>
      <w:bookmarkEnd w:id="431"/>
    </w:p>
    <w:p w:rsidR="00876BCA" w:rsidRPr="00576A55" w:rsidRDefault="00876BCA" w:rsidP="00AE4E64">
      <w:pPr>
        <w:pStyle w:val="Nidungvnbn"/>
      </w:pPr>
      <w:r w:rsidRPr="00576A55">
        <w:lastRenderedPageBreak/>
        <w:t xml:space="preserve">        </w:t>
      </w:r>
      <w:bookmarkStart w:id="432" w:name="_Toc6787248"/>
      <w:bookmarkStart w:id="433" w:name="_Toc6787475"/>
      <w:r w:rsidRPr="00576A55">
        <w:t>}</w:t>
      </w:r>
      <w:bookmarkEnd w:id="432"/>
      <w:bookmarkEnd w:id="433"/>
    </w:p>
    <w:p w:rsidR="00876BCA" w:rsidRPr="00576A55" w:rsidRDefault="00876BCA" w:rsidP="00AE4E64">
      <w:pPr>
        <w:pStyle w:val="Nidungvnbn"/>
      </w:pPr>
      <w:r w:rsidRPr="00576A55">
        <w:t xml:space="preserve">    </w:t>
      </w:r>
      <w:bookmarkStart w:id="434" w:name="_Toc6787249"/>
      <w:bookmarkStart w:id="435" w:name="_Toc6787476"/>
      <w:r w:rsidRPr="00576A55">
        <w:t>}</w:t>
      </w:r>
      <w:bookmarkEnd w:id="434"/>
      <w:bookmarkEnd w:id="435"/>
    </w:p>
    <w:p w:rsidR="007240E5" w:rsidRPr="00576A55" w:rsidRDefault="00876BCA" w:rsidP="00AE4E64">
      <w:pPr>
        <w:pStyle w:val="Nidungvnbn"/>
      </w:pPr>
      <w:bookmarkStart w:id="436" w:name="_Toc6787250"/>
      <w:bookmarkStart w:id="437" w:name="_Toc6787477"/>
      <w:r w:rsidRPr="00576A55">
        <w:t>}</w:t>
      </w:r>
      <w:bookmarkEnd w:id="436"/>
      <w:bookmarkEnd w:id="437"/>
    </w:p>
    <w:p w:rsidR="00FD4B34" w:rsidRDefault="00B52762" w:rsidP="00D0097D">
      <w:pPr>
        <w:pStyle w:val="Tiumccp3"/>
        <w:tabs>
          <w:tab w:val="clear" w:pos="6379"/>
        </w:tabs>
        <w:outlineLvl w:val="2"/>
      </w:pPr>
      <w:bookmarkStart w:id="438" w:name="_Toc6787478"/>
      <w:r>
        <w:rPr>
          <w:noProof/>
        </w:rPr>
        <mc:AlternateContent>
          <mc:Choice Requires="wps">
            <w:drawing>
              <wp:anchor distT="0" distB="0" distL="114300" distR="114300" simplePos="0" relativeHeight="251831808" behindDoc="0" locked="0" layoutInCell="1" allowOverlap="1" wp14:anchorId="300227C7" wp14:editId="5DBCC260">
                <wp:simplePos x="0" y="0"/>
                <wp:positionH relativeFrom="margin">
                  <wp:align>left</wp:align>
                </wp:positionH>
                <wp:positionV relativeFrom="paragraph">
                  <wp:posOffset>3311525</wp:posOffset>
                </wp:positionV>
                <wp:extent cx="3360420" cy="635"/>
                <wp:effectExtent l="0" t="0" r="0" b="6985"/>
                <wp:wrapTopAndBottom/>
                <wp:docPr id="29" name="Text Box 29"/>
                <wp:cNvGraphicFramePr/>
                <a:graphic xmlns:a="http://schemas.openxmlformats.org/drawingml/2006/main">
                  <a:graphicData uri="http://schemas.microsoft.com/office/word/2010/wordprocessingShape">
                    <wps:wsp>
                      <wps:cNvSpPr txBox="1"/>
                      <wps:spPr>
                        <a:xfrm>
                          <a:off x="0" y="0"/>
                          <a:ext cx="3360420" cy="635"/>
                        </a:xfrm>
                        <a:prstGeom prst="rect">
                          <a:avLst/>
                        </a:prstGeom>
                        <a:solidFill>
                          <a:prstClr val="white"/>
                        </a:solidFill>
                        <a:ln>
                          <a:noFill/>
                        </a:ln>
                        <a:effectLst/>
                      </wps:spPr>
                      <wps:txbx>
                        <w:txbxContent>
                          <w:p w:rsidR="00B52762" w:rsidRPr="0058455B" w:rsidRDefault="00B52762" w:rsidP="00B52762">
                            <w:pPr>
                              <w:pStyle w:val="Bngbiu-nidung"/>
                              <w:rPr>
                                <w:b/>
                                <w:noProof/>
                                <w:sz w:val="32"/>
                                <w:szCs w:val="32"/>
                              </w:rPr>
                            </w:pPr>
                            <w:bookmarkStart w:id="439"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227C7" id="Text Box 29" o:spid="_x0000_s1032" type="#_x0000_t202" style="position:absolute;margin-left:0;margin-top:260.75pt;width:264.6pt;height:.05pt;z-index:251831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" stroked="f">
                <v:textbox style="mso-fit-shape-to-text:t" inset="0,0,0,0">
                  <w:txbxContent>
                    <w:p w:rsidR="00B52762" w:rsidRPr="0058455B" w:rsidRDefault="00B52762" w:rsidP="00B52762">
                      <w:pPr>
                        <w:pStyle w:val="Bngbiu-nidung"/>
                        <w:rPr>
                          <w:b/>
                          <w:noProof/>
                          <w:sz w:val="32"/>
                          <w:szCs w:val="32"/>
                        </w:rPr>
                      </w:pPr>
                      <w:bookmarkStart w:id="440" w:name="_Toc6785636"/>
                      <w:r>
                        <w:t xml:space="preserve">Image 4. </w:t>
                      </w:r>
                      <w:r>
                        <w:fldChar w:fldCharType="begin"/>
                      </w:r>
                      <w:r>
                        <w:instrText xml:space="preserve"> SEQ Image_4. \* ARABIC </w:instrText>
                      </w:r>
                      <w:r>
                        <w:fldChar w:fldCharType="separate"/>
                      </w:r>
                      <w:r>
                        <w:rPr>
                          <w:noProof/>
                        </w:rPr>
                        <w:t>3</w:t>
                      </w:r>
                      <w:r>
                        <w:fldChar w:fldCharType="end"/>
                      </w:r>
                      <w:r>
                        <w:t>: Minmum Spanning Tree result</w:t>
                      </w:r>
                      <w:bookmarkEnd w:id="440"/>
                    </w:p>
                  </w:txbxContent>
                </v:textbox>
                <w10:wrap type="topAndBottom" anchorx="margin"/>
              </v:shape>
            </w:pict>
          </mc:Fallback>
        </mc:AlternateContent>
      </w:r>
      <w:r w:rsidR="00E320C5">
        <w:tab/>
      </w:r>
      <w:r w:rsidR="005052E6">
        <w:t xml:space="preserve">4.3.2 </w:t>
      </w:r>
      <w:r w:rsidR="00FD4B34">
        <w:t>Result</w:t>
      </w:r>
      <w:bookmarkEnd w:id="438"/>
    </w:p>
    <w:p w:rsidR="00E320C5" w:rsidRDefault="00D23C4E" w:rsidP="00D42577">
      <w:pPr>
        <w:pStyle w:val="Chng"/>
        <w:outlineLvl w:val="0"/>
      </w:pPr>
      <w:bookmarkStart w:id="441" w:name="_Toc6787479"/>
      <w:r>
        <w:rPr>
          <w:noProof/>
          <w:lang w:eastAsia="zh-CN"/>
        </w:rPr>
        <w:drawing>
          <wp:anchor distT="0" distB="0" distL="114300" distR="114300" simplePos="0" relativeHeight="251822592" behindDoc="0" locked="0" layoutInCell="1" allowOverlap="1" wp14:anchorId="2D79C8D9" wp14:editId="341AFCDB">
            <wp:simplePos x="0" y="0"/>
            <wp:positionH relativeFrom="column">
              <wp:posOffset>-3175</wp:posOffset>
            </wp:positionH>
            <wp:positionV relativeFrom="paragraph">
              <wp:posOffset>-3175</wp:posOffset>
            </wp:positionV>
            <wp:extent cx="2788920" cy="2910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3">
                      <a:extLst>
                        <a:ext uri="{28A0092B-C50C-407E-A947-70E740481C1C}">
                          <a14:useLocalDpi xmlns:a14="http://schemas.microsoft.com/office/drawing/2010/main" val="0"/>
                        </a:ext>
                      </a:extLst>
                    </a:blip>
                    <a:stretch>
                      <a:fillRect/>
                    </a:stretch>
                  </pic:blipFill>
                  <pic:spPr>
                    <a:xfrm>
                      <a:off x="0" y="0"/>
                      <a:ext cx="2788920" cy="2910840"/>
                    </a:xfrm>
                    <a:prstGeom prst="rect">
                      <a:avLst/>
                    </a:prstGeom>
                  </pic:spPr>
                </pic:pic>
              </a:graphicData>
            </a:graphic>
            <wp14:sizeRelH relativeFrom="page">
              <wp14:pctWidth>0</wp14:pctWidth>
            </wp14:sizeRelH>
            <wp14:sizeRelV relativeFrom="page">
              <wp14:pctHeight>0</wp14:pctHeight>
            </wp14:sizeRelV>
          </wp:anchor>
        </w:drawing>
      </w:r>
      <w:r w:rsidR="00596316">
        <w:t>V.CONCLUSION</w:t>
      </w:r>
      <w:bookmarkEnd w:id="441"/>
    </w:p>
    <w:p w:rsidR="00E320C5" w:rsidRDefault="00E320C5" w:rsidP="00E320C5">
      <w:pPr>
        <w:pStyle w:val="Nidungvnbn"/>
      </w:pPr>
      <w:r>
        <w:t xml:space="preserve">The best algorithm to use won’t be left up to you to decide, rather it will be dependant upon the type of graph you are using and the shortest path problem that is being solved. </w:t>
      </w:r>
    </w:p>
    <w:p w:rsidR="007B7FF5" w:rsidRDefault="00E320C5" w:rsidP="00E320C5">
      <w:pPr>
        <w:pStyle w:val="Nidungvnbn"/>
      </w:pPr>
      <w:r>
        <w:t>When it comes down to it, many aspects of these algorithms are the same, however, when you look at performance and use, that’s where the differences come to light. There for, the best algorithm of Combinatorial Optimization is up your problem.</w:t>
      </w:r>
      <w:r w:rsidR="007B7FF5">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Default="000C75C0" w:rsidP="000C75C0">
      <w:pPr>
        <w:pStyle w:val="Nidungvnbn"/>
        <w:ind w:firstLine="0"/>
      </w:pPr>
      <w:r>
        <w:t xml:space="preserve">1. </w:t>
      </w:r>
      <w:hyperlink r:id="rId24" w:history="1">
        <w:r>
          <w:rPr>
            <w:rStyle w:val="Hyperlink"/>
          </w:rPr>
          <w:t>https://www.geeksforgeeks.org/ford-fulkerson-algorithm-for-maximum-flow-problem/</w:t>
        </w:r>
      </w:hyperlink>
    </w:p>
    <w:p w:rsidR="000C75C0" w:rsidRPr="007E7FF7" w:rsidRDefault="000C75C0" w:rsidP="000C75C0">
      <w:pPr>
        <w:pStyle w:val="Nidungvnbn"/>
        <w:ind w:firstLine="0"/>
        <w:rPr>
          <w:b/>
        </w:rPr>
      </w:pPr>
      <w:r>
        <w:t>2.</w:t>
      </w:r>
      <w:r>
        <w:tab/>
      </w:r>
      <w:hyperlink r:id="rId25" w:history="1">
        <w:r w:rsidR="00A70E7E">
          <w:rPr>
            <w:rStyle w:val="Hyperlink"/>
          </w:rPr>
          <w:t>https://www.hackerearth.com/fr/practice/algorithms/graphs/</w:t>
        </w:r>
      </w:hyperlink>
    </w:p>
    <w:sectPr w:rsidR="000C75C0"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129" w:rsidRDefault="00754129" w:rsidP="00453AB1">
      <w:r>
        <w:separator/>
      </w:r>
    </w:p>
  </w:endnote>
  <w:endnote w:type="continuationSeparator" w:id="0">
    <w:p w:rsidR="00754129" w:rsidRDefault="0075412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129" w:rsidRDefault="00754129" w:rsidP="00453AB1">
      <w:r>
        <w:separator/>
      </w:r>
    </w:p>
  </w:footnote>
  <w:footnote w:type="continuationSeparator" w:id="0">
    <w:p w:rsidR="00754129" w:rsidRDefault="00754129"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762" w:rsidRDefault="00B52762">
    <w:pPr>
      <w:pStyle w:val="Header"/>
      <w:jc w:val="center"/>
    </w:pPr>
  </w:p>
  <w:p w:rsidR="00B52762" w:rsidRDefault="00B52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B52762" w:rsidRDefault="00B52762">
        <w:pPr>
          <w:pStyle w:val="Header"/>
          <w:jc w:val="center"/>
        </w:pPr>
        <w:r>
          <w:fldChar w:fldCharType="begin"/>
        </w:r>
        <w:r>
          <w:instrText xml:space="preserve"> PAGE   \* MERGEFORMAT </w:instrText>
        </w:r>
        <w:r>
          <w:fldChar w:fldCharType="separate"/>
        </w:r>
        <w:r w:rsidR="00AE4E64">
          <w:rPr>
            <w:noProof/>
          </w:rPr>
          <w:t>12</w:t>
        </w:r>
        <w:r>
          <w:rPr>
            <w:noProof/>
          </w:rPr>
          <w:fldChar w:fldCharType="end"/>
        </w:r>
      </w:p>
    </w:sdtContent>
  </w:sdt>
  <w:p w:rsidR="00B52762" w:rsidRDefault="00B52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7"/>
  </w:num>
  <w:num w:numId="8">
    <w:abstractNumId w:val="9"/>
  </w:num>
  <w:num w:numId="9">
    <w:abstractNumId w:val="2"/>
  </w:num>
  <w:num w:numId="10">
    <w:abstractNumId w:val="5"/>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24496"/>
    <w:rsid w:val="0009323D"/>
    <w:rsid w:val="000C75C0"/>
    <w:rsid w:val="000F0507"/>
    <w:rsid w:val="001370EF"/>
    <w:rsid w:val="00137133"/>
    <w:rsid w:val="0015154A"/>
    <w:rsid w:val="001A5E4B"/>
    <w:rsid w:val="00207DC2"/>
    <w:rsid w:val="00252F26"/>
    <w:rsid w:val="00291721"/>
    <w:rsid w:val="002B1583"/>
    <w:rsid w:val="002D4629"/>
    <w:rsid w:val="002D796D"/>
    <w:rsid w:val="003077DE"/>
    <w:rsid w:val="00317F1C"/>
    <w:rsid w:val="003218FF"/>
    <w:rsid w:val="0033344E"/>
    <w:rsid w:val="00394F2B"/>
    <w:rsid w:val="003A0499"/>
    <w:rsid w:val="003B1BB8"/>
    <w:rsid w:val="003F7238"/>
    <w:rsid w:val="00453AB1"/>
    <w:rsid w:val="00482963"/>
    <w:rsid w:val="004A7C39"/>
    <w:rsid w:val="004E3C16"/>
    <w:rsid w:val="005052E6"/>
    <w:rsid w:val="0055251E"/>
    <w:rsid w:val="00552D60"/>
    <w:rsid w:val="00576A55"/>
    <w:rsid w:val="00593511"/>
    <w:rsid w:val="00594A25"/>
    <w:rsid w:val="00596316"/>
    <w:rsid w:val="005D5C20"/>
    <w:rsid w:val="005F2836"/>
    <w:rsid w:val="0064189C"/>
    <w:rsid w:val="00650D6A"/>
    <w:rsid w:val="006A1647"/>
    <w:rsid w:val="006D30B1"/>
    <w:rsid w:val="007240E5"/>
    <w:rsid w:val="00737340"/>
    <w:rsid w:val="0074159D"/>
    <w:rsid w:val="00754129"/>
    <w:rsid w:val="00791EED"/>
    <w:rsid w:val="007B09F7"/>
    <w:rsid w:val="007B1A23"/>
    <w:rsid w:val="007B7FF5"/>
    <w:rsid w:val="007E6AB9"/>
    <w:rsid w:val="007E7FF7"/>
    <w:rsid w:val="008114BB"/>
    <w:rsid w:val="00815D72"/>
    <w:rsid w:val="00830078"/>
    <w:rsid w:val="008608F1"/>
    <w:rsid w:val="00863154"/>
    <w:rsid w:val="00867C2D"/>
    <w:rsid w:val="00876BCA"/>
    <w:rsid w:val="00880D36"/>
    <w:rsid w:val="008E6453"/>
    <w:rsid w:val="00916C8C"/>
    <w:rsid w:val="00942B81"/>
    <w:rsid w:val="00977F9D"/>
    <w:rsid w:val="00996446"/>
    <w:rsid w:val="009B4682"/>
    <w:rsid w:val="009E59A6"/>
    <w:rsid w:val="00A70E7E"/>
    <w:rsid w:val="00A733E9"/>
    <w:rsid w:val="00A811C5"/>
    <w:rsid w:val="00AA2A64"/>
    <w:rsid w:val="00AB2000"/>
    <w:rsid w:val="00AE4E64"/>
    <w:rsid w:val="00B118C8"/>
    <w:rsid w:val="00B52762"/>
    <w:rsid w:val="00B62922"/>
    <w:rsid w:val="00B8489D"/>
    <w:rsid w:val="00BB2B2A"/>
    <w:rsid w:val="00C43C65"/>
    <w:rsid w:val="00C56904"/>
    <w:rsid w:val="00C70A1B"/>
    <w:rsid w:val="00C75086"/>
    <w:rsid w:val="00C767DC"/>
    <w:rsid w:val="00CA1C39"/>
    <w:rsid w:val="00CB02E6"/>
    <w:rsid w:val="00CB6D02"/>
    <w:rsid w:val="00CB79AC"/>
    <w:rsid w:val="00CC6D2A"/>
    <w:rsid w:val="00CD13EC"/>
    <w:rsid w:val="00CE5555"/>
    <w:rsid w:val="00D0097D"/>
    <w:rsid w:val="00D23C4E"/>
    <w:rsid w:val="00D34D21"/>
    <w:rsid w:val="00D42577"/>
    <w:rsid w:val="00D74B23"/>
    <w:rsid w:val="00D91B79"/>
    <w:rsid w:val="00DB7595"/>
    <w:rsid w:val="00DC1607"/>
    <w:rsid w:val="00DC2276"/>
    <w:rsid w:val="00DD74FD"/>
    <w:rsid w:val="00E320C5"/>
    <w:rsid w:val="00E73E69"/>
    <w:rsid w:val="00E766EA"/>
    <w:rsid w:val="00E9476B"/>
    <w:rsid w:val="00EC28FD"/>
    <w:rsid w:val="00F6183C"/>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TTHVDT\HuynhGiaThien-51702186-LeHoangPhuc-51702161.docx.docx"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hyperlink" Target="https://www.hackerearth.com/fr/practice/algorithms/graphs/" TargetMode="External"/><Relationship Id="rId2" Type="http://schemas.openxmlformats.org/officeDocument/2006/relationships/numbering" Target="numbering.xml"/><Relationship Id="rId16" Type="http://schemas.openxmlformats.org/officeDocument/2006/relationships/hyperlink" Target="file:///E:\TTHVDT\HuynhGiaThien-51702186-LeHoangPhuc-51702161.docx.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geeksforgeeks.org/ford-fulkerson-algorithm-for-maximum-flow-problem/" TargetMode="External"/><Relationship Id="rId5" Type="http://schemas.openxmlformats.org/officeDocument/2006/relationships/webSettings" Target="webSettings.xml"/><Relationship Id="rId15" Type="http://schemas.openxmlformats.org/officeDocument/2006/relationships/hyperlink" Target="file:///E:\TTHVDT\HuynhGiaThien-51702186-LeHoangPhuc-51702161.docx.docx"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E:\TTHVDT\HuynhGiaThien-51702186-LeHoangPhuc-51702161.docx.docx" TargetMode="External"/><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B4E26-A839-44D5-BD32-B9121570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1672</TotalTime>
  <Pages>25</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huynhgiathien1203@gmail.com</cp:lastModifiedBy>
  <cp:revision>18</cp:revision>
  <dcterms:created xsi:type="dcterms:W3CDTF">2019-03-23T11:24:00Z</dcterms:created>
  <dcterms:modified xsi:type="dcterms:W3CDTF">2019-04-21T17:55:00Z</dcterms:modified>
</cp:coreProperties>
</file>